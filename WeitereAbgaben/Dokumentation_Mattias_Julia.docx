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D2C32" w14:textId="77777777" w:rsidR="004E5A12" w:rsidRPr="00C41FDD" w:rsidRDefault="004E5A12">
      <w:pPr>
        <w:spacing w:line="264" w:lineRule="auto"/>
      </w:pPr>
    </w:p>
    <w:p w14:paraId="468FB6AB" w14:textId="77777777" w:rsidR="00893A70" w:rsidRPr="00C41FDD" w:rsidRDefault="00893A70">
      <w:pPr>
        <w:spacing w:line="264" w:lineRule="auto"/>
      </w:pPr>
    </w:p>
    <w:p w14:paraId="6BDE06BC" w14:textId="77777777" w:rsidR="00893A70" w:rsidRPr="00C41FDD" w:rsidRDefault="00893A70">
      <w:pPr>
        <w:spacing w:line="264" w:lineRule="auto"/>
      </w:pPr>
    </w:p>
    <w:p w14:paraId="27642008" w14:textId="77777777" w:rsidR="00893A70" w:rsidRPr="00C41FDD" w:rsidRDefault="00893A70">
      <w:pPr>
        <w:spacing w:line="264" w:lineRule="auto"/>
      </w:pPr>
    </w:p>
    <w:p w14:paraId="39AB8236" w14:textId="77777777" w:rsidR="00893A70" w:rsidRPr="00C41FDD" w:rsidRDefault="00893A70">
      <w:pPr>
        <w:spacing w:line="264" w:lineRule="auto"/>
      </w:pPr>
    </w:p>
    <w:p w14:paraId="72EF0FFE" w14:textId="77777777" w:rsidR="00893A70" w:rsidRPr="00C41FDD" w:rsidRDefault="00893A70">
      <w:pPr>
        <w:spacing w:line="264" w:lineRule="auto"/>
      </w:pPr>
    </w:p>
    <w:p w14:paraId="7A25BB47" w14:textId="63C788D8" w:rsidR="00893A70" w:rsidRPr="00C41FDD" w:rsidRDefault="0022223D">
      <w:pPr>
        <w:spacing w:line="264" w:lineRule="auto"/>
      </w:pPr>
      <w:r w:rsidRPr="00C41FDD">
        <w:rPr>
          <w:noProof/>
        </w:rPr>
        <w:drawing>
          <wp:inline distT="0" distB="0" distL="0" distR="0" wp14:anchorId="78D9B150" wp14:editId="335DB48F">
            <wp:extent cx="5760720" cy="2071698"/>
            <wp:effectExtent l="0" t="0" r="0" b="5080"/>
            <wp:docPr id="1290345200" name="Bild 2"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71698"/>
                    </a:xfrm>
                    <a:prstGeom prst="rect">
                      <a:avLst/>
                    </a:prstGeom>
                    <a:noFill/>
                    <a:ln>
                      <a:noFill/>
                    </a:ln>
                  </pic:spPr>
                </pic:pic>
              </a:graphicData>
            </a:graphic>
          </wp:inline>
        </w:drawing>
      </w:r>
    </w:p>
    <w:p w14:paraId="3D53AAD4" w14:textId="77777777" w:rsidR="00893A70" w:rsidRPr="00C41FDD" w:rsidRDefault="00893A70">
      <w:pPr>
        <w:spacing w:line="264" w:lineRule="auto"/>
      </w:pPr>
    </w:p>
    <w:p w14:paraId="5B1DA253" w14:textId="77777777" w:rsidR="00893A70" w:rsidRPr="00C41FDD" w:rsidRDefault="00893A70">
      <w:pPr>
        <w:spacing w:line="264" w:lineRule="auto"/>
      </w:pPr>
    </w:p>
    <w:p w14:paraId="7E72694B" w14:textId="77777777" w:rsidR="00893A70" w:rsidRPr="00C41FDD" w:rsidRDefault="00893A70">
      <w:pPr>
        <w:spacing w:line="264" w:lineRule="auto"/>
      </w:pPr>
    </w:p>
    <w:p w14:paraId="2245483F" w14:textId="77777777" w:rsidR="00893A70" w:rsidRPr="00C41FDD" w:rsidRDefault="00893A70">
      <w:pPr>
        <w:spacing w:line="264" w:lineRule="auto"/>
      </w:pPr>
    </w:p>
    <w:p w14:paraId="0727429E" w14:textId="77777777" w:rsidR="00893A70" w:rsidRPr="00C41FDD" w:rsidRDefault="00893A70">
      <w:pPr>
        <w:spacing w:line="264" w:lineRule="auto"/>
      </w:pPr>
    </w:p>
    <w:p w14:paraId="35D5EDAD" w14:textId="77777777" w:rsidR="00893A70" w:rsidRPr="00C41FDD" w:rsidRDefault="00893A70">
      <w:pPr>
        <w:spacing w:line="264" w:lineRule="auto"/>
      </w:pPr>
    </w:p>
    <w:p w14:paraId="40CADD88" w14:textId="178EAC80" w:rsidR="00893A70" w:rsidRPr="00C41FDD" w:rsidRDefault="006C2711" w:rsidP="003C07C4">
      <w:pPr>
        <w:pStyle w:val="Heading1"/>
      </w:pPr>
      <w:bookmarkStart w:id="0" w:name="_Toc162515223"/>
      <w:r w:rsidRPr="00C41FDD">
        <w:t>Audit</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A860AF" w:rsidRPr="00C41FDD" w14:paraId="2258CD38" w14:textId="77777777" w:rsidTr="00A860AF">
        <w:tc>
          <w:tcPr>
            <w:tcW w:w="2127" w:type="dxa"/>
          </w:tcPr>
          <w:p w14:paraId="25B523D8" w14:textId="2162A9F9" w:rsidR="00A860AF" w:rsidRPr="00C41FDD" w:rsidRDefault="006C2711" w:rsidP="00A860AF">
            <w:r w:rsidRPr="00C41FDD">
              <w:t>Mattias Zurbuchen</w:t>
            </w:r>
          </w:p>
        </w:tc>
        <w:tc>
          <w:tcPr>
            <w:tcW w:w="6935" w:type="dxa"/>
          </w:tcPr>
          <w:p w14:paraId="312CE4F8" w14:textId="77777777" w:rsidR="00A860AF" w:rsidRPr="00C41FDD" w:rsidRDefault="00A860AF" w:rsidP="00A860AF"/>
        </w:tc>
      </w:tr>
      <w:tr w:rsidR="00A860AF" w:rsidRPr="00C41FDD" w14:paraId="40F85E46" w14:textId="77777777" w:rsidTr="00A860AF">
        <w:tc>
          <w:tcPr>
            <w:tcW w:w="2127" w:type="dxa"/>
          </w:tcPr>
          <w:p w14:paraId="43C5AFFD" w14:textId="6CC4C19C" w:rsidR="00A860AF" w:rsidRPr="00C41FDD" w:rsidRDefault="006C2711" w:rsidP="00A860AF">
            <w:r w:rsidRPr="00C41FDD">
              <w:t>Julia Ebner</w:t>
            </w:r>
          </w:p>
        </w:tc>
        <w:tc>
          <w:tcPr>
            <w:tcW w:w="6935" w:type="dxa"/>
          </w:tcPr>
          <w:p w14:paraId="11FD642A" w14:textId="77777777" w:rsidR="00A860AF" w:rsidRPr="00C41FDD" w:rsidRDefault="00A860AF" w:rsidP="00A860AF"/>
        </w:tc>
      </w:tr>
      <w:tr w:rsidR="00A860AF" w:rsidRPr="00C41FDD" w14:paraId="1885F880" w14:textId="77777777" w:rsidTr="00A860AF">
        <w:tc>
          <w:tcPr>
            <w:tcW w:w="2127" w:type="dxa"/>
          </w:tcPr>
          <w:p w14:paraId="1345740E" w14:textId="53447661" w:rsidR="00A860AF" w:rsidRPr="00C41FDD" w:rsidRDefault="00A860AF" w:rsidP="00A860AF"/>
        </w:tc>
        <w:tc>
          <w:tcPr>
            <w:tcW w:w="6935" w:type="dxa"/>
          </w:tcPr>
          <w:p w14:paraId="6A8201A5" w14:textId="77777777" w:rsidR="00A860AF" w:rsidRPr="00C41FDD" w:rsidRDefault="00A860AF" w:rsidP="00A860AF"/>
        </w:tc>
      </w:tr>
      <w:tr w:rsidR="00A860AF" w:rsidRPr="00C41FDD" w14:paraId="1D737465" w14:textId="77777777" w:rsidTr="00A860AF">
        <w:tc>
          <w:tcPr>
            <w:tcW w:w="2127" w:type="dxa"/>
          </w:tcPr>
          <w:p w14:paraId="669B0D01" w14:textId="5EA54295" w:rsidR="00A860AF" w:rsidRPr="00C41FDD" w:rsidRDefault="00A860AF" w:rsidP="00A860AF">
            <w:r w:rsidRPr="00C41FDD">
              <w:t>Firma:</w:t>
            </w:r>
          </w:p>
        </w:tc>
        <w:tc>
          <w:tcPr>
            <w:tcW w:w="6935" w:type="dxa"/>
          </w:tcPr>
          <w:p w14:paraId="654EDCA4" w14:textId="06D278FD" w:rsidR="00A860AF" w:rsidRPr="00C41FDD" w:rsidRDefault="00A860AF" w:rsidP="00A860AF">
            <w:r w:rsidRPr="00C41FDD">
              <w:t>Die Schweizerische Post</w:t>
            </w:r>
          </w:p>
        </w:tc>
      </w:tr>
      <w:tr w:rsidR="00A860AF" w:rsidRPr="00C41FDD" w14:paraId="5B16070A" w14:textId="77777777" w:rsidTr="00A860AF">
        <w:tc>
          <w:tcPr>
            <w:tcW w:w="2127" w:type="dxa"/>
          </w:tcPr>
          <w:p w14:paraId="587EA5DB" w14:textId="77777777" w:rsidR="00A860AF" w:rsidRPr="00C41FDD" w:rsidRDefault="00A860AF" w:rsidP="00A860AF"/>
        </w:tc>
        <w:tc>
          <w:tcPr>
            <w:tcW w:w="6935" w:type="dxa"/>
          </w:tcPr>
          <w:p w14:paraId="0DADAEC2" w14:textId="77777777" w:rsidR="00A860AF" w:rsidRPr="00C41FDD" w:rsidRDefault="00A860AF" w:rsidP="00A860AF"/>
        </w:tc>
      </w:tr>
      <w:tr w:rsidR="00A860AF" w:rsidRPr="00C41FDD" w14:paraId="52FA7DF0" w14:textId="77777777" w:rsidTr="00A860AF">
        <w:tc>
          <w:tcPr>
            <w:tcW w:w="2127" w:type="dxa"/>
          </w:tcPr>
          <w:p w14:paraId="4CAC2573" w14:textId="469C8EC1" w:rsidR="00A860AF" w:rsidRPr="00C41FDD" w:rsidRDefault="00A860AF" w:rsidP="00A860AF">
            <w:r w:rsidRPr="00C41FDD">
              <w:t>Datum:</w:t>
            </w:r>
            <w:r w:rsidR="006C2711" w:rsidRPr="00C41FDD">
              <w:t xml:space="preserve"> 20.03.2024</w:t>
            </w:r>
          </w:p>
        </w:tc>
        <w:tc>
          <w:tcPr>
            <w:tcW w:w="6935" w:type="dxa"/>
          </w:tcPr>
          <w:p w14:paraId="03258F63" w14:textId="77777777" w:rsidR="00A860AF" w:rsidRPr="00C41FDD" w:rsidRDefault="00A860AF" w:rsidP="00A860AF"/>
        </w:tc>
      </w:tr>
    </w:tbl>
    <w:p w14:paraId="184642E2" w14:textId="77777777" w:rsidR="00A860AF" w:rsidRPr="00C41FDD" w:rsidRDefault="00A860AF" w:rsidP="00A860AF"/>
    <w:p w14:paraId="0F92DCD0" w14:textId="77A7D809" w:rsidR="004E5A12" w:rsidRPr="00C41FDD" w:rsidRDefault="004E5A12">
      <w:pPr>
        <w:spacing w:line="264" w:lineRule="auto"/>
        <w:rPr>
          <w:rFonts w:eastAsiaTheme="majorEastAsia" w:cstheme="majorBidi"/>
          <w:b/>
          <w:color w:val="FFFFFF" w:themeColor="background1"/>
          <w:sz w:val="36"/>
          <w:szCs w:val="36"/>
        </w:rPr>
      </w:pPr>
      <w:r w:rsidRPr="00C41FDD">
        <w:br w:type="page"/>
      </w:r>
    </w:p>
    <w:sdt>
      <w:sdtPr>
        <w:rPr>
          <w:rFonts w:eastAsiaTheme="minorEastAsia" w:cstheme="minorBidi"/>
          <w:b w:val="0"/>
          <w:color w:val="auto"/>
          <w:sz w:val="22"/>
          <w:szCs w:val="22"/>
        </w:rPr>
        <w:id w:val="2107279291"/>
        <w:docPartObj>
          <w:docPartGallery w:val="Table of Contents"/>
          <w:docPartUnique/>
        </w:docPartObj>
      </w:sdtPr>
      <w:sdtContent>
        <w:p w14:paraId="1691B796" w14:textId="370E4800" w:rsidR="00A860AF" w:rsidRPr="00C41FDD" w:rsidRDefault="00A860AF">
          <w:pPr>
            <w:pStyle w:val="TOCHeading"/>
          </w:pPr>
          <w:r w:rsidRPr="00C41FDD">
            <w:t>Inhaltsverzeichnis</w:t>
          </w:r>
        </w:p>
        <w:p w14:paraId="1772399C" w14:textId="6975DE99" w:rsidR="00DF5C18" w:rsidRDefault="06C2558D">
          <w:pPr>
            <w:pStyle w:val="TOC1"/>
            <w:tabs>
              <w:tab w:val="right" w:leader="dot" w:pos="9062"/>
            </w:tabs>
            <w:rPr>
              <w:rFonts w:asciiTheme="minorHAnsi" w:eastAsiaTheme="minorEastAsia" w:hAnsiTheme="minorHAnsi"/>
              <w:noProof/>
              <w:kern w:val="2"/>
              <w:sz w:val="24"/>
              <w:szCs w:val="24"/>
              <w:lang w:eastAsia="de-CH"/>
              <w14:ligatures w14:val="standardContextual"/>
            </w:rPr>
          </w:pPr>
          <w:r>
            <w:fldChar w:fldCharType="begin"/>
          </w:r>
          <w:r w:rsidR="00A860AF">
            <w:instrText>TOC \o "1-3" \h \z \u</w:instrText>
          </w:r>
          <w:r>
            <w:fldChar w:fldCharType="separate"/>
          </w:r>
          <w:hyperlink w:anchor="_Toc162515223" w:history="1">
            <w:r w:rsidR="00DF5C18" w:rsidRPr="00D979EA">
              <w:rPr>
                <w:rStyle w:val="Hyperlink"/>
                <w:noProof/>
              </w:rPr>
              <w:t>Audit</w:t>
            </w:r>
            <w:r w:rsidR="00DF5C18">
              <w:rPr>
                <w:noProof/>
                <w:webHidden/>
              </w:rPr>
              <w:tab/>
            </w:r>
            <w:r w:rsidR="00DF5C18">
              <w:rPr>
                <w:noProof/>
                <w:webHidden/>
              </w:rPr>
              <w:fldChar w:fldCharType="begin"/>
            </w:r>
            <w:r w:rsidR="00DF5C18">
              <w:rPr>
                <w:noProof/>
                <w:webHidden/>
              </w:rPr>
              <w:instrText xml:space="preserve"> PAGEREF _Toc162515223 \h </w:instrText>
            </w:r>
            <w:r w:rsidR="00DF5C18">
              <w:rPr>
                <w:noProof/>
                <w:webHidden/>
              </w:rPr>
            </w:r>
            <w:r w:rsidR="00DF5C18">
              <w:rPr>
                <w:noProof/>
                <w:webHidden/>
              </w:rPr>
              <w:fldChar w:fldCharType="separate"/>
            </w:r>
            <w:r w:rsidR="00DF5C18">
              <w:rPr>
                <w:noProof/>
                <w:webHidden/>
              </w:rPr>
              <w:t>1</w:t>
            </w:r>
            <w:r w:rsidR="00DF5C18">
              <w:rPr>
                <w:noProof/>
                <w:webHidden/>
              </w:rPr>
              <w:fldChar w:fldCharType="end"/>
            </w:r>
          </w:hyperlink>
        </w:p>
        <w:p w14:paraId="1418D31E" w14:textId="4254B746" w:rsidR="00DF5C18" w:rsidRDefault="009861A9">
          <w:pPr>
            <w:pStyle w:val="TOC1"/>
            <w:tabs>
              <w:tab w:val="right" w:leader="dot" w:pos="9062"/>
            </w:tabs>
            <w:rPr>
              <w:rFonts w:asciiTheme="minorHAnsi" w:eastAsiaTheme="minorEastAsia" w:hAnsiTheme="minorHAnsi"/>
              <w:noProof/>
              <w:kern w:val="2"/>
              <w:sz w:val="24"/>
              <w:szCs w:val="24"/>
              <w:lang w:eastAsia="de-CH"/>
              <w14:ligatures w14:val="standardContextual"/>
            </w:rPr>
          </w:pPr>
          <w:hyperlink w:anchor="_Toc162515224" w:history="1">
            <w:r w:rsidR="00DF5C18" w:rsidRPr="00D979EA">
              <w:rPr>
                <w:rStyle w:val="Hyperlink"/>
                <w:noProof/>
              </w:rPr>
              <w:t>TEIL 1</w:t>
            </w:r>
            <w:r w:rsidR="00DF5C18">
              <w:rPr>
                <w:noProof/>
                <w:webHidden/>
              </w:rPr>
              <w:tab/>
            </w:r>
            <w:r w:rsidR="00DF5C18">
              <w:rPr>
                <w:noProof/>
                <w:webHidden/>
              </w:rPr>
              <w:fldChar w:fldCharType="begin"/>
            </w:r>
            <w:r w:rsidR="00DF5C18">
              <w:rPr>
                <w:noProof/>
                <w:webHidden/>
              </w:rPr>
              <w:instrText xml:space="preserve"> PAGEREF _Toc162515224 \h </w:instrText>
            </w:r>
            <w:r w:rsidR="00DF5C18">
              <w:rPr>
                <w:noProof/>
                <w:webHidden/>
              </w:rPr>
            </w:r>
            <w:r w:rsidR="00DF5C18">
              <w:rPr>
                <w:noProof/>
                <w:webHidden/>
              </w:rPr>
              <w:fldChar w:fldCharType="separate"/>
            </w:r>
            <w:r w:rsidR="00DF5C18">
              <w:rPr>
                <w:noProof/>
                <w:webHidden/>
              </w:rPr>
              <w:t>4</w:t>
            </w:r>
            <w:r w:rsidR="00DF5C18">
              <w:rPr>
                <w:noProof/>
                <w:webHidden/>
              </w:rPr>
              <w:fldChar w:fldCharType="end"/>
            </w:r>
          </w:hyperlink>
        </w:p>
        <w:p w14:paraId="1767D747" w14:textId="27B57FF8"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25" w:history="1">
            <w:r w:rsidR="00DF5C18" w:rsidRPr="00D979EA">
              <w:rPr>
                <w:rStyle w:val="Hyperlink"/>
                <w:noProof/>
              </w:rPr>
              <w:t>Abstract</w:t>
            </w:r>
            <w:r w:rsidR="00DF5C18">
              <w:rPr>
                <w:noProof/>
                <w:webHidden/>
              </w:rPr>
              <w:tab/>
            </w:r>
            <w:r w:rsidR="00DF5C18">
              <w:rPr>
                <w:noProof/>
                <w:webHidden/>
              </w:rPr>
              <w:fldChar w:fldCharType="begin"/>
            </w:r>
            <w:r w:rsidR="00DF5C18">
              <w:rPr>
                <w:noProof/>
                <w:webHidden/>
              </w:rPr>
              <w:instrText xml:space="preserve"> PAGEREF _Toc162515225 \h </w:instrText>
            </w:r>
            <w:r w:rsidR="00DF5C18">
              <w:rPr>
                <w:noProof/>
                <w:webHidden/>
              </w:rPr>
            </w:r>
            <w:r w:rsidR="00DF5C18">
              <w:rPr>
                <w:noProof/>
                <w:webHidden/>
              </w:rPr>
              <w:fldChar w:fldCharType="separate"/>
            </w:r>
            <w:r w:rsidR="00DF5C18">
              <w:rPr>
                <w:noProof/>
                <w:webHidden/>
              </w:rPr>
              <w:t>5</w:t>
            </w:r>
            <w:r w:rsidR="00DF5C18">
              <w:rPr>
                <w:noProof/>
                <w:webHidden/>
              </w:rPr>
              <w:fldChar w:fldCharType="end"/>
            </w:r>
          </w:hyperlink>
        </w:p>
        <w:p w14:paraId="05BA8D2C" w14:textId="7A5FCE3A"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26" w:history="1">
            <w:r w:rsidR="00DF5C18" w:rsidRPr="00D979EA">
              <w:rPr>
                <w:rStyle w:val="Hyperlink"/>
                <w:noProof/>
              </w:rPr>
              <w:t>Anforderungsanalyse</w:t>
            </w:r>
            <w:r w:rsidR="00DF5C18">
              <w:rPr>
                <w:noProof/>
                <w:webHidden/>
              </w:rPr>
              <w:tab/>
            </w:r>
            <w:r w:rsidR="00DF5C18">
              <w:rPr>
                <w:noProof/>
                <w:webHidden/>
              </w:rPr>
              <w:fldChar w:fldCharType="begin"/>
            </w:r>
            <w:r w:rsidR="00DF5C18">
              <w:rPr>
                <w:noProof/>
                <w:webHidden/>
              </w:rPr>
              <w:instrText xml:space="preserve"> PAGEREF _Toc162515226 \h </w:instrText>
            </w:r>
            <w:r w:rsidR="00DF5C18">
              <w:rPr>
                <w:noProof/>
                <w:webHidden/>
              </w:rPr>
            </w:r>
            <w:r w:rsidR="00DF5C18">
              <w:rPr>
                <w:noProof/>
                <w:webHidden/>
              </w:rPr>
              <w:fldChar w:fldCharType="separate"/>
            </w:r>
            <w:r w:rsidR="00DF5C18">
              <w:rPr>
                <w:noProof/>
                <w:webHidden/>
              </w:rPr>
              <w:t>6</w:t>
            </w:r>
            <w:r w:rsidR="00DF5C18">
              <w:rPr>
                <w:noProof/>
                <w:webHidden/>
              </w:rPr>
              <w:fldChar w:fldCharType="end"/>
            </w:r>
          </w:hyperlink>
        </w:p>
        <w:p w14:paraId="60C6844F" w14:textId="4F6DC200"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27" w:history="1">
            <w:r w:rsidR="00DF5C18" w:rsidRPr="00D979EA">
              <w:rPr>
                <w:rStyle w:val="Hyperlink"/>
                <w:noProof/>
              </w:rPr>
              <w:t>Zielgruppe</w:t>
            </w:r>
            <w:r w:rsidR="00DF5C18">
              <w:rPr>
                <w:noProof/>
                <w:webHidden/>
              </w:rPr>
              <w:tab/>
            </w:r>
            <w:r w:rsidR="00DF5C18">
              <w:rPr>
                <w:noProof/>
                <w:webHidden/>
              </w:rPr>
              <w:fldChar w:fldCharType="begin"/>
            </w:r>
            <w:r w:rsidR="00DF5C18">
              <w:rPr>
                <w:noProof/>
                <w:webHidden/>
              </w:rPr>
              <w:instrText xml:space="preserve"> PAGEREF _Toc162515227 \h </w:instrText>
            </w:r>
            <w:r w:rsidR="00DF5C18">
              <w:rPr>
                <w:noProof/>
                <w:webHidden/>
              </w:rPr>
            </w:r>
            <w:r w:rsidR="00DF5C18">
              <w:rPr>
                <w:noProof/>
                <w:webHidden/>
              </w:rPr>
              <w:fldChar w:fldCharType="separate"/>
            </w:r>
            <w:r w:rsidR="00DF5C18">
              <w:rPr>
                <w:noProof/>
                <w:webHidden/>
              </w:rPr>
              <w:t>6</w:t>
            </w:r>
            <w:r w:rsidR="00DF5C18">
              <w:rPr>
                <w:noProof/>
                <w:webHidden/>
              </w:rPr>
              <w:fldChar w:fldCharType="end"/>
            </w:r>
          </w:hyperlink>
        </w:p>
        <w:p w14:paraId="3ACEB4CC" w14:textId="062155CB"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28" w:history="1">
            <w:r w:rsidR="00DF5C18" w:rsidRPr="00D979EA">
              <w:rPr>
                <w:rStyle w:val="Hyperlink"/>
                <w:noProof/>
              </w:rPr>
              <w:t>Pflichtenheft</w:t>
            </w:r>
            <w:r w:rsidR="00DF5C18">
              <w:rPr>
                <w:noProof/>
                <w:webHidden/>
              </w:rPr>
              <w:tab/>
            </w:r>
            <w:r w:rsidR="00DF5C18">
              <w:rPr>
                <w:noProof/>
                <w:webHidden/>
              </w:rPr>
              <w:fldChar w:fldCharType="begin"/>
            </w:r>
            <w:r w:rsidR="00DF5C18">
              <w:rPr>
                <w:noProof/>
                <w:webHidden/>
              </w:rPr>
              <w:instrText xml:space="preserve"> PAGEREF _Toc162515228 \h </w:instrText>
            </w:r>
            <w:r w:rsidR="00DF5C18">
              <w:rPr>
                <w:noProof/>
                <w:webHidden/>
              </w:rPr>
            </w:r>
            <w:r w:rsidR="00DF5C18">
              <w:rPr>
                <w:noProof/>
                <w:webHidden/>
              </w:rPr>
              <w:fldChar w:fldCharType="separate"/>
            </w:r>
            <w:r w:rsidR="00DF5C18">
              <w:rPr>
                <w:noProof/>
                <w:webHidden/>
              </w:rPr>
              <w:t>6</w:t>
            </w:r>
            <w:r w:rsidR="00DF5C18">
              <w:rPr>
                <w:noProof/>
                <w:webHidden/>
              </w:rPr>
              <w:fldChar w:fldCharType="end"/>
            </w:r>
          </w:hyperlink>
        </w:p>
        <w:p w14:paraId="26FAD7BE" w14:textId="52D0E5EF"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29" w:history="1">
            <w:r w:rsidR="00DF5C18" w:rsidRPr="00D979EA">
              <w:rPr>
                <w:rStyle w:val="Hyperlink"/>
                <w:noProof/>
              </w:rPr>
              <w:t>Lieferumfang</w:t>
            </w:r>
            <w:r w:rsidR="00DF5C18">
              <w:rPr>
                <w:noProof/>
                <w:webHidden/>
              </w:rPr>
              <w:tab/>
            </w:r>
            <w:r w:rsidR="00DF5C18">
              <w:rPr>
                <w:noProof/>
                <w:webHidden/>
              </w:rPr>
              <w:fldChar w:fldCharType="begin"/>
            </w:r>
            <w:r w:rsidR="00DF5C18">
              <w:rPr>
                <w:noProof/>
                <w:webHidden/>
              </w:rPr>
              <w:instrText xml:space="preserve"> PAGEREF _Toc162515229 \h </w:instrText>
            </w:r>
            <w:r w:rsidR="00DF5C18">
              <w:rPr>
                <w:noProof/>
                <w:webHidden/>
              </w:rPr>
            </w:r>
            <w:r w:rsidR="00DF5C18">
              <w:rPr>
                <w:noProof/>
                <w:webHidden/>
              </w:rPr>
              <w:fldChar w:fldCharType="separate"/>
            </w:r>
            <w:r w:rsidR="00DF5C18">
              <w:rPr>
                <w:noProof/>
                <w:webHidden/>
              </w:rPr>
              <w:t>6</w:t>
            </w:r>
            <w:r w:rsidR="00DF5C18">
              <w:rPr>
                <w:noProof/>
                <w:webHidden/>
              </w:rPr>
              <w:fldChar w:fldCharType="end"/>
            </w:r>
          </w:hyperlink>
        </w:p>
        <w:p w14:paraId="00336181" w14:textId="20586EE0"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30" w:history="1">
            <w:r w:rsidR="00DF5C18" w:rsidRPr="00D979EA">
              <w:rPr>
                <w:rStyle w:val="Hyperlink"/>
                <w:noProof/>
              </w:rPr>
              <w:t>Planung</w:t>
            </w:r>
            <w:r w:rsidR="00DF5C18">
              <w:rPr>
                <w:noProof/>
                <w:webHidden/>
              </w:rPr>
              <w:tab/>
            </w:r>
            <w:r w:rsidR="00DF5C18">
              <w:rPr>
                <w:noProof/>
                <w:webHidden/>
              </w:rPr>
              <w:fldChar w:fldCharType="begin"/>
            </w:r>
            <w:r w:rsidR="00DF5C18">
              <w:rPr>
                <w:noProof/>
                <w:webHidden/>
              </w:rPr>
              <w:instrText xml:space="preserve"> PAGEREF _Toc162515230 \h </w:instrText>
            </w:r>
            <w:r w:rsidR="00DF5C18">
              <w:rPr>
                <w:noProof/>
                <w:webHidden/>
              </w:rPr>
            </w:r>
            <w:r w:rsidR="00DF5C18">
              <w:rPr>
                <w:noProof/>
                <w:webHidden/>
              </w:rPr>
              <w:fldChar w:fldCharType="separate"/>
            </w:r>
            <w:r w:rsidR="00DF5C18">
              <w:rPr>
                <w:noProof/>
                <w:webHidden/>
              </w:rPr>
              <w:t>7</w:t>
            </w:r>
            <w:r w:rsidR="00DF5C18">
              <w:rPr>
                <w:noProof/>
                <w:webHidden/>
              </w:rPr>
              <w:fldChar w:fldCharType="end"/>
            </w:r>
          </w:hyperlink>
        </w:p>
        <w:p w14:paraId="4E303E4C" w14:textId="05435494" w:rsidR="00DF5C18" w:rsidRDefault="009861A9">
          <w:pPr>
            <w:pStyle w:val="TOC1"/>
            <w:tabs>
              <w:tab w:val="right" w:leader="dot" w:pos="9062"/>
            </w:tabs>
            <w:rPr>
              <w:rFonts w:asciiTheme="minorHAnsi" w:eastAsiaTheme="minorEastAsia" w:hAnsiTheme="minorHAnsi"/>
              <w:noProof/>
              <w:kern w:val="2"/>
              <w:sz w:val="24"/>
              <w:szCs w:val="24"/>
              <w:lang w:eastAsia="de-CH"/>
              <w14:ligatures w14:val="standardContextual"/>
            </w:rPr>
          </w:pPr>
          <w:hyperlink w:anchor="_Toc162515231" w:history="1">
            <w:r w:rsidR="00DF5C18" w:rsidRPr="00D979EA">
              <w:rPr>
                <w:rStyle w:val="Hyperlink"/>
                <w:noProof/>
              </w:rPr>
              <w:t>TEIL 2</w:t>
            </w:r>
            <w:r w:rsidR="00DF5C18">
              <w:rPr>
                <w:noProof/>
                <w:webHidden/>
              </w:rPr>
              <w:tab/>
            </w:r>
            <w:r w:rsidR="00DF5C18">
              <w:rPr>
                <w:noProof/>
                <w:webHidden/>
              </w:rPr>
              <w:fldChar w:fldCharType="begin"/>
            </w:r>
            <w:r w:rsidR="00DF5C18">
              <w:rPr>
                <w:noProof/>
                <w:webHidden/>
              </w:rPr>
              <w:instrText xml:space="preserve"> PAGEREF _Toc162515231 \h </w:instrText>
            </w:r>
            <w:r w:rsidR="00DF5C18">
              <w:rPr>
                <w:noProof/>
                <w:webHidden/>
              </w:rPr>
            </w:r>
            <w:r w:rsidR="00DF5C18">
              <w:rPr>
                <w:noProof/>
                <w:webHidden/>
              </w:rPr>
              <w:fldChar w:fldCharType="separate"/>
            </w:r>
            <w:r w:rsidR="00DF5C18">
              <w:rPr>
                <w:noProof/>
                <w:webHidden/>
              </w:rPr>
              <w:t>8</w:t>
            </w:r>
            <w:r w:rsidR="00DF5C18">
              <w:rPr>
                <w:noProof/>
                <w:webHidden/>
              </w:rPr>
              <w:fldChar w:fldCharType="end"/>
            </w:r>
          </w:hyperlink>
        </w:p>
        <w:p w14:paraId="2BD2B870" w14:textId="270B0E2D"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32" w:history="1">
            <w:r w:rsidR="00DF5C18" w:rsidRPr="00D979EA">
              <w:rPr>
                <w:rStyle w:val="Hyperlink"/>
                <w:noProof/>
              </w:rPr>
              <w:t>Sitemap</w:t>
            </w:r>
            <w:r w:rsidR="00DF5C18">
              <w:rPr>
                <w:noProof/>
                <w:webHidden/>
              </w:rPr>
              <w:tab/>
            </w:r>
            <w:r w:rsidR="00DF5C18">
              <w:rPr>
                <w:noProof/>
                <w:webHidden/>
              </w:rPr>
              <w:fldChar w:fldCharType="begin"/>
            </w:r>
            <w:r w:rsidR="00DF5C18">
              <w:rPr>
                <w:noProof/>
                <w:webHidden/>
              </w:rPr>
              <w:instrText xml:space="preserve"> PAGEREF _Toc162515232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4DFA65D9" w14:textId="1B8C7C0D"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3" w:history="1">
            <w:r w:rsidR="00DF5C18" w:rsidRPr="00D979EA">
              <w:rPr>
                <w:rStyle w:val="Hyperlink"/>
                <w:noProof/>
              </w:rPr>
              <w:t>Index Page (/)</w:t>
            </w:r>
            <w:r w:rsidR="00DF5C18">
              <w:rPr>
                <w:noProof/>
                <w:webHidden/>
              </w:rPr>
              <w:tab/>
            </w:r>
            <w:r w:rsidR="00DF5C18">
              <w:rPr>
                <w:noProof/>
                <w:webHidden/>
              </w:rPr>
              <w:fldChar w:fldCharType="begin"/>
            </w:r>
            <w:r w:rsidR="00DF5C18">
              <w:rPr>
                <w:noProof/>
                <w:webHidden/>
              </w:rPr>
              <w:instrText xml:space="preserve"> PAGEREF _Toc162515233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1A220269" w14:textId="742F79E2"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4" w:history="1">
            <w:r w:rsidR="00DF5C18" w:rsidRPr="00D979EA">
              <w:rPr>
                <w:rStyle w:val="Hyperlink"/>
                <w:noProof/>
              </w:rPr>
              <w:t>Audiobuch Page (/audibuecher)</w:t>
            </w:r>
            <w:r w:rsidR="00DF5C18">
              <w:rPr>
                <w:noProof/>
                <w:webHidden/>
              </w:rPr>
              <w:tab/>
            </w:r>
            <w:r w:rsidR="00DF5C18">
              <w:rPr>
                <w:noProof/>
                <w:webHidden/>
              </w:rPr>
              <w:fldChar w:fldCharType="begin"/>
            </w:r>
            <w:r w:rsidR="00DF5C18">
              <w:rPr>
                <w:noProof/>
                <w:webHidden/>
              </w:rPr>
              <w:instrText xml:space="preserve"> PAGEREF _Toc162515234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25C3420C" w14:textId="4438B31D"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5" w:history="1">
            <w:r w:rsidR="00DF5C18" w:rsidRPr="00D979EA">
              <w:rPr>
                <w:rStyle w:val="Hyperlink"/>
                <w:noProof/>
              </w:rPr>
              <w:t>Audiobuch Erstellen Page (/audibuecher/create)</w:t>
            </w:r>
            <w:r w:rsidR="00DF5C18">
              <w:rPr>
                <w:noProof/>
                <w:webHidden/>
              </w:rPr>
              <w:tab/>
            </w:r>
            <w:r w:rsidR="00DF5C18">
              <w:rPr>
                <w:noProof/>
                <w:webHidden/>
              </w:rPr>
              <w:fldChar w:fldCharType="begin"/>
            </w:r>
            <w:r w:rsidR="00DF5C18">
              <w:rPr>
                <w:noProof/>
                <w:webHidden/>
              </w:rPr>
              <w:instrText xml:space="preserve"> PAGEREF _Toc162515235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4EC9A046" w14:textId="61E858A1"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6" w:history="1">
            <w:r w:rsidR="00DF5C18" w:rsidRPr="00D979EA">
              <w:rPr>
                <w:rStyle w:val="Hyperlink"/>
                <w:noProof/>
              </w:rPr>
              <w:t>Audiobuch Bearbeiten Page (audibuecher/edit/[i])</w:t>
            </w:r>
            <w:r w:rsidR="00DF5C18">
              <w:rPr>
                <w:noProof/>
                <w:webHidden/>
              </w:rPr>
              <w:tab/>
            </w:r>
            <w:r w:rsidR="00DF5C18">
              <w:rPr>
                <w:noProof/>
                <w:webHidden/>
              </w:rPr>
              <w:fldChar w:fldCharType="begin"/>
            </w:r>
            <w:r w:rsidR="00DF5C18">
              <w:rPr>
                <w:noProof/>
                <w:webHidden/>
              </w:rPr>
              <w:instrText xml:space="preserve"> PAGEREF _Toc162515236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28167612" w14:textId="4F7DB68C"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7" w:history="1">
            <w:r w:rsidR="00DF5C18" w:rsidRPr="00D979EA">
              <w:rPr>
                <w:rStyle w:val="Hyperlink"/>
                <w:noProof/>
              </w:rPr>
              <w:t>Users Page (/users)</w:t>
            </w:r>
            <w:r w:rsidR="00DF5C18">
              <w:rPr>
                <w:noProof/>
                <w:webHidden/>
              </w:rPr>
              <w:tab/>
            </w:r>
            <w:r w:rsidR="00DF5C18">
              <w:rPr>
                <w:noProof/>
                <w:webHidden/>
              </w:rPr>
              <w:fldChar w:fldCharType="begin"/>
            </w:r>
            <w:r w:rsidR="00DF5C18">
              <w:rPr>
                <w:noProof/>
                <w:webHidden/>
              </w:rPr>
              <w:instrText xml:space="preserve"> PAGEREF _Toc162515237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00BC65D0" w14:textId="44428DFA"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8" w:history="1">
            <w:r w:rsidR="00DF5C18" w:rsidRPr="00D979EA">
              <w:rPr>
                <w:rStyle w:val="Hyperlink"/>
                <w:noProof/>
              </w:rPr>
              <w:t>User erstellen Page (users/create)</w:t>
            </w:r>
            <w:r w:rsidR="00DF5C18">
              <w:rPr>
                <w:noProof/>
                <w:webHidden/>
              </w:rPr>
              <w:tab/>
            </w:r>
            <w:r w:rsidR="00DF5C18">
              <w:rPr>
                <w:noProof/>
                <w:webHidden/>
              </w:rPr>
              <w:fldChar w:fldCharType="begin"/>
            </w:r>
            <w:r w:rsidR="00DF5C18">
              <w:rPr>
                <w:noProof/>
                <w:webHidden/>
              </w:rPr>
              <w:instrText xml:space="preserve"> PAGEREF _Toc162515238 \h </w:instrText>
            </w:r>
            <w:r w:rsidR="00DF5C18">
              <w:rPr>
                <w:noProof/>
                <w:webHidden/>
              </w:rPr>
            </w:r>
            <w:r w:rsidR="00DF5C18">
              <w:rPr>
                <w:noProof/>
                <w:webHidden/>
              </w:rPr>
              <w:fldChar w:fldCharType="separate"/>
            </w:r>
            <w:r w:rsidR="00DF5C18">
              <w:rPr>
                <w:noProof/>
                <w:webHidden/>
              </w:rPr>
              <w:t>9</w:t>
            </w:r>
            <w:r w:rsidR="00DF5C18">
              <w:rPr>
                <w:noProof/>
                <w:webHidden/>
              </w:rPr>
              <w:fldChar w:fldCharType="end"/>
            </w:r>
          </w:hyperlink>
        </w:p>
        <w:p w14:paraId="569A84CC" w14:textId="66F8E48B"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39" w:history="1">
            <w:r w:rsidR="00DF5C18" w:rsidRPr="00D979EA">
              <w:rPr>
                <w:rStyle w:val="Hyperlink"/>
                <w:noProof/>
              </w:rPr>
              <w:t>User Details Page (users/[i])</w:t>
            </w:r>
            <w:r w:rsidR="00DF5C18">
              <w:rPr>
                <w:noProof/>
                <w:webHidden/>
              </w:rPr>
              <w:tab/>
            </w:r>
            <w:r w:rsidR="00DF5C18">
              <w:rPr>
                <w:noProof/>
                <w:webHidden/>
              </w:rPr>
              <w:fldChar w:fldCharType="begin"/>
            </w:r>
            <w:r w:rsidR="00DF5C18">
              <w:rPr>
                <w:noProof/>
                <w:webHidden/>
              </w:rPr>
              <w:instrText xml:space="preserve"> PAGEREF _Toc162515239 \h </w:instrText>
            </w:r>
            <w:r w:rsidR="00DF5C18">
              <w:rPr>
                <w:noProof/>
                <w:webHidden/>
              </w:rPr>
            </w:r>
            <w:r w:rsidR="00DF5C18">
              <w:rPr>
                <w:noProof/>
                <w:webHidden/>
              </w:rPr>
              <w:fldChar w:fldCharType="separate"/>
            </w:r>
            <w:r w:rsidR="00DF5C18">
              <w:rPr>
                <w:noProof/>
                <w:webHidden/>
              </w:rPr>
              <w:t>10</w:t>
            </w:r>
            <w:r w:rsidR="00DF5C18">
              <w:rPr>
                <w:noProof/>
                <w:webHidden/>
              </w:rPr>
              <w:fldChar w:fldCharType="end"/>
            </w:r>
          </w:hyperlink>
        </w:p>
        <w:p w14:paraId="00E574B5" w14:textId="5CA677BF"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0" w:history="1">
            <w:r w:rsidR="00DF5C18" w:rsidRPr="00D979EA">
              <w:rPr>
                <w:rStyle w:val="Hyperlink"/>
                <w:noProof/>
              </w:rPr>
              <w:t>User bearbeiten Page (users/edit/[i])</w:t>
            </w:r>
            <w:r w:rsidR="00DF5C18">
              <w:rPr>
                <w:noProof/>
                <w:webHidden/>
              </w:rPr>
              <w:tab/>
            </w:r>
            <w:r w:rsidR="00DF5C18">
              <w:rPr>
                <w:noProof/>
                <w:webHidden/>
              </w:rPr>
              <w:fldChar w:fldCharType="begin"/>
            </w:r>
            <w:r w:rsidR="00DF5C18">
              <w:rPr>
                <w:noProof/>
                <w:webHidden/>
              </w:rPr>
              <w:instrText xml:space="preserve"> PAGEREF _Toc162515240 \h </w:instrText>
            </w:r>
            <w:r w:rsidR="00DF5C18">
              <w:rPr>
                <w:noProof/>
                <w:webHidden/>
              </w:rPr>
            </w:r>
            <w:r w:rsidR="00DF5C18">
              <w:rPr>
                <w:noProof/>
                <w:webHidden/>
              </w:rPr>
              <w:fldChar w:fldCharType="separate"/>
            </w:r>
            <w:r w:rsidR="00DF5C18">
              <w:rPr>
                <w:noProof/>
                <w:webHidden/>
              </w:rPr>
              <w:t>10</w:t>
            </w:r>
            <w:r w:rsidR="00DF5C18">
              <w:rPr>
                <w:noProof/>
                <w:webHidden/>
              </w:rPr>
              <w:fldChar w:fldCharType="end"/>
            </w:r>
          </w:hyperlink>
        </w:p>
        <w:p w14:paraId="7DBB0696" w14:textId="2602CF09"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1" w:history="1">
            <w:r w:rsidR="00DF5C18" w:rsidRPr="00D979EA">
              <w:rPr>
                <w:rStyle w:val="Hyperlink"/>
                <w:noProof/>
              </w:rPr>
              <w:t>Login (/login)</w:t>
            </w:r>
            <w:r w:rsidR="00DF5C18">
              <w:rPr>
                <w:noProof/>
                <w:webHidden/>
              </w:rPr>
              <w:tab/>
            </w:r>
            <w:r w:rsidR="00DF5C18">
              <w:rPr>
                <w:noProof/>
                <w:webHidden/>
              </w:rPr>
              <w:fldChar w:fldCharType="begin"/>
            </w:r>
            <w:r w:rsidR="00DF5C18">
              <w:rPr>
                <w:noProof/>
                <w:webHidden/>
              </w:rPr>
              <w:instrText xml:space="preserve"> PAGEREF _Toc162515241 \h </w:instrText>
            </w:r>
            <w:r w:rsidR="00DF5C18">
              <w:rPr>
                <w:noProof/>
                <w:webHidden/>
              </w:rPr>
            </w:r>
            <w:r w:rsidR="00DF5C18">
              <w:rPr>
                <w:noProof/>
                <w:webHidden/>
              </w:rPr>
              <w:fldChar w:fldCharType="separate"/>
            </w:r>
            <w:r w:rsidR="00DF5C18">
              <w:rPr>
                <w:noProof/>
                <w:webHidden/>
              </w:rPr>
              <w:t>10</w:t>
            </w:r>
            <w:r w:rsidR="00DF5C18">
              <w:rPr>
                <w:noProof/>
                <w:webHidden/>
              </w:rPr>
              <w:fldChar w:fldCharType="end"/>
            </w:r>
          </w:hyperlink>
        </w:p>
        <w:p w14:paraId="0AF8A999" w14:textId="5072685F"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2" w:history="1">
            <w:r w:rsidR="00DF5C18" w:rsidRPr="00D979EA">
              <w:rPr>
                <w:rStyle w:val="Hyperlink"/>
                <w:noProof/>
              </w:rPr>
              <w:t>Sign-Up (/sign-up)</w:t>
            </w:r>
            <w:r w:rsidR="00DF5C18">
              <w:rPr>
                <w:noProof/>
                <w:webHidden/>
              </w:rPr>
              <w:tab/>
            </w:r>
            <w:r w:rsidR="00DF5C18">
              <w:rPr>
                <w:noProof/>
                <w:webHidden/>
              </w:rPr>
              <w:fldChar w:fldCharType="begin"/>
            </w:r>
            <w:r w:rsidR="00DF5C18">
              <w:rPr>
                <w:noProof/>
                <w:webHidden/>
              </w:rPr>
              <w:instrText xml:space="preserve"> PAGEREF _Toc162515242 \h </w:instrText>
            </w:r>
            <w:r w:rsidR="00DF5C18">
              <w:rPr>
                <w:noProof/>
                <w:webHidden/>
              </w:rPr>
            </w:r>
            <w:r w:rsidR="00DF5C18">
              <w:rPr>
                <w:noProof/>
                <w:webHidden/>
              </w:rPr>
              <w:fldChar w:fldCharType="separate"/>
            </w:r>
            <w:r w:rsidR="00DF5C18">
              <w:rPr>
                <w:noProof/>
                <w:webHidden/>
              </w:rPr>
              <w:t>10</w:t>
            </w:r>
            <w:r w:rsidR="00DF5C18">
              <w:rPr>
                <w:noProof/>
                <w:webHidden/>
              </w:rPr>
              <w:fldChar w:fldCharType="end"/>
            </w:r>
          </w:hyperlink>
        </w:p>
        <w:p w14:paraId="008F1067" w14:textId="1EC75012"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3" w:history="1">
            <w:r w:rsidR="00DF5C18" w:rsidRPr="00D979EA">
              <w:rPr>
                <w:rStyle w:val="Hyperlink"/>
                <w:noProof/>
              </w:rPr>
              <w:t>Impressum (/impressum)</w:t>
            </w:r>
            <w:r w:rsidR="00DF5C18">
              <w:rPr>
                <w:noProof/>
                <w:webHidden/>
              </w:rPr>
              <w:tab/>
            </w:r>
            <w:r w:rsidR="00DF5C18">
              <w:rPr>
                <w:noProof/>
                <w:webHidden/>
              </w:rPr>
              <w:fldChar w:fldCharType="begin"/>
            </w:r>
            <w:r w:rsidR="00DF5C18">
              <w:rPr>
                <w:noProof/>
                <w:webHidden/>
              </w:rPr>
              <w:instrText xml:space="preserve"> PAGEREF _Toc162515243 \h </w:instrText>
            </w:r>
            <w:r w:rsidR="00DF5C18">
              <w:rPr>
                <w:noProof/>
                <w:webHidden/>
              </w:rPr>
            </w:r>
            <w:r w:rsidR="00DF5C18">
              <w:rPr>
                <w:noProof/>
                <w:webHidden/>
              </w:rPr>
              <w:fldChar w:fldCharType="separate"/>
            </w:r>
            <w:r w:rsidR="00DF5C18">
              <w:rPr>
                <w:noProof/>
                <w:webHidden/>
              </w:rPr>
              <w:t>10</w:t>
            </w:r>
            <w:r w:rsidR="00DF5C18">
              <w:rPr>
                <w:noProof/>
                <w:webHidden/>
              </w:rPr>
              <w:fldChar w:fldCharType="end"/>
            </w:r>
          </w:hyperlink>
        </w:p>
        <w:p w14:paraId="0B74ED47" w14:textId="2D8983A0"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44" w:history="1">
            <w:r w:rsidR="00DF5C18" w:rsidRPr="00D979EA">
              <w:rPr>
                <w:rStyle w:val="Hyperlink"/>
                <w:noProof/>
              </w:rPr>
              <w:t>Layouts</w:t>
            </w:r>
            <w:r w:rsidR="00DF5C18">
              <w:rPr>
                <w:noProof/>
                <w:webHidden/>
              </w:rPr>
              <w:tab/>
            </w:r>
            <w:r w:rsidR="00DF5C18">
              <w:rPr>
                <w:noProof/>
                <w:webHidden/>
              </w:rPr>
              <w:fldChar w:fldCharType="begin"/>
            </w:r>
            <w:r w:rsidR="00DF5C18">
              <w:rPr>
                <w:noProof/>
                <w:webHidden/>
              </w:rPr>
              <w:instrText xml:space="preserve"> PAGEREF _Toc162515244 \h </w:instrText>
            </w:r>
            <w:r w:rsidR="00DF5C18">
              <w:rPr>
                <w:noProof/>
                <w:webHidden/>
              </w:rPr>
            </w:r>
            <w:r w:rsidR="00DF5C18">
              <w:rPr>
                <w:noProof/>
                <w:webHidden/>
              </w:rPr>
              <w:fldChar w:fldCharType="separate"/>
            </w:r>
            <w:r w:rsidR="00DF5C18">
              <w:rPr>
                <w:noProof/>
                <w:webHidden/>
              </w:rPr>
              <w:t>11</w:t>
            </w:r>
            <w:r w:rsidR="00DF5C18">
              <w:rPr>
                <w:noProof/>
                <w:webHidden/>
              </w:rPr>
              <w:fldChar w:fldCharType="end"/>
            </w:r>
          </w:hyperlink>
        </w:p>
        <w:p w14:paraId="1FBF7691" w14:textId="418886CC"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5" w:history="1">
            <w:r w:rsidR="00DF5C18" w:rsidRPr="00D979EA">
              <w:rPr>
                <w:rStyle w:val="Hyperlink"/>
                <w:noProof/>
              </w:rPr>
              <w:t>Farbkonzept</w:t>
            </w:r>
            <w:r w:rsidR="00DF5C18">
              <w:rPr>
                <w:noProof/>
                <w:webHidden/>
              </w:rPr>
              <w:tab/>
            </w:r>
            <w:r w:rsidR="00DF5C18">
              <w:rPr>
                <w:noProof/>
                <w:webHidden/>
              </w:rPr>
              <w:fldChar w:fldCharType="begin"/>
            </w:r>
            <w:r w:rsidR="00DF5C18">
              <w:rPr>
                <w:noProof/>
                <w:webHidden/>
              </w:rPr>
              <w:instrText xml:space="preserve"> PAGEREF _Toc162515245 \h </w:instrText>
            </w:r>
            <w:r w:rsidR="00DF5C18">
              <w:rPr>
                <w:noProof/>
                <w:webHidden/>
              </w:rPr>
            </w:r>
            <w:r w:rsidR="00DF5C18">
              <w:rPr>
                <w:noProof/>
                <w:webHidden/>
              </w:rPr>
              <w:fldChar w:fldCharType="separate"/>
            </w:r>
            <w:r w:rsidR="00DF5C18">
              <w:rPr>
                <w:noProof/>
                <w:webHidden/>
              </w:rPr>
              <w:t>12</w:t>
            </w:r>
            <w:r w:rsidR="00DF5C18">
              <w:rPr>
                <w:noProof/>
                <w:webHidden/>
              </w:rPr>
              <w:fldChar w:fldCharType="end"/>
            </w:r>
          </w:hyperlink>
        </w:p>
        <w:p w14:paraId="0F345961" w14:textId="7D502780" w:rsidR="00DF5C18" w:rsidRDefault="009861A9">
          <w:pPr>
            <w:pStyle w:val="TOC1"/>
            <w:tabs>
              <w:tab w:val="right" w:leader="dot" w:pos="9062"/>
            </w:tabs>
            <w:rPr>
              <w:rFonts w:asciiTheme="minorHAnsi" w:eastAsiaTheme="minorEastAsia" w:hAnsiTheme="minorHAnsi"/>
              <w:noProof/>
              <w:kern w:val="2"/>
              <w:sz w:val="24"/>
              <w:szCs w:val="24"/>
              <w:lang w:eastAsia="de-CH"/>
              <w14:ligatures w14:val="standardContextual"/>
            </w:rPr>
          </w:pPr>
          <w:hyperlink w:anchor="_Toc162515246" w:history="1">
            <w:r w:rsidR="00DF5C18" w:rsidRPr="00D979EA">
              <w:rPr>
                <w:rStyle w:val="Hyperlink"/>
                <w:noProof/>
              </w:rPr>
              <w:t>TEIL 3</w:t>
            </w:r>
            <w:r w:rsidR="00DF5C18">
              <w:rPr>
                <w:noProof/>
                <w:webHidden/>
              </w:rPr>
              <w:tab/>
            </w:r>
            <w:r w:rsidR="00DF5C18">
              <w:rPr>
                <w:noProof/>
                <w:webHidden/>
              </w:rPr>
              <w:fldChar w:fldCharType="begin"/>
            </w:r>
            <w:r w:rsidR="00DF5C18">
              <w:rPr>
                <w:noProof/>
                <w:webHidden/>
              </w:rPr>
              <w:instrText xml:space="preserve"> PAGEREF _Toc162515246 \h </w:instrText>
            </w:r>
            <w:r w:rsidR="00DF5C18">
              <w:rPr>
                <w:noProof/>
                <w:webHidden/>
              </w:rPr>
            </w:r>
            <w:r w:rsidR="00DF5C18">
              <w:rPr>
                <w:noProof/>
                <w:webHidden/>
              </w:rPr>
              <w:fldChar w:fldCharType="separate"/>
            </w:r>
            <w:r w:rsidR="00DF5C18">
              <w:rPr>
                <w:noProof/>
                <w:webHidden/>
              </w:rPr>
              <w:t>13</w:t>
            </w:r>
            <w:r w:rsidR="00DF5C18">
              <w:rPr>
                <w:noProof/>
                <w:webHidden/>
              </w:rPr>
              <w:fldChar w:fldCharType="end"/>
            </w:r>
          </w:hyperlink>
        </w:p>
        <w:p w14:paraId="66559F03" w14:textId="4425351B"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47" w:history="1">
            <w:r w:rsidR="00DF5C18" w:rsidRPr="00D979EA">
              <w:rPr>
                <w:rStyle w:val="Hyperlink"/>
                <w:noProof/>
              </w:rPr>
              <w:t>Technische Dokumentation</w:t>
            </w:r>
            <w:r w:rsidR="00DF5C18">
              <w:rPr>
                <w:noProof/>
                <w:webHidden/>
              </w:rPr>
              <w:tab/>
            </w:r>
            <w:r w:rsidR="00DF5C18">
              <w:rPr>
                <w:noProof/>
                <w:webHidden/>
              </w:rPr>
              <w:fldChar w:fldCharType="begin"/>
            </w:r>
            <w:r w:rsidR="00DF5C18">
              <w:rPr>
                <w:noProof/>
                <w:webHidden/>
              </w:rPr>
              <w:instrText xml:space="preserve"> PAGEREF _Toc162515247 \h </w:instrText>
            </w:r>
            <w:r w:rsidR="00DF5C18">
              <w:rPr>
                <w:noProof/>
                <w:webHidden/>
              </w:rPr>
            </w:r>
            <w:r w:rsidR="00DF5C18">
              <w:rPr>
                <w:noProof/>
                <w:webHidden/>
              </w:rPr>
              <w:fldChar w:fldCharType="separate"/>
            </w:r>
            <w:r w:rsidR="00DF5C18">
              <w:rPr>
                <w:noProof/>
                <w:webHidden/>
              </w:rPr>
              <w:t>14</w:t>
            </w:r>
            <w:r w:rsidR="00DF5C18">
              <w:rPr>
                <w:noProof/>
                <w:webHidden/>
              </w:rPr>
              <w:fldChar w:fldCharType="end"/>
            </w:r>
          </w:hyperlink>
        </w:p>
        <w:p w14:paraId="7DC22432" w14:textId="3B491D0F"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48" w:history="1">
            <w:r w:rsidR="00DF5C18" w:rsidRPr="00D979EA">
              <w:rPr>
                <w:rStyle w:val="Hyperlink"/>
                <w:noProof/>
              </w:rPr>
              <w:t>Testkonzept</w:t>
            </w:r>
            <w:r w:rsidR="00DF5C18">
              <w:rPr>
                <w:noProof/>
                <w:webHidden/>
              </w:rPr>
              <w:tab/>
            </w:r>
            <w:r w:rsidR="00DF5C18">
              <w:rPr>
                <w:noProof/>
                <w:webHidden/>
              </w:rPr>
              <w:fldChar w:fldCharType="begin"/>
            </w:r>
            <w:r w:rsidR="00DF5C18">
              <w:rPr>
                <w:noProof/>
                <w:webHidden/>
              </w:rPr>
              <w:instrText xml:space="preserve"> PAGEREF _Toc162515248 \h </w:instrText>
            </w:r>
            <w:r w:rsidR="00DF5C18">
              <w:rPr>
                <w:noProof/>
                <w:webHidden/>
              </w:rPr>
            </w:r>
            <w:r w:rsidR="00DF5C18">
              <w:rPr>
                <w:noProof/>
                <w:webHidden/>
              </w:rPr>
              <w:fldChar w:fldCharType="separate"/>
            </w:r>
            <w:r w:rsidR="00DF5C18">
              <w:rPr>
                <w:noProof/>
                <w:webHidden/>
              </w:rPr>
              <w:t>14</w:t>
            </w:r>
            <w:r w:rsidR="00DF5C18">
              <w:rPr>
                <w:noProof/>
                <w:webHidden/>
              </w:rPr>
              <w:fldChar w:fldCharType="end"/>
            </w:r>
          </w:hyperlink>
        </w:p>
        <w:p w14:paraId="1BF37C1D" w14:textId="5DC27131"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49" w:history="1">
            <w:r w:rsidR="00DF5C18" w:rsidRPr="00D979EA">
              <w:rPr>
                <w:rStyle w:val="Hyperlink"/>
                <w:noProof/>
              </w:rPr>
              <w:t>Testumgebung</w:t>
            </w:r>
            <w:r w:rsidR="00DF5C18">
              <w:rPr>
                <w:noProof/>
                <w:webHidden/>
              </w:rPr>
              <w:tab/>
            </w:r>
            <w:r w:rsidR="00DF5C18">
              <w:rPr>
                <w:noProof/>
                <w:webHidden/>
              </w:rPr>
              <w:fldChar w:fldCharType="begin"/>
            </w:r>
            <w:r w:rsidR="00DF5C18">
              <w:rPr>
                <w:noProof/>
                <w:webHidden/>
              </w:rPr>
              <w:instrText xml:space="preserve"> PAGEREF _Toc162515249 \h </w:instrText>
            </w:r>
            <w:r w:rsidR="00DF5C18">
              <w:rPr>
                <w:noProof/>
                <w:webHidden/>
              </w:rPr>
            </w:r>
            <w:r w:rsidR="00DF5C18">
              <w:rPr>
                <w:noProof/>
                <w:webHidden/>
              </w:rPr>
              <w:fldChar w:fldCharType="separate"/>
            </w:r>
            <w:r w:rsidR="00DF5C18">
              <w:rPr>
                <w:noProof/>
                <w:webHidden/>
              </w:rPr>
              <w:t>14</w:t>
            </w:r>
            <w:r w:rsidR="00DF5C18">
              <w:rPr>
                <w:noProof/>
                <w:webHidden/>
              </w:rPr>
              <w:fldChar w:fldCharType="end"/>
            </w:r>
          </w:hyperlink>
        </w:p>
        <w:p w14:paraId="66ED3861" w14:textId="26040893" w:rsidR="00DF5C18" w:rsidRDefault="009861A9">
          <w:pPr>
            <w:pStyle w:val="TOC3"/>
            <w:tabs>
              <w:tab w:val="right" w:leader="dot" w:pos="9062"/>
            </w:tabs>
            <w:rPr>
              <w:rFonts w:asciiTheme="minorHAnsi" w:eastAsiaTheme="minorEastAsia" w:hAnsiTheme="minorHAnsi"/>
              <w:noProof/>
              <w:kern w:val="2"/>
              <w:sz w:val="24"/>
              <w:szCs w:val="24"/>
              <w:lang w:eastAsia="de-CH"/>
              <w14:ligatures w14:val="standardContextual"/>
            </w:rPr>
          </w:pPr>
          <w:hyperlink w:anchor="_Toc162515250" w:history="1">
            <w:r w:rsidR="00DF5C18" w:rsidRPr="00D979EA">
              <w:rPr>
                <w:rStyle w:val="Hyperlink"/>
                <w:noProof/>
              </w:rPr>
              <w:t>Testfälle</w:t>
            </w:r>
            <w:r w:rsidR="00DF5C18">
              <w:rPr>
                <w:noProof/>
                <w:webHidden/>
              </w:rPr>
              <w:tab/>
            </w:r>
            <w:r w:rsidR="00DF5C18">
              <w:rPr>
                <w:noProof/>
                <w:webHidden/>
              </w:rPr>
              <w:fldChar w:fldCharType="begin"/>
            </w:r>
            <w:r w:rsidR="00DF5C18">
              <w:rPr>
                <w:noProof/>
                <w:webHidden/>
              </w:rPr>
              <w:instrText xml:space="preserve"> PAGEREF _Toc162515250 \h </w:instrText>
            </w:r>
            <w:r w:rsidR="00DF5C18">
              <w:rPr>
                <w:noProof/>
                <w:webHidden/>
              </w:rPr>
            </w:r>
            <w:r w:rsidR="00DF5C18">
              <w:rPr>
                <w:noProof/>
                <w:webHidden/>
              </w:rPr>
              <w:fldChar w:fldCharType="separate"/>
            </w:r>
            <w:r w:rsidR="00DF5C18">
              <w:rPr>
                <w:noProof/>
                <w:webHidden/>
              </w:rPr>
              <w:t>14</w:t>
            </w:r>
            <w:r w:rsidR="00DF5C18">
              <w:rPr>
                <w:noProof/>
                <w:webHidden/>
              </w:rPr>
              <w:fldChar w:fldCharType="end"/>
            </w:r>
          </w:hyperlink>
        </w:p>
        <w:p w14:paraId="3598C4E5" w14:textId="5D31FC1D"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51" w:history="1">
            <w:r w:rsidR="00DF5C18" w:rsidRPr="00D979EA">
              <w:rPr>
                <w:rStyle w:val="Hyperlink"/>
                <w:noProof/>
              </w:rPr>
              <w:t>Testprotokoll</w:t>
            </w:r>
            <w:r w:rsidR="00DF5C18">
              <w:rPr>
                <w:noProof/>
                <w:webHidden/>
              </w:rPr>
              <w:tab/>
            </w:r>
            <w:r w:rsidR="00DF5C18">
              <w:rPr>
                <w:noProof/>
                <w:webHidden/>
              </w:rPr>
              <w:fldChar w:fldCharType="begin"/>
            </w:r>
            <w:r w:rsidR="00DF5C18">
              <w:rPr>
                <w:noProof/>
                <w:webHidden/>
              </w:rPr>
              <w:instrText xml:space="preserve"> PAGEREF _Toc162515251 \h </w:instrText>
            </w:r>
            <w:r w:rsidR="00DF5C18">
              <w:rPr>
                <w:noProof/>
                <w:webHidden/>
              </w:rPr>
            </w:r>
            <w:r w:rsidR="00DF5C18">
              <w:rPr>
                <w:noProof/>
                <w:webHidden/>
              </w:rPr>
              <w:fldChar w:fldCharType="separate"/>
            </w:r>
            <w:r w:rsidR="00DF5C18">
              <w:rPr>
                <w:noProof/>
                <w:webHidden/>
              </w:rPr>
              <w:t>17</w:t>
            </w:r>
            <w:r w:rsidR="00DF5C18">
              <w:rPr>
                <w:noProof/>
                <w:webHidden/>
              </w:rPr>
              <w:fldChar w:fldCharType="end"/>
            </w:r>
          </w:hyperlink>
        </w:p>
        <w:p w14:paraId="40C64EFF" w14:textId="24F840EC"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52" w:history="1">
            <w:r w:rsidR="00DF5C18" w:rsidRPr="00D979EA">
              <w:rPr>
                <w:rStyle w:val="Hyperlink"/>
                <w:noProof/>
              </w:rPr>
              <w:t>W3C Validation</w:t>
            </w:r>
            <w:r w:rsidR="00DF5C18">
              <w:rPr>
                <w:noProof/>
                <w:webHidden/>
              </w:rPr>
              <w:tab/>
            </w:r>
            <w:r w:rsidR="00DF5C18">
              <w:rPr>
                <w:noProof/>
                <w:webHidden/>
              </w:rPr>
              <w:fldChar w:fldCharType="begin"/>
            </w:r>
            <w:r w:rsidR="00DF5C18">
              <w:rPr>
                <w:noProof/>
                <w:webHidden/>
              </w:rPr>
              <w:instrText xml:space="preserve"> PAGEREF _Toc162515252 \h </w:instrText>
            </w:r>
            <w:r w:rsidR="00DF5C18">
              <w:rPr>
                <w:noProof/>
                <w:webHidden/>
              </w:rPr>
            </w:r>
            <w:r w:rsidR="00DF5C18">
              <w:rPr>
                <w:noProof/>
                <w:webHidden/>
              </w:rPr>
              <w:fldChar w:fldCharType="separate"/>
            </w:r>
            <w:r w:rsidR="00DF5C18">
              <w:rPr>
                <w:noProof/>
                <w:webHidden/>
              </w:rPr>
              <w:t>19</w:t>
            </w:r>
            <w:r w:rsidR="00DF5C18">
              <w:rPr>
                <w:noProof/>
                <w:webHidden/>
              </w:rPr>
              <w:fldChar w:fldCharType="end"/>
            </w:r>
          </w:hyperlink>
        </w:p>
        <w:p w14:paraId="12D16342" w14:textId="34267E84" w:rsidR="00DF5C18" w:rsidRDefault="009861A9">
          <w:pPr>
            <w:pStyle w:val="TOC2"/>
            <w:tabs>
              <w:tab w:val="right" w:leader="dot" w:pos="9062"/>
            </w:tabs>
            <w:rPr>
              <w:rFonts w:asciiTheme="minorHAnsi" w:eastAsiaTheme="minorEastAsia" w:hAnsiTheme="minorHAnsi"/>
              <w:noProof/>
              <w:kern w:val="2"/>
              <w:sz w:val="24"/>
              <w:szCs w:val="24"/>
              <w:lang w:eastAsia="de-CH"/>
              <w14:ligatures w14:val="standardContextual"/>
            </w:rPr>
          </w:pPr>
          <w:hyperlink w:anchor="_Toc162515253" w:history="1">
            <w:r w:rsidR="00DF5C18" w:rsidRPr="00D979EA">
              <w:rPr>
                <w:rStyle w:val="Hyperlink"/>
                <w:noProof/>
              </w:rPr>
              <w:t>Fazit</w:t>
            </w:r>
            <w:r w:rsidR="00DF5C18">
              <w:rPr>
                <w:noProof/>
                <w:webHidden/>
              </w:rPr>
              <w:tab/>
            </w:r>
            <w:r w:rsidR="00DF5C18">
              <w:rPr>
                <w:noProof/>
                <w:webHidden/>
              </w:rPr>
              <w:fldChar w:fldCharType="begin"/>
            </w:r>
            <w:r w:rsidR="00DF5C18">
              <w:rPr>
                <w:noProof/>
                <w:webHidden/>
              </w:rPr>
              <w:instrText xml:space="preserve"> PAGEREF _Toc162515253 \h </w:instrText>
            </w:r>
            <w:r w:rsidR="00DF5C18">
              <w:rPr>
                <w:noProof/>
                <w:webHidden/>
              </w:rPr>
            </w:r>
            <w:r w:rsidR="00DF5C18">
              <w:rPr>
                <w:noProof/>
                <w:webHidden/>
              </w:rPr>
              <w:fldChar w:fldCharType="separate"/>
            </w:r>
            <w:r w:rsidR="00DF5C18">
              <w:rPr>
                <w:noProof/>
                <w:webHidden/>
              </w:rPr>
              <w:t>19</w:t>
            </w:r>
            <w:r w:rsidR="00DF5C18">
              <w:rPr>
                <w:noProof/>
                <w:webHidden/>
              </w:rPr>
              <w:fldChar w:fldCharType="end"/>
            </w:r>
          </w:hyperlink>
        </w:p>
        <w:p w14:paraId="3D99A62A" w14:textId="05D98D8F" w:rsidR="06C2558D" w:rsidRDefault="06C2558D" w:rsidP="06C2558D">
          <w:pPr>
            <w:pStyle w:val="TOC2"/>
            <w:tabs>
              <w:tab w:val="right" w:leader="dot" w:pos="9060"/>
            </w:tabs>
            <w:rPr>
              <w:rStyle w:val="Hyperlink"/>
            </w:rPr>
          </w:pPr>
          <w:r>
            <w:fldChar w:fldCharType="end"/>
          </w:r>
        </w:p>
      </w:sdtContent>
    </w:sdt>
    <w:p w14:paraId="6F3CC5BD" w14:textId="7C357B6E" w:rsidR="00A860AF" w:rsidRPr="00C41FDD" w:rsidRDefault="00A860AF"/>
    <w:p w14:paraId="766B3035" w14:textId="291E88E4" w:rsidR="00A860AF" w:rsidRPr="00C41FDD" w:rsidRDefault="00A860AF">
      <w:pPr>
        <w:spacing w:line="264" w:lineRule="auto"/>
      </w:pPr>
      <w:r w:rsidRPr="00C41FDD">
        <w:br w:type="page"/>
      </w:r>
    </w:p>
    <w:p w14:paraId="7F26DBBA" w14:textId="77777777" w:rsidR="00125DB3" w:rsidRPr="00C41FDD" w:rsidRDefault="00125DB3" w:rsidP="00125DB3"/>
    <w:p w14:paraId="124A0AC8" w14:textId="77777777" w:rsidR="00125DB3" w:rsidRPr="00C41FDD" w:rsidRDefault="00125DB3" w:rsidP="00125DB3"/>
    <w:p w14:paraId="4A3104F0" w14:textId="77777777" w:rsidR="00125DB3" w:rsidRPr="00C41FDD" w:rsidRDefault="00125DB3" w:rsidP="00125DB3"/>
    <w:p w14:paraId="478CAC99" w14:textId="35B97F88" w:rsidR="00125DB3" w:rsidRPr="00C41FDD" w:rsidRDefault="00125DB3" w:rsidP="00125DB3">
      <w:pPr>
        <w:pStyle w:val="Heading1"/>
        <w:jc w:val="center"/>
        <w:rPr>
          <w:sz w:val="200"/>
          <w:szCs w:val="200"/>
        </w:rPr>
      </w:pPr>
      <w:bookmarkStart w:id="1" w:name="_Toc162515224"/>
      <w:r w:rsidRPr="00C41FDD">
        <w:rPr>
          <w:sz w:val="200"/>
          <w:szCs w:val="200"/>
        </w:rPr>
        <w:t>TEIL 1</w:t>
      </w:r>
      <w:bookmarkEnd w:id="1"/>
    </w:p>
    <w:p w14:paraId="47CC48FA" w14:textId="77777777" w:rsidR="00125DB3" w:rsidRPr="00C41FDD" w:rsidRDefault="00125DB3">
      <w:pPr>
        <w:spacing w:line="264" w:lineRule="auto"/>
      </w:pPr>
      <w:r w:rsidRPr="00C41FDD">
        <w:br w:type="page"/>
      </w:r>
    </w:p>
    <w:p w14:paraId="30151ABC" w14:textId="77777777" w:rsidR="003073C5" w:rsidRPr="00C41FDD" w:rsidRDefault="003073C5" w:rsidP="00125DB3"/>
    <w:p w14:paraId="6F513A15" w14:textId="63DC4B9F" w:rsidR="003073C5" w:rsidRPr="00C41FDD" w:rsidRDefault="003073C5" w:rsidP="005E013A">
      <w:pPr>
        <w:pStyle w:val="Heading2"/>
      </w:pPr>
      <w:bookmarkStart w:id="2" w:name="_Toc162515225"/>
      <w:r w:rsidRPr="00C41FDD">
        <w:t>Abstract</w:t>
      </w:r>
      <w:bookmarkEnd w:id="2"/>
    </w:p>
    <w:p w14:paraId="48FD2894" w14:textId="133D9D04" w:rsidR="003073C5" w:rsidRPr="00C41FDD" w:rsidRDefault="00A4043E" w:rsidP="003C07C4">
      <w:pPr>
        <w:pStyle w:val="BodyText"/>
      </w:pPr>
      <w:r w:rsidRPr="00C41FDD">
        <w:t>Wir schreiben das Frontend, das ermöglichen soll, CRUD-Operationen auf einer Datenbank durchzuführen, welche eine Hörbuch</w:t>
      </w:r>
      <w:r w:rsidR="004B0A31" w:rsidRPr="00C41FDD">
        <w:t xml:space="preserve">-Bibliothek repräsentieren soll. Es existieren die Entitäten user, audiobuch, genre und ausleihe. Wir planen, CRUD für user und </w:t>
      </w:r>
      <w:r w:rsidR="00D40ABB" w:rsidRPr="00C41FDD">
        <w:t>audiobuch zu erfassen. Weiter können sich die Besucher der Webseite registrieren und anmelden. Wenn ein Benutzer angemeldet ist, bekommt dieser administrative Rechte, anderenfalls</w:t>
      </w:r>
      <w:r w:rsidR="008874D6" w:rsidRPr="00C41FDD">
        <w:t xml:space="preserve"> nur Read auf den Audiobüchern. </w:t>
      </w:r>
    </w:p>
    <w:p w14:paraId="35B8900D" w14:textId="77777777" w:rsidR="003073C5" w:rsidRPr="00C41FDD" w:rsidRDefault="003073C5" w:rsidP="003073C5"/>
    <w:p w14:paraId="047B2302" w14:textId="77777777" w:rsidR="003073C5" w:rsidRPr="00C41FDD" w:rsidRDefault="003073C5" w:rsidP="003073C5">
      <w:pPr>
        <w:spacing w:line="264" w:lineRule="auto"/>
      </w:pPr>
      <w:r w:rsidRPr="00C41FDD">
        <w:br w:type="page"/>
      </w:r>
    </w:p>
    <w:p w14:paraId="3D9D6934" w14:textId="7DDF6D89" w:rsidR="00763421" w:rsidRPr="00C41FDD" w:rsidRDefault="002F29B1" w:rsidP="005E013A">
      <w:pPr>
        <w:pStyle w:val="Heading2"/>
      </w:pPr>
      <w:bookmarkStart w:id="3" w:name="_Toc162515226"/>
      <w:r w:rsidRPr="00C41FDD">
        <w:t>Anforderungsanalyse</w:t>
      </w:r>
      <w:bookmarkEnd w:id="3"/>
    </w:p>
    <w:p w14:paraId="5A81E812" w14:textId="217E25A5" w:rsidR="001127C3" w:rsidRPr="00C41FDD" w:rsidRDefault="001127C3" w:rsidP="005E013A">
      <w:pPr>
        <w:pStyle w:val="Heading3"/>
      </w:pPr>
      <w:bookmarkStart w:id="4" w:name="_Toc162515227"/>
      <w:r w:rsidRPr="00C41FDD">
        <w:t>Zielgruppe</w:t>
      </w:r>
      <w:bookmarkEnd w:id="4"/>
    </w:p>
    <w:p w14:paraId="44B0EF47" w14:textId="283BE59C" w:rsidR="001127C3" w:rsidRPr="00C41FDD" w:rsidRDefault="008D4879" w:rsidP="003C07C4">
      <w:pPr>
        <w:pStyle w:val="BodyText"/>
      </w:pPr>
      <w:r w:rsidRPr="00C41FDD">
        <w:t xml:space="preserve">Das Produkt wird für den Bibliothekar unserer modellierten Bibliothek erstellt. </w:t>
      </w:r>
    </w:p>
    <w:p w14:paraId="0B84A24B" w14:textId="2C309A86" w:rsidR="001127C3" w:rsidRPr="00C41FDD" w:rsidRDefault="001127C3" w:rsidP="005E013A">
      <w:pPr>
        <w:pStyle w:val="Heading3"/>
      </w:pPr>
      <w:bookmarkStart w:id="5" w:name="_Toc162515228"/>
      <w:r w:rsidRPr="00C41FDD">
        <w:t>Pflichtenheft</w:t>
      </w:r>
      <w:bookmarkEnd w:id="5"/>
    </w:p>
    <w:p w14:paraId="535DA237" w14:textId="77777777" w:rsidR="001127C3" w:rsidRPr="00C41FDD" w:rsidRDefault="001127C3" w:rsidP="003C07C4">
      <w:pPr>
        <w:pStyle w:val="Heading6"/>
      </w:pPr>
      <w:bookmarkStart w:id="6" w:name="_Toc435091623"/>
      <w:r w:rsidRPr="00C41FDD">
        <w:t>Funktionale Anforderungen</w:t>
      </w:r>
      <w:bookmarkEnd w:id="6"/>
    </w:p>
    <w:tbl>
      <w:tblPr>
        <w:tblStyle w:val="Bbc"/>
        <w:tblW w:w="9069" w:type="dxa"/>
        <w:tblLook w:val="04A0" w:firstRow="1" w:lastRow="0" w:firstColumn="1" w:lastColumn="0" w:noHBand="0" w:noVBand="1"/>
      </w:tblPr>
      <w:tblGrid>
        <w:gridCol w:w="846"/>
        <w:gridCol w:w="7455"/>
        <w:gridCol w:w="768"/>
      </w:tblGrid>
      <w:tr w:rsidR="001127C3" w:rsidRPr="00C41FDD" w14:paraId="0502AEEB" w14:textId="77777777" w:rsidTr="4D093732">
        <w:trPr>
          <w:cnfStyle w:val="100000000000" w:firstRow="1" w:lastRow="0" w:firstColumn="0" w:lastColumn="0" w:oddVBand="0" w:evenVBand="0" w:oddHBand="0" w:evenHBand="0" w:firstRowFirstColumn="0" w:firstRowLastColumn="0" w:lastRowFirstColumn="0" w:lastRowLastColumn="0"/>
        </w:trPr>
        <w:tc>
          <w:tcPr>
            <w:tcW w:w="846" w:type="dxa"/>
          </w:tcPr>
          <w:p w14:paraId="4A250D3E" w14:textId="77777777" w:rsidR="001127C3" w:rsidRPr="00C41FDD" w:rsidRDefault="001127C3" w:rsidP="0079198B">
            <w:pPr>
              <w:rPr>
                <w:lang w:val="de-CH"/>
              </w:rPr>
            </w:pPr>
            <w:r w:rsidRPr="00C41FDD">
              <w:rPr>
                <w:lang w:val="de-CH"/>
              </w:rPr>
              <w:t>ID</w:t>
            </w:r>
          </w:p>
        </w:tc>
        <w:tc>
          <w:tcPr>
            <w:tcW w:w="7455" w:type="dxa"/>
          </w:tcPr>
          <w:p w14:paraId="0A79E7A2" w14:textId="77777777" w:rsidR="001127C3" w:rsidRPr="00C41FDD" w:rsidRDefault="001127C3" w:rsidP="0079198B">
            <w:pPr>
              <w:rPr>
                <w:lang w:val="de-CH"/>
              </w:rPr>
            </w:pPr>
            <w:r w:rsidRPr="00C41FDD">
              <w:rPr>
                <w:lang w:val="de-CH"/>
              </w:rPr>
              <w:t>Beschreibung</w:t>
            </w:r>
          </w:p>
        </w:tc>
        <w:tc>
          <w:tcPr>
            <w:tcW w:w="768" w:type="dxa"/>
          </w:tcPr>
          <w:p w14:paraId="01B7D8BE" w14:textId="77777777" w:rsidR="001127C3" w:rsidRPr="00C41FDD" w:rsidRDefault="001127C3" w:rsidP="0079198B">
            <w:pPr>
              <w:rPr>
                <w:lang w:val="de-CH"/>
              </w:rPr>
            </w:pPr>
            <w:r w:rsidRPr="00C41FDD">
              <w:rPr>
                <w:lang w:val="de-CH"/>
              </w:rPr>
              <w:t>Art</w:t>
            </w:r>
          </w:p>
        </w:tc>
      </w:tr>
      <w:tr w:rsidR="001127C3" w:rsidRPr="00C41FDD" w14:paraId="61A826BB" w14:textId="77777777" w:rsidTr="4D093732">
        <w:tc>
          <w:tcPr>
            <w:tcW w:w="846" w:type="dxa"/>
          </w:tcPr>
          <w:p w14:paraId="52FD2232" w14:textId="77777777" w:rsidR="001127C3" w:rsidRPr="00C41FDD" w:rsidRDefault="001127C3" w:rsidP="0079198B">
            <w:pPr>
              <w:rPr>
                <w:lang w:val="de-CH"/>
              </w:rPr>
            </w:pPr>
            <w:r w:rsidRPr="00C41FDD">
              <w:rPr>
                <w:lang w:val="de-CH"/>
              </w:rPr>
              <w:t>FA-01</w:t>
            </w:r>
          </w:p>
        </w:tc>
        <w:tc>
          <w:tcPr>
            <w:tcW w:w="7455" w:type="dxa"/>
          </w:tcPr>
          <w:p w14:paraId="5415CB2B" w14:textId="77777777" w:rsidR="001127C3" w:rsidRPr="00C41FDD" w:rsidRDefault="001127C3" w:rsidP="0079198B">
            <w:pPr>
              <w:rPr>
                <w:lang w:val="de-CH"/>
              </w:rPr>
            </w:pPr>
            <w:r w:rsidRPr="00C41FDD">
              <w:rPr>
                <w:lang w:val="de-CH"/>
              </w:rPr>
              <w:t>Die Webseite soll dem Benutzer die Möglichkeit geben, sich mit Hilfe seines Benutzernamen und seines Passworts einzuloggen.</w:t>
            </w:r>
          </w:p>
        </w:tc>
        <w:tc>
          <w:tcPr>
            <w:tcW w:w="768" w:type="dxa"/>
          </w:tcPr>
          <w:p w14:paraId="63201A91" w14:textId="77777777" w:rsidR="001127C3" w:rsidRPr="00C41FDD" w:rsidRDefault="001127C3" w:rsidP="0079198B">
            <w:pPr>
              <w:rPr>
                <w:lang w:val="de-CH"/>
              </w:rPr>
            </w:pPr>
            <w:proofErr w:type="gramStart"/>
            <w:r w:rsidRPr="00C41FDD">
              <w:rPr>
                <w:lang w:val="de-CH"/>
              </w:rPr>
              <w:t>muss</w:t>
            </w:r>
            <w:proofErr w:type="gramEnd"/>
          </w:p>
        </w:tc>
      </w:tr>
      <w:tr w:rsidR="001127C3" w:rsidRPr="00C41FDD" w14:paraId="09CA7D23" w14:textId="77777777" w:rsidTr="4D093732">
        <w:tc>
          <w:tcPr>
            <w:tcW w:w="846" w:type="dxa"/>
          </w:tcPr>
          <w:p w14:paraId="0AE2D005" w14:textId="77777777" w:rsidR="001127C3" w:rsidRPr="00C41FDD" w:rsidRDefault="001127C3" w:rsidP="0079198B">
            <w:pPr>
              <w:rPr>
                <w:lang w:val="de-CH"/>
              </w:rPr>
            </w:pPr>
            <w:r w:rsidRPr="00C41FDD">
              <w:rPr>
                <w:lang w:val="de-CH"/>
              </w:rPr>
              <w:t>FA-02</w:t>
            </w:r>
          </w:p>
        </w:tc>
        <w:tc>
          <w:tcPr>
            <w:tcW w:w="7455" w:type="dxa"/>
          </w:tcPr>
          <w:p w14:paraId="3A52FB80" w14:textId="0A121D41" w:rsidR="001127C3" w:rsidRPr="00C41FDD" w:rsidRDefault="00E05051" w:rsidP="0079198B">
            <w:pPr>
              <w:rPr>
                <w:lang w:val="de-CH"/>
              </w:rPr>
            </w:pPr>
            <w:r w:rsidRPr="00C41FDD">
              <w:rPr>
                <w:lang w:val="de-CH"/>
              </w:rPr>
              <w:t>Die Webseite soll ermöglichen, sich zu Registrieren</w:t>
            </w:r>
            <w:r w:rsidR="00FF7F00" w:rsidRPr="00C41FDD">
              <w:rPr>
                <w:lang w:val="de-CH"/>
              </w:rPr>
              <w:t>.</w:t>
            </w:r>
          </w:p>
        </w:tc>
        <w:tc>
          <w:tcPr>
            <w:tcW w:w="768" w:type="dxa"/>
          </w:tcPr>
          <w:p w14:paraId="1C87335F" w14:textId="1CCD1209" w:rsidR="001127C3" w:rsidRPr="00C41FDD" w:rsidRDefault="00FF7F00" w:rsidP="0079198B">
            <w:pPr>
              <w:rPr>
                <w:lang w:val="de-CH"/>
              </w:rPr>
            </w:pPr>
            <w:proofErr w:type="gramStart"/>
            <w:r w:rsidRPr="00C41FDD">
              <w:rPr>
                <w:lang w:val="de-CH"/>
              </w:rPr>
              <w:t>muss</w:t>
            </w:r>
            <w:proofErr w:type="gramEnd"/>
          </w:p>
        </w:tc>
      </w:tr>
      <w:tr w:rsidR="001127C3" w:rsidRPr="00C41FDD" w14:paraId="4A243A82" w14:textId="77777777" w:rsidTr="4D093732">
        <w:tc>
          <w:tcPr>
            <w:tcW w:w="846" w:type="dxa"/>
          </w:tcPr>
          <w:p w14:paraId="382F4EFA" w14:textId="77777777" w:rsidR="001127C3" w:rsidRPr="00C41FDD" w:rsidRDefault="001127C3" w:rsidP="0079198B">
            <w:pPr>
              <w:rPr>
                <w:lang w:val="de-CH"/>
              </w:rPr>
            </w:pPr>
            <w:r w:rsidRPr="00C41FDD">
              <w:rPr>
                <w:lang w:val="de-CH"/>
              </w:rPr>
              <w:t>FA-03</w:t>
            </w:r>
          </w:p>
        </w:tc>
        <w:tc>
          <w:tcPr>
            <w:tcW w:w="7455" w:type="dxa"/>
          </w:tcPr>
          <w:p w14:paraId="09F5AD8E" w14:textId="59DC4E7C" w:rsidR="001127C3" w:rsidRPr="00C41FDD" w:rsidRDefault="006D4C2F" w:rsidP="0079198B">
            <w:pPr>
              <w:rPr>
                <w:lang w:val="de-CH"/>
              </w:rPr>
            </w:pPr>
            <w:r w:rsidRPr="00C41FDD">
              <w:rPr>
                <w:lang w:val="de-CH"/>
              </w:rPr>
              <w:t>CRUD für Audiobücher</w:t>
            </w:r>
          </w:p>
        </w:tc>
        <w:tc>
          <w:tcPr>
            <w:tcW w:w="768" w:type="dxa"/>
          </w:tcPr>
          <w:p w14:paraId="310FE72B" w14:textId="39C65EC3" w:rsidR="001127C3" w:rsidRPr="00C41FDD" w:rsidRDefault="00D44DD6" w:rsidP="0079198B">
            <w:pPr>
              <w:rPr>
                <w:lang w:val="de-CH"/>
              </w:rPr>
            </w:pPr>
            <w:proofErr w:type="gramStart"/>
            <w:r w:rsidRPr="00C41FDD">
              <w:rPr>
                <w:lang w:val="de-CH"/>
              </w:rPr>
              <w:t>m</w:t>
            </w:r>
            <w:r w:rsidR="006C0CC0" w:rsidRPr="00C41FDD">
              <w:rPr>
                <w:lang w:val="de-CH"/>
              </w:rPr>
              <w:t>uss</w:t>
            </w:r>
            <w:proofErr w:type="gramEnd"/>
          </w:p>
        </w:tc>
      </w:tr>
      <w:tr w:rsidR="001127C3" w:rsidRPr="00C41FDD" w14:paraId="397E8CE8" w14:textId="77777777" w:rsidTr="4D093732">
        <w:tc>
          <w:tcPr>
            <w:tcW w:w="846" w:type="dxa"/>
          </w:tcPr>
          <w:p w14:paraId="6AE5578E" w14:textId="1A37D889" w:rsidR="001127C3" w:rsidRPr="00C41FDD" w:rsidRDefault="00217AE5" w:rsidP="0079198B">
            <w:pPr>
              <w:rPr>
                <w:lang w:val="de-CH"/>
              </w:rPr>
            </w:pPr>
            <w:r w:rsidRPr="00C41FDD">
              <w:rPr>
                <w:lang w:val="de-CH"/>
              </w:rPr>
              <w:t>FA-04</w:t>
            </w:r>
          </w:p>
        </w:tc>
        <w:tc>
          <w:tcPr>
            <w:tcW w:w="7455" w:type="dxa"/>
          </w:tcPr>
          <w:p w14:paraId="7B5CC39D" w14:textId="5AE70794" w:rsidR="00A559DE" w:rsidRPr="00C41FDD" w:rsidRDefault="006D4C2F" w:rsidP="0079198B">
            <w:pPr>
              <w:rPr>
                <w:lang w:val="de-CH"/>
              </w:rPr>
            </w:pPr>
            <w:r w:rsidRPr="00C41FDD">
              <w:rPr>
                <w:lang w:val="de-CH"/>
              </w:rPr>
              <w:t xml:space="preserve">CRUD für </w:t>
            </w:r>
            <w:r w:rsidR="006C0CC0" w:rsidRPr="00C41FDD">
              <w:rPr>
                <w:lang w:val="de-CH"/>
              </w:rPr>
              <w:t>Users</w:t>
            </w:r>
          </w:p>
        </w:tc>
        <w:tc>
          <w:tcPr>
            <w:tcW w:w="768" w:type="dxa"/>
          </w:tcPr>
          <w:p w14:paraId="30C966EE" w14:textId="2ABCD753" w:rsidR="001127C3" w:rsidRPr="00C41FDD" w:rsidRDefault="00D44DD6" w:rsidP="00203B05">
            <w:pPr>
              <w:keepNext/>
              <w:rPr>
                <w:lang w:val="de-CH"/>
              </w:rPr>
            </w:pPr>
            <w:proofErr w:type="gramStart"/>
            <w:r w:rsidRPr="00C41FDD">
              <w:rPr>
                <w:lang w:val="de-CH"/>
              </w:rPr>
              <w:t>m</w:t>
            </w:r>
            <w:r w:rsidR="006C0CC0" w:rsidRPr="00C41FDD">
              <w:rPr>
                <w:lang w:val="de-CH"/>
              </w:rPr>
              <w:t>uss</w:t>
            </w:r>
            <w:proofErr w:type="gramEnd"/>
          </w:p>
        </w:tc>
      </w:tr>
    </w:tbl>
    <w:p w14:paraId="46F06EF5" w14:textId="143A9F99" w:rsidR="001127C3" w:rsidRPr="00C41FDD" w:rsidRDefault="00203B05" w:rsidP="00203B05">
      <w:pPr>
        <w:pStyle w:val="Caption"/>
      </w:pPr>
      <w:r w:rsidRPr="00C41FDD">
        <w:t xml:space="preserve">Tabelle </w:t>
      </w:r>
      <w:r w:rsidRPr="00C41FDD">
        <w:fldChar w:fldCharType="begin"/>
      </w:r>
      <w:r w:rsidRPr="00C41FDD">
        <w:instrText xml:space="preserve"> SEQ Tabelle \* ARABIC </w:instrText>
      </w:r>
      <w:r w:rsidRPr="00C41FDD">
        <w:fldChar w:fldCharType="separate"/>
      </w:r>
      <w:r w:rsidRPr="00C41FDD">
        <w:t>1</w:t>
      </w:r>
      <w:r w:rsidRPr="00C41FDD">
        <w:fldChar w:fldCharType="end"/>
      </w:r>
      <w:r w:rsidRPr="00C41FDD">
        <w:t xml:space="preserve"> Funktionale Anforderungen</w:t>
      </w:r>
    </w:p>
    <w:p w14:paraId="1BF2B082" w14:textId="77777777" w:rsidR="001127C3" w:rsidRPr="00C41FDD" w:rsidRDefault="001127C3" w:rsidP="003C07C4">
      <w:pPr>
        <w:pStyle w:val="Heading6"/>
      </w:pPr>
      <w:bookmarkStart w:id="7" w:name="_Toc435091624"/>
      <w:r w:rsidRPr="00C41FDD">
        <w:t>Nichtfunktonale Anforderungen</w:t>
      </w:r>
      <w:bookmarkEnd w:id="7"/>
    </w:p>
    <w:tbl>
      <w:tblPr>
        <w:tblStyle w:val="Bbc"/>
        <w:tblW w:w="9084" w:type="dxa"/>
        <w:tblLook w:val="04A0" w:firstRow="1" w:lastRow="0" w:firstColumn="1" w:lastColumn="0" w:noHBand="0" w:noVBand="1"/>
      </w:tblPr>
      <w:tblGrid>
        <w:gridCol w:w="984"/>
        <w:gridCol w:w="7305"/>
        <w:gridCol w:w="795"/>
      </w:tblGrid>
      <w:tr w:rsidR="001127C3" w:rsidRPr="00C41FDD" w14:paraId="7F8F4E41" w14:textId="77777777" w:rsidTr="4D093732">
        <w:trPr>
          <w:cnfStyle w:val="100000000000" w:firstRow="1" w:lastRow="0" w:firstColumn="0" w:lastColumn="0" w:oddVBand="0" w:evenVBand="0" w:oddHBand="0" w:evenHBand="0" w:firstRowFirstColumn="0" w:firstRowLastColumn="0" w:lastRowFirstColumn="0" w:lastRowLastColumn="0"/>
        </w:trPr>
        <w:tc>
          <w:tcPr>
            <w:tcW w:w="984" w:type="dxa"/>
          </w:tcPr>
          <w:p w14:paraId="486A27FE" w14:textId="77777777" w:rsidR="001127C3" w:rsidRPr="00C41FDD" w:rsidRDefault="001127C3" w:rsidP="0079198B">
            <w:pPr>
              <w:rPr>
                <w:lang w:val="de-CH"/>
              </w:rPr>
            </w:pPr>
            <w:r w:rsidRPr="00C41FDD">
              <w:rPr>
                <w:lang w:val="de-CH"/>
              </w:rPr>
              <w:t>ID</w:t>
            </w:r>
          </w:p>
        </w:tc>
        <w:tc>
          <w:tcPr>
            <w:tcW w:w="7305" w:type="dxa"/>
          </w:tcPr>
          <w:p w14:paraId="2B8D2107" w14:textId="77777777" w:rsidR="001127C3" w:rsidRPr="00C41FDD" w:rsidRDefault="001127C3" w:rsidP="0079198B">
            <w:pPr>
              <w:rPr>
                <w:lang w:val="de-CH"/>
              </w:rPr>
            </w:pPr>
            <w:r w:rsidRPr="00C41FDD">
              <w:rPr>
                <w:lang w:val="de-CH"/>
              </w:rPr>
              <w:t>Beschreibung</w:t>
            </w:r>
          </w:p>
        </w:tc>
        <w:tc>
          <w:tcPr>
            <w:tcW w:w="795" w:type="dxa"/>
          </w:tcPr>
          <w:p w14:paraId="6038D6A4" w14:textId="77777777" w:rsidR="001127C3" w:rsidRPr="00C41FDD" w:rsidRDefault="001127C3" w:rsidP="0079198B">
            <w:pPr>
              <w:rPr>
                <w:lang w:val="de-CH"/>
              </w:rPr>
            </w:pPr>
            <w:r w:rsidRPr="00C41FDD">
              <w:rPr>
                <w:lang w:val="de-CH"/>
              </w:rPr>
              <w:t>Art</w:t>
            </w:r>
          </w:p>
        </w:tc>
      </w:tr>
      <w:tr w:rsidR="001127C3" w:rsidRPr="00C41FDD" w14:paraId="01FC6AAE" w14:textId="77777777" w:rsidTr="4D093732">
        <w:tc>
          <w:tcPr>
            <w:tcW w:w="984" w:type="dxa"/>
          </w:tcPr>
          <w:p w14:paraId="37BA1D68" w14:textId="77777777" w:rsidR="001127C3" w:rsidRPr="00C41FDD" w:rsidRDefault="001127C3" w:rsidP="0079198B">
            <w:pPr>
              <w:rPr>
                <w:lang w:val="de-CH"/>
              </w:rPr>
            </w:pPr>
            <w:r w:rsidRPr="00C41FDD">
              <w:rPr>
                <w:lang w:val="de-CH"/>
              </w:rPr>
              <w:t>NFA-01</w:t>
            </w:r>
          </w:p>
        </w:tc>
        <w:tc>
          <w:tcPr>
            <w:tcW w:w="7305" w:type="dxa"/>
          </w:tcPr>
          <w:p w14:paraId="7A06FA1E" w14:textId="2BF1BB75" w:rsidR="001127C3" w:rsidRPr="00C41FDD" w:rsidRDefault="001127C3" w:rsidP="006B224F">
            <w:pPr>
              <w:rPr>
                <w:lang w:val="de-CH"/>
              </w:rPr>
            </w:pPr>
            <w:r w:rsidRPr="00C41FDD">
              <w:rPr>
                <w:lang w:val="de-CH"/>
              </w:rPr>
              <w:t xml:space="preserve">Jede einzelne Seite des Projekts soll die HTML W3 Validation </w:t>
            </w:r>
            <w:r w:rsidR="685F9C1B" w:rsidRPr="00C41FDD">
              <w:rPr>
                <w:lang w:val="de-CH"/>
              </w:rPr>
              <w:t xml:space="preserve">Error-Frei </w:t>
            </w:r>
            <w:r w:rsidRPr="00C41FDD">
              <w:rPr>
                <w:lang w:val="de-CH"/>
              </w:rPr>
              <w:t>durchlaufen.</w:t>
            </w:r>
          </w:p>
        </w:tc>
        <w:tc>
          <w:tcPr>
            <w:tcW w:w="795" w:type="dxa"/>
          </w:tcPr>
          <w:p w14:paraId="78B63AD8" w14:textId="77777777" w:rsidR="001127C3" w:rsidRPr="00C41FDD" w:rsidRDefault="001127C3" w:rsidP="0079198B">
            <w:pPr>
              <w:rPr>
                <w:lang w:val="de-CH"/>
              </w:rPr>
            </w:pPr>
            <w:proofErr w:type="gramStart"/>
            <w:r w:rsidRPr="00C41FDD">
              <w:rPr>
                <w:lang w:val="de-CH"/>
              </w:rPr>
              <w:t>muss</w:t>
            </w:r>
            <w:proofErr w:type="gramEnd"/>
          </w:p>
        </w:tc>
      </w:tr>
      <w:tr w:rsidR="001127C3" w:rsidRPr="00C41FDD" w14:paraId="50BCFA19" w14:textId="77777777" w:rsidTr="4D093732">
        <w:tc>
          <w:tcPr>
            <w:tcW w:w="984" w:type="dxa"/>
          </w:tcPr>
          <w:p w14:paraId="4B955294" w14:textId="77777777" w:rsidR="001127C3" w:rsidRPr="00C41FDD" w:rsidRDefault="001127C3" w:rsidP="0079198B">
            <w:pPr>
              <w:rPr>
                <w:lang w:val="de-CH"/>
              </w:rPr>
            </w:pPr>
            <w:r w:rsidRPr="00C41FDD">
              <w:rPr>
                <w:lang w:val="de-CH"/>
              </w:rPr>
              <w:t>NFA-02</w:t>
            </w:r>
          </w:p>
        </w:tc>
        <w:tc>
          <w:tcPr>
            <w:tcW w:w="7305" w:type="dxa"/>
          </w:tcPr>
          <w:p w14:paraId="3A8DC88B" w14:textId="04B28FAF" w:rsidR="001127C3" w:rsidRPr="00C41FDD" w:rsidRDefault="00D54A6C" w:rsidP="0079198B">
            <w:pPr>
              <w:rPr>
                <w:lang w:val="de-CH"/>
              </w:rPr>
            </w:pPr>
            <w:r w:rsidRPr="00C41FDD">
              <w:rPr>
                <w:lang w:val="de-CH"/>
              </w:rPr>
              <w:t>Einheitliches Styling</w:t>
            </w:r>
          </w:p>
        </w:tc>
        <w:tc>
          <w:tcPr>
            <w:tcW w:w="795" w:type="dxa"/>
          </w:tcPr>
          <w:p w14:paraId="6C533FA1" w14:textId="01F0FA1F" w:rsidR="001127C3" w:rsidRPr="00C41FDD" w:rsidRDefault="54522F38" w:rsidP="2673E68E">
            <w:pPr>
              <w:rPr>
                <w:lang w:val="de-CH"/>
              </w:rPr>
            </w:pPr>
            <w:proofErr w:type="gramStart"/>
            <w:r w:rsidRPr="00C41FDD">
              <w:rPr>
                <w:lang w:val="de-CH"/>
              </w:rPr>
              <w:t>kann</w:t>
            </w:r>
            <w:proofErr w:type="gramEnd"/>
          </w:p>
        </w:tc>
      </w:tr>
      <w:tr w:rsidR="001127C3" w:rsidRPr="00C41FDD" w14:paraId="30A6E9EA" w14:textId="77777777" w:rsidTr="4D093732">
        <w:tc>
          <w:tcPr>
            <w:tcW w:w="984" w:type="dxa"/>
          </w:tcPr>
          <w:p w14:paraId="7CD37F99" w14:textId="77777777" w:rsidR="001127C3" w:rsidRPr="00C41FDD" w:rsidRDefault="001127C3" w:rsidP="0079198B">
            <w:pPr>
              <w:rPr>
                <w:lang w:val="de-CH"/>
              </w:rPr>
            </w:pPr>
            <w:r w:rsidRPr="00C41FDD">
              <w:rPr>
                <w:lang w:val="de-CH"/>
              </w:rPr>
              <w:t>NFA-03</w:t>
            </w:r>
          </w:p>
        </w:tc>
        <w:tc>
          <w:tcPr>
            <w:tcW w:w="7305" w:type="dxa"/>
          </w:tcPr>
          <w:p w14:paraId="58D30DB6" w14:textId="3D32EF81" w:rsidR="001127C3" w:rsidRPr="00C41FDD" w:rsidRDefault="00D54A6C" w:rsidP="0079198B">
            <w:pPr>
              <w:rPr>
                <w:lang w:val="de-CH"/>
              </w:rPr>
            </w:pPr>
            <w:r w:rsidRPr="00C41FDD">
              <w:rPr>
                <w:lang w:val="de-CH"/>
              </w:rPr>
              <w:t>Seite ist intuitiv navigierbar</w:t>
            </w:r>
          </w:p>
        </w:tc>
        <w:tc>
          <w:tcPr>
            <w:tcW w:w="795" w:type="dxa"/>
          </w:tcPr>
          <w:p w14:paraId="33C1E625" w14:textId="46051C06" w:rsidR="001127C3" w:rsidRPr="00C41FDD" w:rsidRDefault="00D54A6C" w:rsidP="0079198B">
            <w:pPr>
              <w:rPr>
                <w:lang w:val="de-CH"/>
              </w:rPr>
            </w:pPr>
            <w:proofErr w:type="gramStart"/>
            <w:r w:rsidRPr="00C41FDD">
              <w:rPr>
                <w:lang w:val="de-CH"/>
              </w:rPr>
              <w:t>kann</w:t>
            </w:r>
            <w:proofErr w:type="gramEnd"/>
          </w:p>
        </w:tc>
      </w:tr>
      <w:tr w:rsidR="001127C3" w:rsidRPr="00C41FDD" w14:paraId="14F9BB5C" w14:textId="77777777" w:rsidTr="4D093732">
        <w:tc>
          <w:tcPr>
            <w:tcW w:w="984" w:type="dxa"/>
          </w:tcPr>
          <w:p w14:paraId="0E6892FF" w14:textId="30B55978" w:rsidR="001127C3" w:rsidRPr="00C41FDD" w:rsidRDefault="007D5164" w:rsidP="0079198B">
            <w:pPr>
              <w:rPr>
                <w:lang w:val="de-CH"/>
              </w:rPr>
            </w:pPr>
            <w:r w:rsidRPr="00C41FDD">
              <w:rPr>
                <w:lang w:val="de-CH"/>
              </w:rPr>
              <w:t>NFA-04</w:t>
            </w:r>
          </w:p>
        </w:tc>
        <w:tc>
          <w:tcPr>
            <w:tcW w:w="7305" w:type="dxa"/>
          </w:tcPr>
          <w:p w14:paraId="5CDC0412" w14:textId="6E843229" w:rsidR="001127C3" w:rsidRPr="00C41FDD" w:rsidRDefault="3F685AE8" w:rsidP="0079198B">
            <w:pPr>
              <w:rPr>
                <w:lang w:val="de-CH"/>
              </w:rPr>
            </w:pPr>
            <w:r w:rsidRPr="00C41FDD">
              <w:rPr>
                <w:lang w:val="de-CH"/>
              </w:rPr>
              <w:t>Pre-Rendering wird eingesetzt für users-Page und audi</w:t>
            </w:r>
            <w:r w:rsidR="351E2E5C" w:rsidRPr="00C41FDD">
              <w:rPr>
                <w:lang w:val="de-CH"/>
              </w:rPr>
              <w:t>o</w:t>
            </w:r>
            <w:r w:rsidRPr="00C41FDD">
              <w:rPr>
                <w:lang w:val="de-CH"/>
              </w:rPr>
              <w:t>buecher-Page</w:t>
            </w:r>
          </w:p>
        </w:tc>
        <w:tc>
          <w:tcPr>
            <w:tcW w:w="795" w:type="dxa"/>
          </w:tcPr>
          <w:p w14:paraId="7F9512A8" w14:textId="21BCCF60" w:rsidR="001127C3" w:rsidRPr="00C41FDD" w:rsidRDefault="00914110" w:rsidP="00203B05">
            <w:pPr>
              <w:keepNext/>
              <w:rPr>
                <w:lang w:val="de-CH"/>
              </w:rPr>
            </w:pPr>
            <w:proofErr w:type="gramStart"/>
            <w:r w:rsidRPr="00C41FDD">
              <w:rPr>
                <w:lang w:val="de-CH"/>
              </w:rPr>
              <w:t>muss</w:t>
            </w:r>
            <w:proofErr w:type="gramEnd"/>
          </w:p>
        </w:tc>
      </w:tr>
    </w:tbl>
    <w:p w14:paraId="4A223FD9" w14:textId="229A56F5" w:rsidR="001127C3" w:rsidRPr="00C41FDD" w:rsidRDefault="00203B05" w:rsidP="00203B05">
      <w:pPr>
        <w:pStyle w:val="Caption"/>
        <w:rPr>
          <w:iCs/>
        </w:rPr>
      </w:pPr>
      <w:r w:rsidRPr="00C41FDD">
        <w:t xml:space="preserve">Tabelle </w:t>
      </w:r>
      <w:r w:rsidRPr="00C41FDD">
        <w:fldChar w:fldCharType="begin"/>
      </w:r>
      <w:r w:rsidRPr="00C41FDD">
        <w:instrText xml:space="preserve"> SEQ Tabelle \* ARABIC </w:instrText>
      </w:r>
      <w:r w:rsidRPr="00C41FDD">
        <w:fldChar w:fldCharType="separate"/>
      </w:r>
      <w:r w:rsidRPr="00C41FDD">
        <w:t>2</w:t>
      </w:r>
      <w:r w:rsidRPr="00C41FDD">
        <w:fldChar w:fldCharType="end"/>
      </w:r>
      <w:r w:rsidRPr="00C41FDD">
        <w:t xml:space="preserve"> Nicht Funktionale Anforderungen</w:t>
      </w:r>
    </w:p>
    <w:p w14:paraId="7B717CA4" w14:textId="3F7EA052" w:rsidR="006C1C0A" w:rsidRPr="00C41FDD" w:rsidRDefault="006C1C0A" w:rsidP="005E013A">
      <w:pPr>
        <w:pStyle w:val="Heading3"/>
      </w:pPr>
      <w:bookmarkStart w:id="8" w:name="_Toc162515229"/>
      <w:r w:rsidRPr="00C41FDD">
        <w:t>Lieferumfang</w:t>
      </w:r>
      <w:bookmarkEnd w:id="8"/>
    </w:p>
    <w:p w14:paraId="3A11FB5B" w14:textId="77777777" w:rsidR="005E013A" w:rsidRPr="00C41FDD" w:rsidRDefault="009F5ACC" w:rsidP="003C07C4">
      <w:pPr>
        <w:pStyle w:val="BodyText"/>
      </w:pPr>
      <w:r w:rsidRPr="00C41FDD">
        <w:t>Der Lieferumfang und die Vorgaben über Speicherort werden d</w:t>
      </w:r>
      <w:r w:rsidR="00974642" w:rsidRPr="00C41FDD">
        <w:t>em mitgegebenen Lastenheft entnommen.</w:t>
      </w:r>
    </w:p>
    <w:p w14:paraId="06E559BF" w14:textId="77777777" w:rsidR="005E013A" w:rsidRPr="00C41FDD" w:rsidRDefault="005E013A" w:rsidP="005E013A"/>
    <w:p w14:paraId="5E059ECC" w14:textId="77777777" w:rsidR="005E013A" w:rsidRPr="00C41FDD" w:rsidRDefault="005E013A">
      <w:pPr>
        <w:spacing w:line="264" w:lineRule="auto"/>
        <w:rPr>
          <w:rFonts w:eastAsiaTheme="majorEastAsia" w:cstheme="majorBidi"/>
          <w:b/>
          <w:color w:val="FFFFFF" w:themeColor="background1"/>
          <w:sz w:val="36"/>
          <w:szCs w:val="36"/>
        </w:rPr>
      </w:pPr>
      <w:r w:rsidRPr="00C41FDD">
        <w:br w:type="page"/>
      </w:r>
    </w:p>
    <w:p w14:paraId="71A75B11" w14:textId="3B643129" w:rsidR="00125DB3" w:rsidRPr="00C41FDD" w:rsidRDefault="00F21F4F" w:rsidP="009913A1">
      <w:pPr>
        <w:pStyle w:val="Heading2"/>
      </w:pPr>
      <w:bookmarkStart w:id="9" w:name="_Toc162515230"/>
      <w:r w:rsidRPr="00C41FDD">
        <w:t>Planung</w:t>
      </w:r>
      <w:bookmarkEnd w:id="9"/>
    </w:p>
    <w:p w14:paraId="4E8BEB81" w14:textId="6DFE8658" w:rsidR="009913A1" w:rsidRPr="00C41FDD" w:rsidRDefault="009913A1" w:rsidP="003C07C4">
      <w:pPr>
        <w:pStyle w:val="Heading5"/>
      </w:pPr>
      <w:r w:rsidRPr="00C41FDD">
        <w:t>Siehe Excel</w:t>
      </w:r>
    </w:p>
    <w:p w14:paraId="3C5D8D4B" w14:textId="5187CF9F" w:rsidR="005E013A" w:rsidRPr="00C41FDD" w:rsidRDefault="005E013A">
      <w:pPr>
        <w:spacing w:line="264" w:lineRule="auto"/>
      </w:pPr>
      <w:r w:rsidRPr="00C41FDD">
        <w:br w:type="page"/>
      </w:r>
    </w:p>
    <w:p w14:paraId="6234F6ED" w14:textId="77777777" w:rsidR="00125DB3" w:rsidRPr="00C41FDD" w:rsidRDefault="00125DB3" w:rsidP="00125DB3"/>
    <w:p w14:paraId="6C02424C" w14:textId="5796DE1E" w:rsidR="00125DB3" w:rsidRPr="00C41FDD" w:rsidRDefault="00125DB3" w:rsidP="00125DB3">
      <w:pPr>
        <w:pStyle w:val="Heading1"/>
        <w:jc w:val="center"/>
        <w:rPr>
          <w:sz w:val="200"/>
          <w:szCs w:val="200"/>
        </w:rPr>
      </w:pPr>
      <w:bookmarkStart w:id="10" w:name="_Toc162515231"/>
      <w:r w:rsidRPr="00C41FDD">
        <w:rPr>
          <w:sz w:val="200"/>
          <w:szCs w:val="200"/>
        </w:rPr>
        <w:t>TEIL 2</w:t>
      </w:r>
      <w:bookmarkEnd w:id="10"/>
    </w:p>
    <w:p w14:paraId="2DB64576" w14:textId="77777777" w:rsidR="00125DB3" w:rsidRPr="00C41FDD" w:rsidRDefault="00125DB3" w:rsidP="00125DB3">
      <w:pPr>
        <w:spacing w:line="264" w:lineRule="auto"/>
      </w:pPr>
      <w:r w:rsidRPr="00C41FDD">
        <w:br w:type="page"/>
      </w:r>
    </w:p>
    <w:p w14:paraId="472A8B86" w14:textId="73609A75" w:rsidR="00C701FE" w:rsidRPr="00C41FDD" w:rsidRDefault="00C701FE" w:rsidP="005E013A">
      <w:pPr>
        <w:pStyle w:val="Heading2"/>
      </w:pPr>
      <w:bookmarkStart w:id="11" w:name="_Toc162515232"/>
      <w:r w:rsidRPr="00C41FDD">
        <w:t>Sitemap</w:t>
      </w:r>
      <w:bookmarkEnd w:id="11"/>
    </w:p>
    <w:p w14:paraId="4D2EA6DC" w14:textId="08BB580A" w:rsidR="004139A1" w:rsidRPr="00C41FDD" w:rsidRDefault="004139A1" w:rsidP="003C07C4">
      <w:pPr>
        <w:pStyle w:val="BodyText"/>
      </w:pPr>
      <w:r w:rsidRPr="00C41FDD">
        <w:t>Unsere Sitemap sieht folgendermassen aus</w:t>
      </w:r>
      <w:r w:rsidR="00D77675" w:rsidRPr="00C41FDD">
        <w:t>:</w:t>
      </w:r>
    </w:p>
    <w:p w14:paraId="16CF422F" w14:textId="77777777" w:rsidR="00203B05" w:rsidRPr="00C41FDD" w:rsidRDefault="00203B05" w:rsidP="00203B05">
      <w:pPr>
        <w:pStyle w:val="NormalWeb"/>
        <w:keepNext/>
      </w:pPr>
      <w:r w:rsidRPr="00C41FDD">
        <w:rPr>
          <w:noProof/>
        </w:rPr>
        <w:drawing>
          <wp:inline distT="0" distB="0" distL="0" distR="0" wp14:anchorId="36AE8783" wp14:editId="02B13754">
            <wp:extent cx="5760720" cy="1398905"/>
            <wp:effectExtent l="0" t="0" r="0" b="0"/>
            <wp:docPr id="1655098549" name="Grafik 3"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98549" name="Grafik 3" descr="Ein Bild, das Reihe,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98905"/>
                    </a:xfrm>
                    <a:prstGeom prst="rect">
                      <a:avLst/>
                    </a:prstGeom>
                    <a:noFill/>
                    <a:ln>
                      <a:noFill/>
                    </a:ln>
                  </pic:spPr>
                </pic:pic>
              </a:graphicData>
            </a:graphic>
          </wp:inline>
        </w:drawing>
      </w:r>
    </w:p>
    <w:p w14:paraId="6091909E" w14:textId="1CC08534" w:rsidR="00203B05" w:rsidRPr="00C41FDD" w:rsidRDefault="00203B05" w:rsidP="00203B05">
      <w:pPr>
        <w:pStyle w:val="Caption"/>
        <w:rPr>
          <w:rFonts w:ascii="Times New Roman" w:eastAsia="Times New Roman" w:hAnsi="Times New Roman"/>
          <w:sz w:val="24"/>
          <w:szCs w:val="24"/>
        </w:rPr>
      </w:pPr>
      <w:r w:rsidRPr="00C41FDD">
        <w:t xml:space="preserve">Abbildung </w:t>
      </w:r>
      <w:r w:rsidRPr="00C41FDD">
        <w:fldChar w:fldCharType="begin"/>
      </w:r>
      <w:r w:rsidRPr="00C41FDD">
        <w:instrText xml:space="preserve"> SEQ Abbildung \* ARABIC </w:instrText>
      </w:r>
      <w:r w:rsidRPr="00C41FDD">
        <w:fldChar w:fldCharType="separate"/>
      </w:r>
      <w:r w:rsidRPr="00C41FDD">
        <w:t>1</w:t>
      </w:r>
      <w:r w:rsidRPr="00C41FDD">
        <w:fldChar w:fldCharType="end"/>
      </w:r>
      <w:r w:rsidRPr="00C41FDD">
        <w:t xml:space="preserve"> Sitemap</w:t>
      </w:r>
    </w:p>
    <w:p w14:paraId="018BB81C" w14:textId="4DAE1186" w:rsidR="00D77675" w:rsidRPr="00C41FDD" w:rsidRDefault="00D77675" w:rsidP="00D77675">
      <w:pPr>
        <w:pStyle w:val="NormalWeb"/>
      </w:pPr>
    </w:p>
    <w:p w14:paraId="638861DD" w14:textId="1F0332BA" w:rsidR="3F09B487" w:rsidRPr="00C41FDD" w:rsidRDefault="3F09B487" w:rsidP="0CBECE5B">
      <w:pPr>
        <w:pStyle w:val="Heading3"/>
      </w:pPr>
      <w:bookmarkStart w:id="12" w:name="_Toc162515233"/>
      <w:r w:rsidRPr="00C41FDD">
        <w:t>Index Page</w:t>
      </w:r>
      <w:r w:rsidR="00D77675" w:rsidRPr="00C41FDD">
        <w:t xml:space="preserve"> (/)</w:t>
      </w:r>
      <w:bookmarkEnd w:id="12"/>
    </w:p>
    <w:p w14:paraId="732E0150" w14:textId="31E606D2" w:rsidR="44EAB360" w:rsidRPr="00C41FDD" w:rsidRDefault="3F09B487" w:rsidP="003C07C4">
      <w:pPr>
        <w:pStyle w:val="BodyText"/>
      </w:pPr>
      <w:r w:rsidRPr="00C41FDD">
        <w:t>Hier sind alle Audiobücher aufgelistet mit ihren Titeln und Autor</w:t>
      </w:r>
      <w:r w:rsidR="202DC2AD" w:rsidRPr="00C41FDD">
        <w:t>,</w:t>
      </w:r>
      <w:r w:rsidRPr="00C41FDD">
        <w:t xml:space="preserve"> </w:t>
      </w:r>
      <w:r w:rsidR="14C0BCC4" w:rsidRPr="00C41FDD">
        <w:t>d</w:t>
      </w:r>
      <w:r w:rsidRPr="00C41FDD">
        <w:t>arunter</w:t>
      </w:r>
      <w:r w:rsidR="587A4A94" w:rsidRPr="00C41FDD">
        <w:t xml:space="preserve"> kann man einen Mehr Details </w:t>
      </w:r>
      <w:r w:rsidR="5BA67939" w:rsidRPr="00C41FDD">
        <w:t xml:space="preserve">Link </w:t>
      </w:r>
      <w:r w:rsidR="587A4A94" w:rsidRPr="00C41FDD">
        <w:t>sehe</w:t>
      </w:r>
      <w:r w:rsidR="6DD1D821" w:rsidRPr="00C41FDD">
        <w:t xml:space="preserve">n. </w:t>
      </w:r>
      <w:r w:rsidR="65214020" w:rsidRPr="00C41FDD">
        <w:t>Zuunterst</w:t>
      </w:r>
      <w:r w:rsidR="6DD1D821" w:rsidRPr="00C41FDD">
        <w:t xml:space="preserve"> auf der Seite gibt es </w:t>
      </w:r>
      <w:r w:rsidR="779FE0B2" w:rsidRPr="00C41FDD">
        <w:t xml:space="preserve">noch einen Erstellen </w:t>
      </w:r>
      <w:proofErr w:type="gramStart"/>
      <w:r w:rsidR="779FE0B2" w:rsidRPr="00C41FDD">
        <w:t>Link</w:t>
      </w:r>
      <w:proofErr w:type="gramEnd"/>
      <w:r w:rsidR="57807553" w:rsidRPr="00C41FDD">
        <w:t xml:space="preserve"> um ein neues Audiobuch zu erstellen.</w:t>
      </w:r>
    </w:p>
    <w:p w14:paraId="11256DFA" w14:textId="73B8D2EE" w:rsidR="001C2C0B" w:rsidRPr="00C41FDD" w:rsidRDefault="001C2C0B" w:rsidP="001C2C0B">
      <w:pPr>
        <w:pStyle w:val="Heading3"/>
      </w:pPr>
      <w:bookmarkStart w:id="13" w:name="_Toc162515234"/>
      <w:r w:rsidRPr="00C41FDD">
        <w:t>Audiobuch Page (/audibuecher)</w:t>
      </w:r>
      <w:bookmarkEnd w:id="13"/>
    </w:p>
    <w:p w14:paraId="63F8BC67" w14:textId="77777777" w:rsidR="001C2C0B" w:rsidRPr="00C41FDD" w:rsidRDefault="001C2C0B" w:rsidP="003C07C4">
      <w:pPr>
        <w:pStyle w:val="BodyText"/>
      </w:pPr>
      <w:r w:rsidRPr="00C41FDD">
        <w:t>Klickt man auf den vorher erwähnten Mehr Details Link auf der Index Page gelangt man zu der Audiobuch Page. Dies zeigt nun ein Audiobuch mit seinen ganzen Details:</w:t>
      </w:r>
    </w:p>
    <w:p w14:paraId="5860982E" w14:textId="77777777" w:rsidR="001C2C0B" w:rsidRPr="00C41FDD" w:rsidRDefault="001C2C0B" w:rsidP="003C07C4">
      <w:pPr>
        <w:pStyle w:val="Heading5"/>
      </w:pPr>
      <w:r w:rsidRPr="00C41FDD">
        <w:t>Titel, Autor, Länge, Genre, Erscheinungsjahr</w:t>
      </w:r>
    </w:p>
    <w:p w14:paraId="4B121E69" w14:textId="0898EC2F" w:rsidR="001C2C0B" w:rsidRPr="00C41FDD" w:rsidRDefault="001C2C0B" w:rsidP="003C07C4">
      <w:pPr>
        <w:pStyle w:val="BodyText"/>
      </w:pPr>
      <w:r w:rsidRPr="00C41FDD">
        <w:t>Darunter gibt es noch drei Links mit den Titeln: Zurück, Bearbeiten und Löschen.</w:t>
      </w:r>
    </w:p>
    <w:p w14:paraId="0E287AB1" w14:textId="6F73DEEE" w:rsidR="3BA48700" w:rsidRPr="00C41FDD" w:rsidRDefault="3BA48700" w:rsidP="7232A70F">
      <w:pPr>
        <w:pStyle w:val="Heading3"/>
      </w:pPr>
      <w:bookmarkStart w:id="14" w:name="_Toc162515235"/>
      <w:r w:rsidRPr="00C41FDD">
        <w:t>Audiobuch Erstellen Page</w:t>
      </w:r>
      <w:r w:rsidR="00D77675" w:rsidRPr="00C41FDD">
        <w:t xml:space="preserve"> (</w:t>
      </w:r>
      <w:r w:rsidR="00B516A2" w:rsidRPr="00C41FDD">
        <w:t>/audibuecher/create)</w:t>
      </w:r>
      <w:bookmarkEnd w:id="14"/>
    </w:p>
    <w:p w14:paraId="4D33F90A" w14:textId="30004081" w:rsidR="3BA48700" w:rsidRPr="00C41FDD" w:rsidRDefault="3BA48700" w:rsidP="003C07C4">
      <w:pPr>
        <w:pStyle w:val="BodyText"/>
      </w:pPr>
      <w:r w:rsidRPr="00C41FDD">
        <w:t xml:space="preserve">Klickt man auf den vorher erwähnten Erstellen Link gelangt man zu der Audiobuch Erstellen Page. </w:t>
      </w:r>
      <w:r w:rsidR="2A8E7A6C" w:rsidRPr="00C41FDD">
        <w:t>Das Formular weist folgende Felder auf:</w:t>
      </w:r>
    </w:p>
    <w:p w14:paraId="63A4C2B0" w14:textId="632DAD53" w:rsidR="3BA48700" w:rsidRPr="00C41FDD" w:rsidRDefault="3BA48700" w:rsidP="003C07C4">
      <w:pPr>
        <w:pStyle w:val="Heading5"/>
      </w:pPr>
      <w:r w:rsidRPr="00C41FDD">
        <w:t>Titel, Autor, Länge, Genre, Erscheinungsjahr</w:t>
      </w:r>
    </w:p>
    <w:p w14:paraId="0DCB4D88" w14:textId="2E23193E" w:rsidR="5EBC12E6" w:rsidRPr="00C41FDD" w:rsidRDefault="3BA48700" w:rsidP="003C07C4">
      <w:pPr>
        <w:pStyle w:val="BodyText"/>
      </w:pPr>
      <w:r w:rsidRPr="00C41FDD">
        <w:t xml:space="preserve">Darunter gibt es noch drei Links mit den Titeln: </w:t>
      </w:r>
      <w:r w:rsidR="1C894DB1" w:rsidRPr="00C41FDD">
        <w:t xml:space="preserve">Erstellen, </w:t>
      </w:r>
      <w:proofErr w:type="gramStart"/>
      <w:r w:rsidRPr="00C41FDD">
        <w:t>Zurück</w:t>
      </w:r>
      <w:proofErr w:type="gramEnd"/>
      <w:r w:rsidR="60FC0A91" w:rsidRPr="00C41FDD">
        <w:t xml:space="preserve"> und Löschen</w:t>
      </w:r>
    </w:p>
    <w:p w14:paraId="73B444BD" w14:textId="18B495B5" w:rsidR="5EBC12E6" w:rsidRPr="00C41FDD" w:rsidRDefault="6EDB44A3" w:rsidP="7232A70F">
      <w:pPr>
        <w:pStyle w:val="Heading3"/>
      </w:pPr>
      <w:bookmarkStart w:id="15" w:name="_Toc162515236"/>
      <w:r w:rsidRPr="00C41FDD">
        <w:t>Audiobuch Bearbeiten Page</w:t>
      </w:r>
      <w:r w:rsidR="00580CEA" w:rsidRPr="00C41FDD">
        <w:t xml:space="preserve"> (audibuecher/edit/[i])</w:t>
      </w:r>
      <w:bookmarkEnd w:id="15"/>
    </w:p>
    <w:p w14:paraId="14C52BEA" w14:textId="652E69E3" w:rsidR="5EBC12E6" w:rsidRPr="00C41FDD" w:rsidRDefault="6EDB44A3" w:rsidP="003C07C4">
      <w:pPr>
        <w:pStyle w:val="BodyText"/>
      </w:pPr>
      <w:r w:rsidRPr="00C41FDD">
        <w:t xml:space="preserve">Klickt man auf den erwähnten Bearbeiten Link gelangt man zu der Audiobuch </w:t>
      </w:r>
      <w:r w:rsidR="6E9FCAD7" w:rsidRPr="00C41FDD">
        <w:t xml:space="preserve">Bearbeiten </w:t>
      </w:r>
      <w:r w:rsidRPr="00C41FDD">
        <w:t xml:space="preserve">Page. Dies zeigt nun ein </w:t>
      </w:r>
      <w:proofErr w:type="gramStart"/>
      <w:r w:rsidRPr="00C41FDD">
        <w:t>Formular</w:t>
      </w:r>
      <w:proofErr w:type="gramEnd"/>
      <w:r w:rsidRPr="00C41FDD">
        <w:t xml:space="preserve"> u</w:t>
      </w:r>
      <w:r w:rsidR="55EB7E03" w:rsidRPr="00C41FDD">
        <w:t xml:space="preserve">m das Audiobuch zu bearbeiten. Mit allen </w:t>
      </w:r>
      <w:r w:rsidR="19644F6A" w:rsidRPr="00C41FDD">
        <w:t>Feldern</w:t>
      </w:r>
      <w:r w:rsidR="55EB7E03" w:rsidRPr="00C41FDD">
        <w:t>:</w:t>
      </w:r>
    </w:p>
    <w:p w14:paraId="4F9E0430" w14:textId="632DAD53" w:rsidR="5EBC12E6" w:rsidRPr="00C41FDD" w:rsidRDefault="6EDB44A3" w:rsidP="003C07C4">
      <w:pPr>
        <w:pStyle w:val="List"/>
      </w:pPr>
      <w:r w:rsidRPr="00C41FDD">
        <w:t>Titel, Autor, Länge, Genre, Erscheinungsjahr</w:t>
      </w:r>
    </w:p>
    <w:p w14:paraId="6D7734F1" w14:textId="59E9F133" w:rsidR="00580CEA" w:rsidRPr="00C41FDD" w:rsidRDefault="6EDB44A3" w:rsidP="003C07C4">
      <w:pPr>
        <w:pStyle w:val="List"/>
      </w:pPr>
      <w:r w:rsidRPr="00C41FDD">
        <w:t xml:space="preserve">Darunter gibt </w:t>
      </w:r>
      <w:r w:rsidR="112ADD39" w:rsidRPr="00C41FDD">
        <w:t xml:space="preserve">es </w:t>
      </w:r>
      <w:r w:rsidR="689B0F0D" w:rsidRPr="00C41FDD">
        <w:t>einen Link mit dem Titel Zurück.</w:t>
      </w:r>
    </w:p>
    <w:p w14:paraId="63AD2982" w14:textId="7F56D43E" w:rsidR="00580CEA" w:rsidRPr="00C41FDD" w:rsidRDefault="00580CEA" w:rsidP="00F04D00">
      <w:pPr>
        <w:pStyle w:val="Heading3"/>
      </w:pPr>
      <w:bookmarkStart w:id="16" w:name="_Toc162515237"/>
      <w:r w:rsidRPr="00C41FDD">
        <w:t>Users Page</w:t>
      </w:r>
      <w:r w:rsidR="00F04D00" w:rsidRPr="00C41FDD">
        <w:t xml:space="preserve"> (/users)</w:t>
      </w:r>
      <w:bookmarkEnd w:id="16"/>
    </w:p>
    <w:p w14:paraId="1A9B1CB0" w14:textId="50561D7C" w:rsidR="00D56954" w:rsidRPr="00C41FDD" w:rsidRDefault="000977E8" w:rsidP="003C07C4">
      <w:pPr>
        <w:pStyle w:val="BodyText"/>
      </w:pPr>
      <w:r w:rsidRPr="00C41FDD">
        <w:t>Die Startseite für die Users</w:t>
      </w:r>
      <w:r w:rsidR="00D56954" w:rsidRPr="00C41FDD">
        <w:t xml:space="preserve">. Der Inhalt besteht </w:t>
      </w:r>
      <w:r w:rsidR="00350289" w:rsidRPr="00C41FDD">
        <w:t xml:space="preserve">aus allen vorhandenen Usern, es kann auf die Subpages navigiert werden. Erreichbar ist die Seite durch den Link in der Navbar. </w:t>
      </w:r>
    </w:p>
    <w:p w14:paraId="33128F50" w14:textId="1FE0ADB8" w:rsidR="00580CEA" w:rsidRPr="00C41FDD" w:rsidRDefault="00580CEA" w:rsidP="00F04D00">
      <w:pPr>
        <w:pStyle w:val="Heading3"/>
      </w:pPr>
      <w:bookmarkStart w:id="17" w:name="_Toc162515238"/>
      <w:r w:rsidRPr="00C41FDD">
        <w:t xml:space="preserve">User erstellen Page </w:t>
      </w:r>
      <w:r w:rsidR="00F04D00" w:rsidRPr="00C41FDD">
        <w:t>(users/create)</w:t>
      </w:r>
      <w:bookmarkEnd w:id="17"/>
    </w:p>
    <w:p w14:paraId="0647A466" w14:textId="36809CB7" w:rsidR="00350289" w:rsidRPr="00C41FDD" w:rsidRDefault="00350289" w:rsidP="003C07C4">
      <w:pPr>
        <w:pStyle w:val="BodyText"/>
      </w:pPr>
      <w:r w:rsidRPr="00C41FDD">
        <w:t xml:space="preserve">Auf dieser Seite können neue User erstellt werden und eigentlich deckt sich die Funktionalität mit der /sign-up-Page. </w:t>
      </w:r>
      <w:r w:rsidR="009969C0" w:rsidRPr="00C41FDD">
        <w:t xml:space="preserve">Der Inhalt ist ein Formular, über welches die Benutzerdaten eingegeben werden können. </w:t>
      </w:r>
    </w:p>
    <w:p w14:paraId="7C2140BD" w14:textId="2E5ED8EB" w:rsidR="00F04D00" w:rsidRPr="00C41FDD" w:rsidRDefault="00580CEA" w:rsidP="00F04D00">
      <w:pPr>
        <w:pStyle w:val="Heading3"/>
      </w:pPr>
      <w:bookmarkStart w:id="18" w:name="_Toc162515239"/>
      <w:r w:rsidRPr="00C41FDD">
        <w:t xml:space="preserve">User </w:t>
      </w:r>
      <w:r w:rsidR="00F04D00" w:rsidRPr="00C41FDD">
        <w:t>Details Page (users/[i])</w:t>
      </w:r>
      <w:bookmarkEnd w:id="18"/>
    </w:p>
    <w:p w14:paraId="10F4AA7A" w14:textId="2DDA30C5" w:rsidR="0087575C" w:rsidRPr="00C41FDD" w:rsidRDefault="0087575C" w:rsidP="003C07C4">
      <w:pPr>
        <w:pStyle w:val="BodyText"/>
      </w:pPr>
      <w:r w:rsidRPr="00C41FDD">
        <w:t xml:space="preserve">Die detaillierte Ansicht eines bestimmten Users, ist erreichbar über die /users Seite. </w:t>
      </w:r>
      <w:r w:rsidR="00657AB6" w:rsidRPr="00C41FDD">
        <w:t xml:space="preserve">Hier werden alle Benutzerdaten, ausser Passwort, angezeigt. Falls wir CRUD auch für die Ausleihen machen, werden wir auch die Ausleihen auf dieser Seite einbinden. </w:t>
      </w:r>
    </w:p>
    <w:p w14:paraId="5EAF8950" w14:textId="6097D438" w:rsidR="00657AB6" w:rsidRPr="00C41FDD" w:rsidRDefault="00F04D00" w:rsidP="00F04D00">
      <w:pPr>
        <w:pStyle w:val="Heading3"/>
      </w:pPr>
      <w:bookmarkStart w:id="19" w:name="_Toc162515240"/>
      <w:r w:rsidRPr="00C41FDD">
        <w:t xml:space="preserve">User bearbeiten Page </w:t>
      </w:r>
      <w:r w:rsidR="001913C0" w:rsidRPr="00C41FDD">
        <w:t>(users/edit/[i])</w:t>
      </w:r>
      <w:bookmarkEnd w:id="19"/>
    </w:p>
    <w:p w14:paraId="2022BA67" w14:textId="4567B2B2" w:rsidR="00C347AF" w:rsidRPr="00C41FDD" w:rsidRDefault="00657AB6" w:rsidP="003C07C4">
      <w:pPr>
        <w:pStyle w:val="BodyText"/>
      </w:pPr>
      <w:r w:rsidRPr="00C41FDD">
        <w:t xml:space="preserve">Erreichbar über die /users-Seite </w:t>
      </w:r>
      <w:r w:rsidR="0046419E" w:rsidRPr="00C41FDD">
        <w:t xml:space="preserve">enthält ein Formular, welches vorbefüllt ist mit den </w:t>
      </w:r>
      <w:r w:rsidR="00053D21" w:rsidRPr="00C41FDD">
        <w:t xml:space="preserve">Nutzerdaten des aktuellen Nutzers. </w:t>
      </w:r>
      <w:r w:rsidR="00893128" w:rsidRPr="00C41FDD">
        <w:t xml:space="preserve">Der Inhalt kann bearbeitet werden und beim Submit wird der entsprechende User bearbeitet. </w:t>
      </w:r>
    </w:p>
    <w:p w14:paraId="54A510EE" w14:textId="09FE0516" w:rsidR="00C347AF" w:rsidRPr="00C41FDD" w:rsidRDefault="00C347AF" w:rsidP="00C347AF">
      <w:pPr>
        <w:pStyle w:val="Heading3"/>
      </w:pPr>
      <w:bookmarkStart w:id="20" w:name="_Toc162515241"/>
      <w:r w:rsidRPr="00C41FDD">
        <w:t>Login (/login)</w:t>
      </w:r>
      <w:bookmarkEnd w:id="20"/>
    </w:p>
    <w:p w14:paraId="66344731" w14:textId="60ACB1D1" w:rsidR="00C347AF" w:rsidRPr="00C41FDD" w:rsidRDefault="00C347AF" w:rsidP="003C07C4">
      <w:pPr>
        <w:pStyle w:val="BodyText"/>
      </w:pPr>
      <w:r w:rsidRPr="00C41FDD">
        <w:t>Auf dieser Seite findet sich ein Formular mit Benutzername und Passwort</w:t>
      </w:r>
      <w:r w:rsidR="005765BA" w:rsidRPr="00C41FDD">
        <w:t xml:space="preserve"> und es findet beim Submit die Authentifikation statt. </w:t>
      </w:r>
    </w:p>
    <w:p w14:paraId="77D690CB" w14:textId="12842E7A" w:rsidR="005765BA" w:rsidRPr="00C41FDD" w:rsidRDefault="00C347AF" w:rsidP="00C347AF">
      <w:pPr>
        <w:pStyle w:val="Heading3"/>
      </w:pPr>
      <w:bookmarkStart w:id="21" w:name="_Toc162515242"/>
      <w:r w:rsidRPr="00C41FDD">
        <w:t>Sign-Up (/sign-up)</w:t>
      </w:r>
      <w:bookmarkEnd w:id="21"/>
    </w:p>
    <w:p w14:paraId="38FA462D" w14:textId="25650335" w:rsidR="00F52807" w:rsidRPr="00C41FDD" w:rsidRDefault="00F52807" w:rsidP="003C07C4">
      <w:pPr>
        <w:pStyle w:val="BodyText"/>
      </w:pPr>
      <w:r w:rsidRPr="00C41FDD">
        <w:t xml:space="preserve">Auf dieser Seite kann, wie auch bei der Seite (/users/create) ein neuer Benutzer erstellt werden, analog findet sich ein Formular, welches mit den Benutzerdaten des zu erstellenden Benutzers befüllt werden können. </w:t>
      </w:r>
    </w:p>
    <w:p w14:paraId="006EF92E" w14:textId="3C1841AC" w:rsidR="007E5503" w:rsidRPr="00C41FDD" w:rsidRDefault="007E5503" w:rsidP="007E5503">
      <w:pPr>
        <w:pStyle w:val="Heading3"/>
      </w:pPr>
      <w:bookmarkStart w:id="22" w:name="_Toc162515243"/>
      <w:r w:rsidRPr="00C41FDD">
        <w:t>Impressum (/impressum)</w:t>
      </w:r>
      <w:bookmarkEnd w:id="22"/>
      <w:r w:rsidRPr="00C41FDD">
        <w:t xml:space="preserve"> </w:t>
      </w:r>
    </w:p>
    <w:p w14:paraId="1EDBDD05" w14:textId="0AC21570" w:rsidR="007E5503" w:rsidRPr="00C41FDD" w:rsidRDefault="007E5503" w:rsidP="003C07C4">
      <w:pPr>
        <w:pStyle w:val="BodyText"/>
      </w:pPr>
      <w:r w:rsidRPr="00C41FDD">
        <w:t xml:space="preserve">Beinhaltet ein standardmässiges Impressum, welches über den Footer aufgerufen werden kann. </w:t>
      </w:r>
    </w:p>
    <w:p w14:paraId="28ED86D5" w14:textId="52C5E489" w:rsidR="004302CB" w:rsidRPr="00C41FDD" w:rsidRDefault="004302CB" w:rsidP="5581D294">
      <w:r w:rsidRPr="00C41FDD">
        <w:br w:type="page"/>
      </w:r>
    </w:p>
    <w:p w14:paraId="0A9070E9" w14:textId="3BC02A3F" w:rsidR="004302CB" w:rsidRPr="00C41FDD" w:rsidRDefault="004302CB" w:rsidP="005E013A">
      <w:pPr>
        <w:pStyle w:val="Heading2"/>
      </w:pPr>
      <w:bookmarkStart w:id="23" w:name="_Toc162515244"/>
      <w:r w:rsidRPr="00C41FDD">
        <w:t>Layouts</w:t>
      </w:r>
      <w:bookmarkEnd w:id="23"/>
    </w:p>
    <w:p w14:paraId="2BB85631" w14:textId="7DCA04CD" w:rsidR="008075DC" w:rsidRPr="00C41FDD" w:rsidRDefault="6C6FDB39" w:rsidP="003C07C4">
      <w:pPr>
        <w:pStyle w:val="BodyText"/>
      </w:pPr>
      <w:r w:rsidRPr="00C41FDD">
        <w:t>Die Layouts der Seiten</w:t>
      </w:r>
      <w:r w:rsidR="44C467DC" w:rsidRPr="00C41FDD">
        <w:t xml:space="preserve"> findet sich im anderen Abgabedokument, unter dem Namen «Entwurf-Pages-pdf»</w:t>
      </w:r>
    </w:p>
    <w:p w14:paraId="06D21954" w14:textId="77777777" w:rsidR="008075DC" w:rsidRPr="00C41FDD" w:rsidRDefault="008075DC" w:rsidP="00100C04"/>
    <w:p w14:paraId="67E40568" w14:textId="77777777" w:rsidR="005E013A" w:rsidRPr="00C41FDD" w:rsidRDefault="005E013A">
      <w:pPr>
        <w:spacing w:line="264" w:lineRule="auto"/>
        <w:rPr>
          <w:rFonts w:eastAsiaTheme="majorEastAsia" w:cstheme="majorBidi"/>
          <w:color w:val="404040" w:themeColor="text1" w:themeTint="BF"/>
          <w:sz w:val="26"/>
          <w:szCs w:val="26"/>
        </w:rPr>
      </w:pPr>
      <w:r w:rsidRPr="00C41FDD">
        <w:br w:type="page"/>
      </w:r>
    </w:p>
    <w:p w14:paraId="2D0176A5" w14:textId="337D618D" w:rsidR="00100C04" w:rsidRPr="00C41FDD" w:rsidRDefault="00100C04" w:rsidP="01E564A4">
      <w:pPr>
        <w:pStyle w:val="Heading3"/>
      </w:pPr>
      <w:bookmarkStart w:id="24" w:name="_Toc162515245"/>
      <w:r w:rsidRPr="00C41FDD">
        <w:t>Farbkonzept</w:t>
      </w:r>
      <w:bookmarkEnd w:id="24"/>
    </w:p>
    <w:p w14:paraId="51C7635C" w14:textId="3982FD62" w:rsidR="01E564A4" w:rsidRPr="00C41FDD" w:rsidRDefault="094AE9D7" w:rsidP="003C07C4">
      <w:pPr>
        <w:pStyle w:val="BodyText"/>
      </w:pPr>
      <w:r w:rsidRPr="00C41FDD">
        <w:t>Wir halten unser Farbkonzept sehr simpel, also nur schwarz für Text weiss für den Hintergrund</w:t>
      </w:r>
      <w:r w:rsidR="70D24C18" w:rsidRPr="00C41FDD">
        <w:t xml:space="preserve"> und grau für die Navigation oder Knöpfe.</w:t>
      </w:r>
    </w:p>
    <w:p w14:paraId="1C307595" w14:textId="25B9009D" w:rsidR="57799474" w:rsidRPr="00C41FDD" w:rsidRDefault="57799474" w:rsidP="003C07C4">
      <w:pPr>
        <w:pStyle w:val="BodyText"/>
      </w:pPr>
      <w:r w:rsidRPr="00C41FDD">
        <w:t>Unser Farbkonzept:</w:t>
      </w:r>
    </w:p>
    <w:tbl>
      <w:tblPr>
        <w:tblStyle w:val="TableGrid"/>
        <w:tblW w:w="9204" w:type="dxa"/>
        <w:tblLook w:val="04A0" w:firstRow="1" w:lastRow="0" w:firstColumn="1" w:lastColumn="0" w:noHBand="0" w:noVBand="1"/>
      </w:tblPr>
      <w:tblGrid>
        <w:gridCol w:w="3075"/>
        <w:gridCol w:w="3135"/>
        <w:gridCol w:w="2994"/>
      </w:tblGrid>
      <w:tr w:rsidR="008075DC" w:rsidRPr="00C41FDD" w14:paraId="33735DFD" w14:textId="77777777" w:rsidTr="12A58B4C">
        <w:trPr>
          <w:trHeight w:val="1491"/>
        </w:trPr>
        <w:tc>
          <w:tcPr>
            <w:tcW w:w="3075" w:type="dxa"/>
            <w:shd w:val="clear" w:color="auto" w:fill="000000" w:themeFill="text1"/>
          </w:tcPr>
          <w:p w14:paraId="6D91447B" w14:textId="5E2FC73B" w:rsidR="008075DC" w:rsidRPr="00C41FDD" w:rsidRDefault="003E4341" w:rsidP="00100C04">
            <w:r w:rsidRPr="00C41FDD">
              <w:t>000000</w:t>
            </w:r>
          </w:p>
        </w:tc>
        <w:tc>
          <w:tcPr>
            <w:tcW w:w="3135" w:type="dxa"/>
            <w:shd w:val="clear" w:color="auto" w:fill="D9D9D9" w:themeFill="background1" w:themeFillShade="D9"/>
          </w:tcPr>
          <w:p w14:paraId="1EAF5890" w14:textId="046E7161" w:rsidR="008075DC" w:rsidRPr="00C41FDD" w:rsidRDefault="2799677F" w:rsidP="00100C04">
            <w:r w:rsidRPr="00C41FDD">
              <w:t>D9D9D9</w:t>
            </w:r>
          </w:p>
        </w:tc>
        <w:tc>
          <w:tcPr>
            <w:tcW w:w="2994" w:type="dxa"/>
            <w:shd w:val="clear" w:color="auto" w:fill="FFFFFF" w:themeFill="background1"/>
          </w:tcPr>
          <w:p w14:paraId="44C0CC88" w14:textId="543D036F" w:rsidR="008075DC" w:rsidRPr="00C41FDD" w:rsidRDefault="00633428" w:rsidP="00100C04">
            <w:r w:rsidRPr="00C41FDD">
              <w:t>FFFFFF</w:t>
            </w:r>
          </w:p>
        </w:tc>
      </w:tr>
    </w:tbl>
    <w:p w14:paraId="392EBD0B" w14:textId="77777777" w:rsidR="00633428" w:rsidRPr="00C41FDD" w:rsidRDefault="00633428" w:rsidP="00100C04"/>
    <w:p w14:paraId="23B5828A" w14:textId="03037E89" w:rsidR="006C1C0A" w:rsidRPr="00C41FDD" w:rsidRDefault="00100C04" w:rsidP="004302CB">
      <w:r w:rsidRPr="00C41FDD">
        <w:br w:type="page"/>
      </w:r>
    </w:p>
    <w:p w14:paraId="4EAC874E" w14:textId="77777777" w:rsidR="00F21F4F" w:rsidRPr="00C41FDD" w:rsidRDefault="00F21F4F" w:rsidP="00F21F4F"/>
    <w:p w14:paraId="4BCF9EEA" w14:textId="77777777" w:rsidR="00F21F4F" w:rsidRPr="00C41FDD" w:rsidRDefault="00F21F4F" w:rsidP="00F21F4F"/>
    <w:p w14:paraId="77106034" w14:textId="14E68674" w:rsidR="00F21F4F" w:rsidRPr="00C41FDD" w:rsidRDefault="00F21F4F" w:rsidP="00F21F4F">
      <w:pPr>
        <w:pStyle w:val="Heading1"/>
        <w:jc w:val="center"/>
        <w:rPr>
          <w:sz w:val="200"/>
          <w:szCs w:val="200"/>
        </w:rPr>
      </w:pPr>
      <w:bookmarkStart w:id="25" w:name="_Toc162515246"/>
      <w:r w:rsidRPr="00C41FDD">
        <w:rPr>
          <w:sz w:val="200"/>
          <w:szCs w:val="200"/>
        </w:rPr>
        <w:t>TEIL 3</w:t>
      </w:r>
      <w:bookmarkEnd w:id="25"/>
    </w:p>
    <w:p w14:paraId="4A47ABFE" w14:textId="77777777" w:rsidR="00F21F4F" w:rsidRPr="00C41FDD" w:rsidRDefault="00F21F4F" w:rsidP="00F21F4F">
      <w:pPr>
        <w:spacing w:line="264" w:lineRule="auto"/>
      </w:pPr>
      <w:r w:rsidRPr="00C41FDD">
        <w:br w:type="page"/>
      </w:r>
    </w:p>
    <w:p w14:paraId="30C1CAD8" w14:textId="39395704" w:rsidR="009620A3" w:rsidRPr="00C41FDD" w:rsidRDefault="009620A3" w:rsidP="005E013A">
      <w:pPr>
        <w:pStyle w:val="Heading2"/>
      </w:pPr>
      <w:bookmarkStart w:id="26" w:name="_Toc162515247"/>
      <w:r w:rsidRPr="00C41FDD">
        <w:t>Technische Dokumentation</w:t>
      </w:r>
      <w:bookmarkEnd w:id="26"/>
    </w:p>
    <w:p w14:paraId="7101BAB8" w14:textId="57AE4723" w:rsidR="00AE33E8" w:rsidRPr="00C41FDD" w:rsidRDefault="00AE33E8" w:rsidP="003C07C4">
      <w:pPr>
        <w:pStyle w:val="BodyText"/>
      </w:pPr>
      <w:r w:rsidRPr="00C41FDD">
        <w:t>Im Rahmen des Projekt</w:t>
      </w:r>
      <w:r w:rsidR="0099404B">
        <w:t>s</w:t>
      </w:r>
      <w:r w:rsidRPr="00C41FDD">
        <w:t xml:space="preserve"> kommen die folgenden Technologien zum Einsatz:</w:t>
      </w:r>
    </w:p>
    <w:tbl>
      <w:tblPr>
        <w:tblStyle w:val="TableGrid"/>
        <w:tblW w:w="0" w:type="auto"/>
        <w:tblLook w:val="04A0" w:firstRow="1" w:lastRow="0" w:firstColumn="1" w:lastColumn="0" w:noHBand="0" w:noVBand="1"/>
      </w:tblPr>
      <w:tblGrid>
        <w:gridCol w:w="4248"/>
        <w:gridCol w:w="4814"/>
      </w:tblGrid>
      <w:tr w:rsidR="00373747" w:rsidRPr="00C41FDD" w14:paraId="563CADA6" w14:textId="77777777" w:rsidTr="4D093732">
        <w:tc>
          <w:tcPr>
            <w:tcW w:w="4248" w:type="dxa"/>
            <w:shd w:val="clear" w:color="auto" w:fill="80276C" w:themeFill="accent5"/>
          </w:tcPr>
          <w:p w14:paraId="5D095A81" w14:textId="20B7FECD" w:rsidR="00373747" w:rsidRPr="00C41FDD" w:rsidRDefault="00373747" w:rsidP="006C1C0A">
            <w:pPr>
              <w:rPr>
                <w:b/>
                <w:color w:val="FFFFFF" w:themeColor="background1"/>
              </w:rPr>
            </w:pPr>
            <w:r w:rsidRPr="00C41FDD">
              <w:rPr>
                <w:b/>
                <w:color w:val="FFFFFF" w:themeColor="background1"/>
              </w:rPr>
              <w:t>TECHNOLOGIE</w:t>
            </w:r>
          </w:p>
        </w:tc>
        <w:tc>
          <w:tcPr>
            <w:tcW w:w="4814" w:type="dxa"/>
            <w:shd w:val="clear" w:color="auto" w:fill="80276C" w:themeFill="accent5"/>
          </w:tcPr>
          <w:p w14:paraId="4AE1DF34" w14:textId="6D0CC7EE" w:rsidR="00373747" w:rsidRPr="00C41FDD" w:rsidRDefault="00373747" w:rsidP="006C1C0A">
            <w:pPr>
              <w:rPr>
                <w:b/>
                <w:color w:val="FFFFFF" w:themeColor="background1"/>
              </w:rPr>
            </w:pPr>
            <w:r w:rsidRPr="00C41FDD">
              <w:rPr>
                <w:b/>
                <w:color w:val="FFFFFF" w:themeColor="background1"/>
              </w:rPr>
              <w:t>VERSION</w:t>
            </w:r>
          </w:p>
        </w:tc>
      </w:tr>
      <w:tr w:rsidR="00373747" w:rsidRPr="00C41FDD" w14:paraId="457A56E1" w14:textId="77777777" w:rsidTr="4D093732">
        <w:trPr>
          <w:trHeight w:val="344"/>
        </w:trPr>
        <w:tc>
          <w:tcPr>
            <w:tcW w:w="4248" w:type="dxa"/>
            <w:vAlign w:val="center"/>
          </w:tcPr>
          <w:p w14:paraId="774B710B" w14:textId="68122BE7" w:rsidR="00373747" w:rsidRPr="00C41FDD" w:rsidRDefault="1C6B616E" w:rsidP="00373747">
            <w:r w:rsidRPr="00C41FDD">
              <w:t>Visual Stud</w:t>
            </w:r>
            <w:r w:rsidR="3F2C46C8" w:rsidRPr="00C41FDD">
              <w:t>i</w:t>
            </w:r>
            <w:r w:rsidRPr="00C41FDD">
              <w:t>o Code</w:t>
            </w:r>
          </w:p>
        </w:tc>
        <w:tc>
          <w:tcPr>
            <w:tcW w:w="4814" w:type="dxa"/>
            <w:vAlign w:val="center"/>
          </w:tcPr>
          <w:p w14:paraId="243CA45D" w14:textId="55FADE63" w:rsidR="00373747" w:rsidRPr="00C41FDD" w:rsidRDefault="1C6B616E" w:rsidP="00373747">
            <w:r w:rsidRPr="00C41FDD">
              <w:t>1.87.2</w:t>
            </w:r>
          </w:p>
        </w:tc>
      </w:tr>
      <w:tr w:rsidR="00373747" w:rsidRPr="00C41FDD" w14:paraId="149FA13F" w14:textId="77777777" w:rsidTr="4D093732">
        <w:trPr>
          <w:trHeight w:val="344"/>
        </w:trPr>
        <w:tc>
          <w:tcPr>
            <w:tcW w:w="4248" w:type="dxa"/>
            <w:vAlign w:val="center"/>
          </w:tcPr>
          <w:p w14:paraId="28C052F9" w14:textId="7CBE4D81" w:rsidR="00373747" w:rsidRPr="00C41FDD" w:rsidRDefault="67368936" w:rsidP="00373747">
            <w:r w:rsidRPr="00C41FDD">
              <w:t>Java Script</w:t>
            </w:r>
          </w:p>
        </w:tc>
        <w:tc>
          <w:tcPr>
            <w:tcW w:w="4814" w:type="dxa"/>
            <w:vAlign w:val="center"/>
          </w:tcPr>
          <w:p w14:paraId="753BDD24" w14:textId="64988618" w:rsidR="00373747" w:rsidRPr="00C41FDD" w:rsidRDefault="005C641F" w:rsidP="00373747">
            <w:r w:rsidRPr="00C41FDD">
              <w:t>ES6</w:t>
            </w:r>
          </w:p>
        </w:tc>
      </w:tr>
      <w:tr w:rsidR="00373747" w:rsidRPr="00C41FDD" w14:paraId="473C8B4F" w14:textId="77777777" w:rsidTr="4D093732">
        <w:trPr>
          <w:trHeight w:val="344"/>
        </w:trPr>
        <w:tc>
          <w:tcPr>
            <w:tcW w:w="4248" w:type="dxa"/>
            <w:vAlign w:val="center"/>
          </w:tcPr>
          <w:p w14:paraId="3333C99E" w14:textId="0923D6BD" w:rsidR="00373747" w:rsidRPr="00C41FDD" w:rsidRDefault="67368936" w:rsidP="00373747">
            <w:r w:rsidRPr="00C41FDD">
              <w:t>CSS</w:t>
            </w:r>
          </w:p>
        </w:tc>
        <w:tc>
          <w:tcPr>
            <w:tcW w:w="4814" w:type="dxa"/>
            <w:vAlign w:val="center"/>
          </w:tcPr>
          <w:p w14:paraId="64CA7D7A" w14:textId="6AF152F7" w:rsidR="00373747" w:rsidRPr="00C41FDD" w:rsidRDefault="001359A4" w:rsidP="00373747">
            <w:r w:rsidRPr="00C41FDD">
              <w:t>CSS</w:t>
            </w:r>
            <w:r w:rsidR="00DD7C5B">
              <w:t>2/</w:t>
            </w:r>
            <w:r w:rsidR="000F3365">
              <w:t>CSS</w:t>
            </w:r>
            <w:r w:rsidR="00DD7C5B">
              <w:t>3</w:t>
            </w:r>
          </w:p>
        </w:tc>
      </w:tr>
      <w:tr w:rsidR="00373747" w:rsidRPr="00C41FDD" w14:paraId="448EB589" w14:textId="77777777" w:rsidTr="4D093732">
        <w:trPr>
          <w:trHeight w:val="344"/>
        </w:trPr>
        <w:tc>
          <w:tcPr>
            <w:tcW w:w="4248" w:type="dxa"/>
            <w:vAlign w:val="center"/>
          </w:tcPr>
          <w:p w14:paraId="2C779BE2" w14:textId="57F9B6FB" w:rsidR="00373747" w:rsidRPr="00C41FDD" w:rsidRDefault="007F275C" w:rsidP="00373747">
            <w:r w:rsidRPr="00C41FDD">
              <w:t>Intelij</w:t>
            </w:r>
          </w:p>
        </w:tc>
        <w:tc>
          <w:tcPr>
            <w:tcW w:w="4814" w:type="dxa"/>
            <w:vAlign w:val="center"/>
          </w:tcPr>
          <w:p w14:paraId="03A3F8DC" w14:textId="4D618CBF" w:rsidR="00373747" w:rsidRPr="00C41FDD" w:rsidRDefault="00DE5110" w:rsidP="00373747">
            <w:r w:rsidRPr="00C41FDD">
              <w:t>232.10227.8</w:t>
            </w:r>
          </w:p>
        </w:tc>
      </w:tr>
      <w:tr w:rsidR="00373747" w:rsidRPr="00C41FDD" w14:paraId="107368BF" w14:textId="77777777" w:rsidTr="4D093732">
        <w:trPr>
          <w:trHeight w:val="344"/>
        </w:trPr>
        <w:tc>
          <w:tcPr>
            <w:tcW w:w="4248" w:type="dxa"/>
            <w:vAlign w:val="center"/>
          </w:tcPr>
          <w:p w14:paraId="288AC715" w14:textId="231949D1" w:rsidR="00373747" w:rsidRPr="00C41FDD" w:rsidRDefault="001F4C94" w:rsidP="00373747">
            <w:r w:rsidRPr="00C41FDD">
              <w:t>Node.js</w:t>
            </w:r>
          </w:p>
        </w:tc>
        <w:tc>
          <w:tcPr>
            <w:tcW w:w="4814" w:type="dxa"/>
            <w:vAlign w:val="center"/>
          </w:tcPr>
          <w:p w14:paraId="6F043BB4" w14:textId="6E2DEECE" w:rsidR="00373747" w:rsidRPr="00C41FDD" w:rsidRDefault="00061446" w:rsidP="00373747">
            <w:r w:rsidRPr="00C41FDD">
              <w:t>20.11.1</w:t>
            </w:r>
          </w:p>
        </w:tc>
      </w:tr>
      <w:tr w:rsidR="00373747" w:rsidRPr="00C41FDD" w14:paraId="1FC0C6E8" w14:textId="77777777" w:rsidTr="4D093732">
        <w:trPr>
          <w:trHeight w:val="344"/>
        </w:trPr>
        <w:tc>
          <w:tcPr>
            <w:tcW w:w="4248" w:type="dxa"/>
            <w:vAlign w:val="center"/>
          </w:tcPr>
          <w:p w14:paraId="1C4C10DE" w14:textId="7C752D21" w:rsidR="00373747" w:rsidRPr="00C41FDD" w:rsidRDefault="00543EE5" w:rsidP="00373747">
            <w:r w:rsidRPr="00C41FDD">
              <w:t>React</w:t>
            </w:r>
          </w:p>
        </w:tc>
        <w:tc>
          <w:tcPr>
            <w:tcW w:w="4814" w:type="dxa"/>
            <w:vAlign w:val="center"/>
          </w:tcPr>
          <w:p w14:paraId="2D2FD9BC" w14:textId="6D348BF1" w:rsidR="00373747" w:rsidRPr="00C41FDD" w:rsidRDefault="00BA4940" w:rsidP="00373747">
            <w:r w:rsidRPr="00C41FDD">
              <w:t>^18</w:t>
            </w:r>
          </w:p>
        </w:tc>
      </w:tr>
      <w:tr w:rsidR="00543EE5" w:rsidRPr="00C41FDD" w14:paraId="265897B0" w14:textId="77777777" w:rsidTr="4D093732">
        <w:trPr>
          <w:trHeight w:val="344"/>
        </w:trPr>
        <w:tc>
          <w:tcPr>
            <w:tcW w:w="4248" w:type="dxa"/>
            <w:vAlign w:val="center"/>
          </w:tcPr>
          <w:p w14:paraId="41C82723" w14:textId="7C4A2BB4" w:rsidR="00543EE5" w:rsidRPr="00C41FDD" w:rsidRDefault="00543EE5" w:rsidP="00373747">
            <w:r w:rsidRPr="00C41FDD">
              <w:t>Next</w:t>
            </w:r>
          </w:p>
        </w:tc>
        <w:tc>
          <w:tcPr>
            <w:tcW w:w="4814" w:type="dxa"/>
            <w:vAlign w:val="center"/>
          </w:tcPr>
          <w:p w14:paraId="369251CB" w14:textId="60E3E5B5" w:rsidR="00543EE5" w:rsidRPr="00C41FDD" w:rsidRDefault="00BA0A40" w:rsidP="00BA0A40">
            <w:r w:rsidRPr="00C41FDD">
              <w:t>14.1.3</w:t>
            </w:r>
          </w:p>
        </w:tc>
      </w:tr>
      <w:tr w:rsidR="00543EE5" w:rsidRPr="00C41FDD" w14:paraId="7B0B6FBC" w14:textId="77777777" w:rsidTr="4D093732">
        <w:trPr>
          <w:trHeight w:val="344"/>
        </w:trPr>
        <w:tc>
          <w:tcPr>
            <w:tcW w:w="4248" w:type="dxa"/>
            <w:vAlign w:val="center"/>
          </w:tcPr>
          <w:p w14:paraId="2FC00498" w14:textId="075E663A" w:rsidR="00543EE5" w:rsidRPr="00C41FDD" w:rsidRDefault="00543EE5" w:rsidP="00373747">
            <w:r w:rsidRPr="00C41FDD">
              <w:t>Npm</w:t>
            </w:r>
          </w:p>
        </w:tc>
        <w:tc>
          <w:tcPr>
            <w:tcW w:w="4814" w:type="dxa"/>
            <w:vAlign w:val="center"/>
          </w:tcPr>
          <w:p w14:paraId="747D03E5" w14:textId="799DBA70" w:rsidR="00543EE5" w:rsidRPr="00C41FDD" w:rsidRDefault="0007735F" w:rsidP="00373747">
            <w:r w:rsidRPr="00C41FDD">
              <w:t>10.5.0</w:t>
            </w:r>
          </w:p>
        </w:tc>
      </w:tr>
      <w:tr w:rsidR="00543EE5" w:rsidRPr="00C41FDD" w14:paraId="708FA6AE" w14:textId="77777777" w:rsidTr="4D093732">
        <w:trPr>
          <w:trHeight w:val="344"/>
        </w:trPr>
        <w:tc>
          <w:tcPr>
            <w:tcW w:w="4248" w:type="dxa"/>
            <w:vAlign w:val="center"/>
          </w:tcPr>
          <w:p w14:paraId="5DEA63F3" w14:textId="7C19C125" w:rsidR="00543EE5" w:rsidRPr="00C41FDD" w:rsidRDefault="00543EE5" w:rsidP="00373747">
            <w:r w:rsidRPr="00C41FDD">
              <w:t>Postman</w:t>
            </w:r>
          </w:p>
        </w:tc>
        <w:tc>
          <w:tcPr>
            <w:tcW w:w="4814" w:type="dxa"/>
            <w:vAlign w:val="center"/>
          </w:tcPr>
          <w:p w14:paraId="04093700" w14:textId="5E134F69" w:rsidR="00543EE5" w:rsidRPr="00C41FDD" w:rsidRDefault="00CA51AF" w:rsidP="00373747">
            <w:r w:rsidRPr="00C41FDD">
              <w:t>10.24.3</w:t>
            </w:r>
          </w:p>
        </w:tc>
      </w:tr>
      <w:tr w:rsidR="00126123" w:rsidRPr="00C41FDD" w14:paraId="05A18CB9" w14:textId="77777777" w:rsidTr="4D093732">
        <w:trPr>
          <w:trHeight w:val="344"/>
        </w:trPr>
        <w:tc>
          <w:tcPr>
            <w:tcW w:w="4248" w:type="dxa"/>
            <w:vAlign w:val="center"/>
          </w:tcPr>
          <w:p w14:paraId="7985F319" w14:textId="79B95D76" w:rsidR="00126123" w:rsidRPr="00C41FDD" w:rsidRDefault="00126123" w:rsidP="00373747">
            <w:r w:rsidRPr="00C41FDD">
              <w:t>Chrome</w:t>
            </w:r>
          </w:p>
        </w:tc>
        <w:tc>
          <w:tcPr>
            <w:tcW w:w="4814" w:type="dxa"/>
            <w:vAlign w:val="center"/>
          </w:tcPr>
          <w:p w14:paraId="22CBF5CD" w14:textId="65E8AF98" w:rsidR="00126123" w:rsidRPr="00C41FDD" w:rsidRDefault="00126123" w:rsidP="00373747">
            <w:r w:rsidRPr="00C41FDD">
              <w:t>123.0.</w:t>
            </w:r>
            <w:r w:rsidR="004506A3" w:rsidRPr="00C41FDD">
              <w:t>6312.86</w:t>
            </w:r>
          </w:p>
        </w:tc>
      </w:tr>
      <w:tr w:rsidR="00543EE5" w:rsidRPr="00C41FDD" w14:paraId="0BBBEF95" w14:textId="77777777" w:rsidTr="4D093732">
        <w:trPr>
          <w:trHeight w:val="344"/>
        </w:trPr>
        <w:tc>
          <w:tcPr>
            <w:tcW w:w="4248" w:type="dxa"/>
            <w:vAlign w:val="center"/>
          </w:tcPr>
          <w:p w14:paraId="1115538C" w14:textId="7221CFE3" w:rsidR="00543EE5" w:rsidRPr="00C41FDD" w:rsidRDefault="007F275C" w:rsidP="00373747">
            <w:r w:rsidRPr="00C41FDD">
              <w:t>Git</w:t>
            </w:r>
          </w:p>
        </w:tc>
        <w:tc>
          <w:tcPr>
            <w:tcW w:w="4814" w:type="dxa"/>
            <w:vAlign w:val="center"/>
          </w:tcPr>
          <w:p w14:paraId="7A32D901" w14:textId="7DF326D9" w:rsidR="00543EE5" w:rsidRPr="00C41FDD" w:rsidRDefault="00126123" w:rsidP="00373747">
            <w:r w:rsidRPr="00C41FDD">
              <w:t>2.42.0.2</w:t>
            </w:r>
          </w:p>
        </w:tc>
      </w:tr>
      <w:tr w:rsidR="00644936" w:rsidRPr="00C41FDD" w14:paraId="0F5DC82D" w14:textId="77777777" w:rsidTr="4D093732">
        <w:trPr>
          <w:trHeight w:val="344"/>
        </w:trPr>
        <w:tc>
          <w:tcPr>
            <w:tcW w:w="4248" w:type="dxa"/>
            <w:vAlign w:val="center"/>
          </w:tcPr>
          <w:p w14:paraId="08BDB9EB" w14:textId="3FE40CAD" w:rsidR="00644936" w:rsidRPr="00C41FDD" w:rsidRDefault="00644936" w:rsidP="00373747">
            <w:r w:rsidRPr="00C41FDD">
              <w:t>Cypress</w:t>
            </w:r>
          </w:p>
        </w:tc>
        <w:tc>
          <w:tcPr>
            <w:tcW w:w="4814" w:type="dxa"/>
            <w:vAlign w:val="center"/>
          </w:tcPr>
          <w:p w14:paraId="719229E2" w14:textId="5C989CD6" w:rsidR="00644936" w:rsidRPr="00C41FDD" w:rsidRDefault="00D301D1" w:rsidP="00373747">
            <w:r w:rsidRPr="00C41FDD">
              <w:t>13.7.1</w:t>
            </w:r>
          </w:p>
        </w:tc>
      </w:tr>
    </w:tbl>
    <w:p w14:paraId="7ADB297F" w14:textId="77777777" w:rsidR="00AE33E8" w:rsidRPr="00C41FDD" w:rsidRDefault="00AE33E8" w:rsidP="00AE33E8">
      <w:pPr>
        <w:rPr>
          <w:iCs/>
          <w:highlight w:val="yellow"/>
        </w:rPr>
      </w:pPr>
    </w:p>
    <w:p w14:paraId="0BF7B4EA" w14:textId="149B7BCD" w:rsidR="00B7483D" w:rsidRPr="00C41FDD" w:rsidRDefault="00B7483D" w:rsidP="00B7483D">
      <w:pPr>
        <w:pStyle w:val="Heading2"/>
      </w:pPr>
      <w:bookmarkStart w:id="27" w:name="_Toc1414516098"/>
      <w:bookmarkStart w:id="28" w:name="_Toc162515248"/>
      <w:r w:rsidRPr="00C41FDD">
        <w:t>Testkonzept</w:t>
      </w:r>
      <w:bookmarkEnd w:id="27"/>
      <w:bookmarkEnd w:id="28"/>
    </w:p>
    <w:p w14:paraId="35E6058A" w14:textId="7EDADA34" w:rsidR="00007346" w:rsidRPr="00C41FDD" w:rsidRDefault="00007346" w:rsidP="00007346">
      <w:pPr>
        <w:pStyle w:val="Heading3"/>
      </w:pPr>
      <w:bookmarkStart w:id="29" w:name="_Toc162515249"/>
      <w:r w:rsidRPr="00C41FDD">
        <w:t>Testumgebung</w:t>
      </w:r>
      <w:bookmarkEnd w:id="29"/>
    </w:p>
    <w:p w14:paraId="2CD4E242" w14:textId="57A67DFE" w:rsidR="0079306E" w:rsidRPr="00C41FDD" w:rsidRDefault="00061446" w:rsidP="003C07C4">
      <w:pPr>
        <w:pStyle w:val="BodyText"/>
      </w:pPr>
      <w:r w:rsidRPr="00C41FDD">
        <w:t>Wir werden unsere Tests auf Windows machen.</w:t>
      </w:r>
    </w:p>
    <w:p w14:paraId="0A7E2F03" w14:textId="71DBE370" w:rsidR="0079306E" w:rsidRDefault="0079306E" w:rsidP="003C07C4">
      <w:pPr>
        <w:pStyle w:val="BodyText"/>
      </w:pPr>
      <w:r w:rsidRPr="00C41FDD">
        <w:t xml:space="preserve">Wir testen auf Chrome, Version </w:t>
      </w:r>
      <w:r w:rsidR="00ED7F92">
        <w:t>ist</w:t>
      </w:r>
      <w:r w:rsidRPr="00C41FDD">
        <w:t xml:space="preserve"> in unserer Toolchain ersichtlich. </w:t>
      </w:r>
    </w:p>
    <w:p w14:paraId="7DE1C530" w14:textId="000016C0" w:rsidR="00914319" w:rsidRPr="00C41FDD" w:rsidRDefault="00914319" w:rsidP="003C07C4">
      <w:pPr>
        <w:pStyle w:val="BodyText"/>
      </w:pPr>
      <w:r>
        <w:t>Wir verwenden für alle Tests Cypress, diese kann durch cypress open im Terminal geöffnet werden, dann sollte E2E ausgewählt werden und die Testumgebung (Chrome). Von dort aus findet man die specs, die Test</w:t>
      </w:r>
      <w:r w:rsidR="00A92D70">
        <w:t>s</w:t>
      </w:r>
      <w:r>
        <w:t xml:space="preserve"> beinhalten. </w:t>
      </w:r>
    </w:p>
    <w:p w14:paraId="6154CE86" w14:textId="1EEAB858" w:rsidR="00B7483D" w:rsidRPr="00C41FDD" w:rsidRDefault="00B84F21" w:rsidP="00921450">
      <w:pPr>
        <w:pStyle w:val="Heading3"/>
      </w:pPr>
      <w:bookmarkStart w:id="30" w:name="_Toc162515250"/>
      <w:r w:rsidRPr="00C41FDD">
        <w:t>Test</w:t>
      </w:r>
      <w:r w:rsidR="00D7058D" w:rsidRPr="00C41FDD">
        <w:t>fälle</w:t>
      </w:r>
      <w:bookmarkEnd w:id="30"/>
    </w:p>
    <w:tbl>
      <w:tblPr>
        <w:tblStyle w:val="Bbc"/>
        <w:tblW w:w="0" w:type="auto"/>
        <w:tblLook w:val="04A0" w:firstRow="1" w:lastRow="0" w:firstColumn="1" w:lastColumn="0" w:noHBand="0" w:noVBand="1"/>
      </w:tblPr>
      <w:tblGrid>
        <w:gridCol w:w="2001"/>
        <w:gridCol w:w="7071"/>
      </w:tblGrid>
      <w:tr w:rsidR="4D093732" w:rsidRPr="00C41FDD" w14:paraId="0076A39A"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5936C7EE"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6AAC057D"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161DC26C" w14:textId="77777777" w:rsidTr="4D093732">
        <w:trPr>
          <w:trHeight w:val="300"/>
        </w:trPr>
        <w:tc>
          <w:tcPr>
            <w:tcW w:w="2020" w:type="dxa"/>
          </w:tcPr>
          <w:p w14:paraId="1B333829" w14:textId="77777777" w:rsidR="4D093732" w:rsidRPr="00C41FDD" w:rsidRDefault="4D093732">
            <w:pPr>
              <w:rPr>
                <w:lang w:val="de-CH"/>
              </w:rPr>
            </w:pPr>
            <w:r w:rsidRPr="00C41FDD">
              <w:rPr>
                <w:lang w:val="de-CH"/>
              </w:rPr>
              <w:t>ID</w:t>
            </w:r>
          </w:p>
        </w:tc>
        <w:tc>
          <w:tcPr>
            <w:tcW w:w="7272" w:type="dxa"/>
          </w:tcPr>
          <w:p w14:paraId="7ED0A9D8" w14:textId="425EC757" w:rsidR="4D093732" w:rsidRPr="00C41FDD" w:rsidRDefault="4D093732">
            <w:pPr>
              <w:rPr>
                <w:lang w:val="de-CH"/>
              </w:rPr>
            </w:pPr>
            <w:r w:rsidRPr="00C41FDD">
              <w:rPr>
                <w:lang w:val="de-CH"/>
              </w:rPr>
              <w:t>Testfall 1</w:t>
            </w:r>
          </w:p>
        </w:tc>
      </w:tr>
      <w:tr w:rsidR="4D093732" w:rsidRPr="00C41FDD" w14:paraId="62265A8D" w14:textId="77777777" w:rsidTr="4D093732">
        <w:trPr>
          <w:trHeight w:val="300"/>
        </w:trPr>
        <w:tc>
          <w:tcPr>
            <w:tcW w:w="2020" w:type="dxa"/>
          </w:tcPr>
          <w:p w14:paraId="62DC6A2D" w14:textId="77777777" w:rsidR="4D093732" w:rsidRPr="00C41FDD" w:rsidRDefault="4D093732">
            <w:pPr>
              <w:rPr>
                <w:lang w:val="de-CH"/>
              </w:rPr>
            </w:pPr>
            <w:r w:rsidRPr="00C41FDD">
              <w:rPr>
                <w:lang w:val="de-CH"/>
              </w:rPr>
              <w:t>Anforderungen</w:t>
            </w:r>
          </w:p>
        </w:tc>
        <w:tc>
          <w:tcPr>
            <w:tcW w:w="7272" w:type="dxa"/>
          </w:tcPr>
          <w:p w14:paraId="6B6A84CB" w14:textId="33F70D32" w:rsidR="7885762A" w:rsidRPr="00C41FDD" w:rsidRDefault="7885762A">
            <w:pPr>
              <w:rPr>
                <w:lang w:val="de-CH"/>
              </w:rPr>
            </w:pPr>
            <w:r w:rsidRPr="00C41FDD">
              <w:rPr>
                <w:lang w:val="de-CH"/>
              </w:rPr>
              <w:t>FA-01</w:t>
            </w:r>
            <w:r w:rsidR="61763658" w:rsidRPr="00C41FDD">
              <w:rPr>
                <w:lang w:val="de-CH"/>
              </w:rPr>
              <w:t xml:space="preserve">, </w:t>
            </w:r>
            <w:r w:rsidR="00A464DC" w:rsidRPr="00C41FDD">
              <w:rPr>
                <w:lang w:val="de-CH"/>
              </w:rPr>
              <w:t>FA-0</w:t>
            </w:r>
            <w:r w:rsidR="0094306B" w:rsidRPr="00C41FDD">
              <w:rPr>
                <w:lang w:val="de-CH"/>
              </w:rPr>
              <w:t>4</w:t>
            </w:r>
            <w:r w:rsidR="00A464DC" w:rsidRPr="00C41FDD">
              <w:rPr>
                <w:lang w:val="de-CH"/>
              </w:rPr>
              <w:t xml:space="preserve"> (Read für Users), </w:t>
            </w:r>
            <w:r w:rsidR="61763658" w:rsidRPr="00C41FDD">
              <w:rPr>
                <w:lang w:val="de-CH"/>
              </w:rPr>
              <w:t>NFA-03</w:t>
            </w:r>
          </w:p>
        </w:tc>
      </w:tr>
      <w:tr w:rsidR="4D093732" w:rsidRPr="00C41FDD" w14:paraId="52BC4EC5" w14:textId="77777777" w:rsidTr="4D093732">
        <w:trPr>
          <w:trHeight w:val="300"/>
        </w:trPr>
        <w:tc>
          <w:tcPr>
            <w:tcW w:w="2020" w:type="dxa"/>
          </w:tcPr>
          <w:p w14:paraId="6949EB7E" w14:textId="77777777" w:rsidR="4D093732" w:rsidRPr="00C41FDD" w:rsidRDefault="4D093732">
            <w:pPr>
              <w:rPr>
                <w:lang w:val="de-CH"/>
              </w:rPr>
            </w:pPr>
            <w:r w:rsidRPr="00C41FDD">
              <w:rPr>
                <w:lang w:val="de-CH"/>
              </w:rPr>
              <w:t>Vorbedingungen</w:t>
            </w:r>
          </w:p>
        </w:tc>
        <w:tc>
          <w:tcPr>
            <w:tcW w:w="7272" w:type="dxa"/>
          </w:tcPr>
          <w:p w14:paraId="7348C803" w14:textId="3D1FE972" w:rsidR="009F2EC2" w:rsidRPr="00C41FDD" w:rsidRDefault="2470E6C4">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9F2EC2" w:rsidRPr="00C41FDD">
              <w:rPr>
                <w:lang w:val="de-CH"/>
              </w:rPr>
              <w:t>.</w:t>
            </w:r>
            <w:r w:rsidR="009F2EC2" w:rsidRPr="00C41FDD">
              <w:rPr>
                <w:lang w:val="de-CH"/>
              </w:rPr>
              <w:br/>
              <w:t>Gültiger User vorhanden</w:t>
            </w:r>
          </w:p>
        </w:tc>
      </w:tr>
      <w:tr w:rsidR="4D093732" w:rsidRPr="00C41FDD" w14:paraId="6524F472" w14:textId="77777777" w:rsidTr="4D093732">
        <w:trPr>
          <w:trHeight w:val="300"/>
        </w:trPr>
        <w:tc>
          <w:tcPr>
            <w:tcW w:w="2020" w:type="dxa"/>
          </w:tcPr>
          <w:p w14:paraId="53B957D7" w14:textId="77777777" w:rsidR="4D093732" w:rsidRPr="00C41FDD" w:rsidRDefault="4D093732">
            <w:pPr>
              <w:rPr>
                <w:lang w:val="de-CH"/>
              </w:rPr>
            </w:pPr>
            <w:r w:rsidRPr="00C41FDD">
              <w:rPr>
                <w:lang w:val="de-CH"/>
              </w:rPr>
              <w:t>Ablauf</w:t>
            </w:r>
          </w:p>
        </w:tc>
        <w:tc>
          <w:tcPr>
            <w:tcW w:w="7272" w:type="dxa"/>
          </w:tcPr>
          <w:p w14:paraId="6F239168" w14:textId="0814B5A0" w:rsidR="32FCF8D1" w:rsidRPr="00C41FDD" w:rsidRDefault="32FCF8D1"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10">
              <w:r w:rsidRPr="00C41FDD">
                <w:rPr>
                  <w:rStyle w:val="Hyperlink"/>
                  <w:lang w:val="de-CH"/>
                </w:rPr>
                <w:t>http://localhost:3000/</w:t>
              </w:r>
            </w:hyperlink>
            <w:r w:rsidRPr="00C41FDD">
              <w:rPr>
                <w:rFonts w:ascii="Frutiger 45 Light" w:hAnsi="Frutiger 45 Light"/>
                <w:lang w:val="de-CH"/>
              </w:rPr>
              <w:t xml:space="preserve"> eingeben</w:t>
            </w:r>
          </w:p>
          <w:p w14:paraId="63A19A01" w14:textId="46B9AEC3" w:rsidR="32FCF8D1" w:rsidRPr="00C41FDD" w:rsidRDefault="32FCF8D1" w:rsidP="4D093732">
            <w:pPr>
              <w:pStyle w:val="NoSpacing"/>
              <w:numPr>
                <w:ilvl w:val="0"/>
                <w:numId w:val="15"/>
              </w:numPr>
              <w:rPr>
                <w:rFonts w:ascii="Frutiger 45 Light" w:hAnsi="Frutiger 45 Light"/>
                <w:lang w:val="de-CH"/>
              </w:rPr>
            </w:pPr>
            <w:r w:rsidRPr="00C41FDD">
              <w:rPr>
                <w:rFonts w:ascii="Frutiger 45 Light" w:hAnsi="Frutiger 45 Light"/>
                <w:lang w:val="de-CH"/>
              </w:rPr>
              <w:t>Mit der Navigation auf Login navigieren.</w:t>
            </w:r>
          </w:p>
          <w:p w14:paraId="55B70778" w14:textId="446C539D" w:rsidR="5C24EAF7" w:rsidRPr="00C41FDD" w:rsidRDefault="5C24EAF7" w:rsidP="4D093732">
            <w:pPr>
              <w:pStyle w:val="NoSpacing"/>
              <w:numPr>
                <w:ilvl w:val="0"/>
                <w:numId w:val="15"/>
              </w:numPr>
              <w:rPr>
                <w:rFonts w:ascii="Frutiger 45 Light" w:hAnsi="Frutiger 45 Light"/>
                <w:lang w:val="de-CH"/>
              </w:rPr>
            </w:pPr>
            <w:r w:rsidRPr="00C41FDD">
              <w:rPr>
                <w:rFonts w:ascii="Frutiger 45 Light" w:hAnsi="Frutiger 45 Light"/>
                <w:lang w:val="de-CH"/>
              </w:rPr>
              <w:t>Sich m</w:t>
            </w:r>
            <w:r w:rsidR="6331EAB4" w:rsidRPr="00C41FDD">
              <w:rPr>
                <w:rFonts w:ascii="Frutiger 45 Light" w:hAnsi="Frutiger 45 Light"/>
                <w:lang w:val="de-CH"/>
              </w:rPr>
              <w:t xml:space="preserve">it einem </w:t>
            </w:r>
            <w:r w:rsidR="00A73D8A">
              <w:rPr>
                <w:rFonts w:ascii="Frutiger 45 Light" w:hAnsi="Frutiger 45 Light"/>
                <w:lang w:val="de-CH"/>
              </w:rPr>
              <w:t>v</w:t>
            </w:r>
            <w:r w:rsidR="6331EAB4" w:rsidRPr="00C41FDD">
              <w:rPr>
                <w:rFonts w:ascii="Frutiger 45 Light" w:hAnsi="Frutiger 45 Light"/>
                <w:lang w:val="de-CH"/>
              </w:rPr>
              <w:t>orhandenen Benutze</w:t>
            </w:r>
            <w:r w:rsidR="01D303E0" w:rsidRPr="00C41FDD">
              <w:rPr>
                <w:rFonts w:ascii="Frutiger 45 Light" w:hAnsi="Frutiger 45 Light"/>
                <w:lang w:val="de-CH"/>
              </w:rPr>
              <w:t>r</w:t>
            </w:r>
            <w:r w:rsidR="6331EAB4" w:rsidRPr="00C41FDD">
              <w:rPr>
                <w:rFonts w:ascii="Frutiger 45 Light" w:hAnsi="Frutiger 45 Light"/>
                <w:lang w:val="de-CH"/>
              </w:rPr>
              <w:t xml:space="preserve"> anmelden</w:t>
            </w:r>
            <w:r w:rsidR="1A64B48D" w:rsidRPr="00C41FDD">
              <w:rPr>
                <w:rFonts w:ascii="Frutiger 45 Light" w:hAnsi="Frutiger 45 Light"/>
                <w:lang w:val="de-CH"/>
              </w:rPr>
              <w:t>:</w:t>
            </w:r>
          </w:p>
          <w:p w14:paraId="26AD1452" w14:textId="0D0C30DF" w:rsidR="1A64B48D" w:rsidRPr="00C41FDD" w:rsidRDefault="1A64B48D" w:rsidP="4D093732">
            <w:pPr>
              <w:pStyle w:val="NoSpacing"/>
              <w:rPr>
                <w:rFonts w:ascii="Frutiger 45 Light" w:hAnsi="Frutiger 45 Light"/>
                <w:lang w:val="de-CH"/>
              </w:rPr>
            </w:pPr>
            <w:r w:rsidRPr="00C41FDD">
              <w:rPr>
                <w:rFonts w:ascii="Frutiger 45 Light" w:hAnsi="Frutiger 45 Light"/>
                <w:lang w:val="de-CH"/>
              </w:rPr>
              <w:t xml:space="preserve">Benutzername: </w:t>
            </w:r>
            <w:r w:rsidR="00676D1B" w:rsidRPr="00C41FDD">
              <w:rPr>
                <w:rFonts w:ascii="Frutiger 45 Light" w:hAnsi="Frutiger 45 Light"/>
                <w:lang w:val="de-CH"/>
              </w:rPr>
              <w:t>m</w:t>
            </w:r>
          </w:p>
          <w:p w14:paraId="3CD104B9" w14:textId="5AE73E58" w:rsidR="1A64B48D" w:rsidRPr="00C41FDD" w:rsidRDefault="1A64B48D" w:rsidP="4D093732">
            <w:pPr>
              <w:pStyle w:val="NoSpacing"/>
              <w:rPr>
                <w:rFonts w:ascii="Frutiger 45 Light" w:hAnsi="Frutiger 45 Light"/>
                <w:lang w:val="de-CH"/>
              </w:rPr>
            </w:pPr>
            <w:r w:rsidRPr="00C41FDD">
              <w:rPr>
                <w:rFonts w:ascii="Frutiger 45 Light" w:hAnsi="Frutiger 45 Light"/>
                <w:lang w:val="de-CH"/>
              </w:rPr>
              <w:t xml:space="preserve">Passwort: </w:t>
            </w:r>
            <w:r w:rsidR="00676D1B" w:rsidRPr="00C41FDD">
              <w:rPr>
                <w:rFonts w:ascii="Frutiger 45 Light" w:hAnsi="Frutiger 45 Light"/>
                <w:lang w:val="de-CH"/>
              </w:rPr>
              <w:t>1234</w:t>
            </w:r>
          </w:p>
          <w:p w14:paraId="2DA86EB7" w14:textId="77777777" w:rsidR="75E17BBE" w:rsidRPr="00C41FDD" w:rsidRDefault="75E17BBE" w:rsidP="4D093732">
            <w:pPr>
              <w:pStyle w:val="NoSpacing"/>
              <w:numPr>
                <w:ilvl w:val="0"/>
                <w:numId w:val="15"/>
              </w:numPr>
              <w:rPr>
                <w:rFonts w:ascii="Frutiger 45 Light" w:hAnsi="Frutiger 45 Light"/>
                <w:lang w:val="de-CH"/>
              </w:rPr>
            </w:pPr>
            <w:r w:rsidRPr="00C41FDD">
              <w:rPr>
                <w:rFonts w:ascii="Frutiger 45 Light" w:hAnsi="Frutiger 45 Light"/>
                <w:lang w:val="de-CH"/>
              </w:rPr>
              <w:t>Auf den Login Knopf klicken</w:t>
            </w:r>
          </w:p>
          <w:p w14:paraId="7F06FE01" w14:textId="77777777" w:rsidR="00676D1B" w:rsidRPr="00C41FDD" w:rsidRDefault="00142ECC"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Überprüfen, ob URL </w:t>
            </w:r>
            <w:r w:rsidR="006B6DB5" w:rsidRPr="00C41FDD">
              <w:rPr>
                <w:rFonts w:ascii="Frutiger 45 Light" w:hAnsi="Frutiger 45 Light"/>
                <w:lang w:val="de-CH"/>
              </w:rPr>
              <w:t xml:space="preserve">wieder </w:t>
            </w:r>
            <w:hyperlink r:id="rId11">
              <w:r w:rsidR="006B6DB5" w:rsidRPr="00C41FDD">
                <w:rPr>
                  <w:rStyle w:val="Hyperlink"/>
                  <w:lang w:val="de-CH"/>
                </w:rPr>
                <w:t>http://localhost:3000/</w:t>
              </w:r>
            </w:hyperlink>
            <w:r w:rsidR="001B350F" w:rsidRPr="00C41FDD">
              <w:rPr>
                <w:lang w:val="de-CH"/>
              </w:rPr>
              <w:t xml:space="preserve"> </w:t>
            </w:r>
            <w:r w:rsidR="001B350F" w:rsidRPr="00C41FDD">
              <w:rPr>
                <w:rFonts w:ascii="Frutiger 45 Light" w:hAnsi="Frutiger 45 Light"/>
                <w:lang w:val="de-CH"/>
              </w:rPr>
              <w:t>ist.</w:t>
            </w:r>
          </w:p>
          <w:p w14:paraId="10EC46E8" w14:textId="229E4D02" w:rsidR="001B350F" w:rsidRPr="00C41FDD" w:rsidRDefault="005E38CE"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Überprüfen, ob Sign-up-Link aus der Navigation verschwunden ist. </w:t>
            </w:r>
            <w:r w:rsidR="00E142CA" w:rsidRPr="00C41FDD">
              <w:rPr>
                <w:lang w:val="de-CH"/>
              </w:rPr>
              <w:t xml:space="preserve"> </w:t>
            </w:r>
          </w:p>
        </w:tc>
      </w:tr>
      <w:tr w:rsidR="4D093732" w:rsidRPr="00C41FDD" w14:paraId="7FDB212B" w14:textId="77777777" w:rsidTr="4D093732">
        <w:trPr>
          <w:trHeight w:val="300"/>
        </w:trPr>
        <w:tc>
          <w:tcPr>
            <w:tcW w:w="2020" w:type="dxa"/>
          </w:tcPr>
          <w:p w14:paraId="71277E10" w14:textId="77777777" w:rsidR="4D093732" w:rsidRPr="00C41FDD" w:rsidRDefault="4D093732">
            <w:pPr>
              <w:rPr>
                <w:lang w:val="de-CH"/>
              </w:rPr>
            </w:pPr>
            <w:r w:rsidRPr="00C41FDD">
              <w:rPr>
                <w:lang w:val="de-CH"/>
              </w:rPr>
              <w:t>Erwartetes Resultat</w:t>
            </w:r>
          </w:p>
        </w:tc>
        <w:tc>
          <w:tcPr>
            <w:tcW w:w="7272" w:type="dxa"/>
          </w:tcPr>
          <w:p w14:paraId="6E822EC8" w14:textId="4640AF7C" w:rsidR="6C62B60C" w:rsidRPr="00C41FDD" w:rsidRDefault="6C62B60C">
            <w:pPr>
              <w:rPr>
                <w:lang w:val="de-CH"/>
              </w:rPr>
            </w:pPr>
            <w:r w:rsidRPr="00C41FDD">
              <w:rPr>
                <w:lang w:val="de-CH"/>
              </w:rPr>
              <w:t xml:space="preserve">Benutzer kann sich erfolgreich Anmelden und wird auf die Index Seite </w:t>
            </w:r>
            <w:r w:rsidR="00851E05" w:rsidRPr="00C41FDD">
              <w:rPr>
                <w:lang w:val="de-CH"/>
              </w:rPr>
              <w:t>zurückgeleitet</w:t>
            </w:r>
            <w:r w:rsidR="005E38CE" w:rsidRPr="00C41FDD">
              <w:rPr>
                <w:lang w:val="de-CH"/>
              </w:rPr>
              <w:t xml:space="preserve">, die Navbar-Links sind angepasst. </w:t>
            </w:r>
          </w:p>
        </w:tc>
      </w:tr>
    </w:tbl>
    <w:p w14:paraId="7E151C4E" w14:textId="0BF701BC" w:rsidR="00B7483D" w:rsidRPr="00C41FDD" w:rsidRDefault="00B7483D" w:rsidP="4D093732">
      <w:pPr>
        <w:spacing w:line="264" w:lineRule="auto"/>
      </w:pPr>
    </w:p>
    <w:tbl>
      <w:tblPr>
        <w:tblStyle w:val="Bbc"/>
        <w:tblW w:w="0" w:type="auto"/>
        <w:tblLook w:val="04A0" w:firstRow="1" w:lastRow="0" w:firstColumn="1" w:lastColumn="0" w:noHBand="0" w:noVBand="1"/>
      </w:tblPr>
      <w:tblGrid>
        <w:gridCol w:w="1997"/>
        <w:gridCol w:w="7075"/>
      </w:tblGrid>
      <w:tr w:rsidR="4D093732" w:rsidRPr="00C41FDD" w14:paraId="2B641085"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460D231D"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0438D247"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0D9BF42C" w14:textId="77777777" w:rsidTr="4D093732">
        <w:trPr>
          <w:trHeight w:val="300"/>
        </w:trPr>
        <w:tc>
          <w:tcPr>
            <w:tcW w:w="2020" w:type="dxa"/>
          </w:tcPr>
          <w:p w14:paraId="7E70E924" w14:textId="77777777" w:rsidR="4D093732" w:rsidRPr="00C41FDD" w:rsidRDefault="4D093732">
            <w:pPr>
              <w:rPr>
                <w:lang w:val="de-CH"/>
              </w:rPr>
            </w:pPr>
            <w:r w:rsidRPr="00C41FDD">
              <w:rPr>
                <w:lang w:val="de-CH"/>
              </w:rPr>
              <w:t>ID</w:t>
            </w:r>
          </w:p>
        </w:tc>
        <w:tc>
          <w:tcPr>
            <w:tcW w:w="7272" w:type="dxa"/>
          </w:tcPr>
          <w:p w14:paraId="574345A3" w14:textId="3D086E9B" w:rsidR="4D093732" w:rsidRPr="00C41FDD" w:rsidRDefault="4D093732">
            <w:pPr>
              <w:rPr>
                <w:lang w:val="de-CH"/>
              </w:rPr>
            </w:pPr>
            <w:r w:rsidRPr="00C41FDD">
              <w:rPr>
                <w:lang w:val="de-CH"/>
              </w:rPr>
              <w:t xml:space="preserve">Testfall </w:t>
            </w:r>
            <w:r w:rsidR="111B6D8E" w:rsidRPr="00C41FDD">
              <w:rPr>
                <w:lang w:val="de-CH"/>
              </w:rPr>
              <w:t>2</w:t>
            </w:r>
          </w:p>
        </w:tc>
      </w:tr>
      <w:tr w:rsidR="4D093732" w:rsidRPr="00C41FDD" w14:paraId="7414D4D9" w14:textId="77777777" w:rsidTr="4D093732">
        <w:trPr>
          <w:trHeight w:val="300"/>
        </w:trPr>
        <w:tc>
          <w:tcPr>
            <w:tcW w:w="2020" w:type="dxa"/>
          </w:tcPr>
          <w:p w14:paraId="4F73979F" w14:textId="77777777" w:rsidR="4D093732" w:rsidRPr="00C41FDD" w:rsidRDefault="4D093732">
            <w:pPr>
              <w:rPr>
                <w:lang w:val="de-CH"/>
              </w:rPr>
            </w:pPr>
            <w:r w:rsidRPr="00C41FDD">
              <w:rPr>
                <w:lang w:val="de-CH"/>
              </w:rPr>
              <w:t>Anforderungen</w:t>
            </w:r>
          </w:p>
        </w:tc>
        <w:tc>
          <w:tcPr>
            <w:tcW w:w="7272" w:type="dxa"/>
          </w:tcPr>
          <w:p w14:paraId="27AA7522" w14:textId="586423F1" w:rsidR="4D093732" w:rsidRPr="00C41FDD" w:rsidRDefault="4D093732">
            <w:pPr>
              <w:rPr>
                <w:lang w:val="de-CH"/>
              </w:rPr>
            </w:pPr>
            <w:r w:rsidRPr="00C41FDD">
              <w:rPr>
                <w:lang w:val="de-CH"/>
              </w:rPr>
              <w:t>F</w:t>
            </w:r>
            <w:r w:rsidR="66C47CF9" w:rsidRPr="00C41FDD">
              <w:rPr>
                <w:lang w:val="de-CH"/>
              </w:rPr>
              <w:t>A-02,</w:t>
            </w:r>
            <w:r w:rsidR="00553739" w:rsidRPr="00C41FDD">
              <w:rPr>
                <w:lang w:val="de-CH"/>
              </w:rPr>
              <w:t xml:space="preserve"> FA-0</w:t>
            </w:r>
            <w:r w:rsidR="0094306B" w:rsidRPr="00C41FDD">
              <w:rPr>
                <w:lang w:val="de-CH"/>
              </w:rPr>
              <w:t>4</w:t>
            </w:r>
            <w:r w:rsidR="00553739" w:rsidRPr="00C41FDD">
              <w:rPr>
                <w:lang w:val="de-CH"/>
              </w:rPr>
              <w:t xml:space="preserve"> (Create, Delete)</w:t>
            </w:r>
            <w:r w:rsidR="532BC8D9" w:rsidRPr="00C41FDD">
              <w:rPr>
                <w:lang w:val="de-CH"/>
              </w:rPr>
              <w:t xml:space="preserve"> NFA-03</w:t>
            </w:r>
          </w:p>
        </w:tc>
      </w:tr>
      <w:tr w:rsidR="4D093732" w:rsidRPr="00C41FDD" w14:paraId="4172EB27" w14:textId="77777777" w:rsidTr="4D093732">
        <w:trPr>
          <w:trHeight w:val="300"/>
        </w:trPr>
        <w:tc>
          <w:tcPr>
            <w:tcW w:w="2020" w:type="dxa"/>
          </w:tcPr>
          <w:p w14:paraId="39791721" w14:textId="77777777" w:rsidR="4D093732" w:rsidRPr="00C41FDD" w:rsidRDefault="4D093732">
            <w:pPr>
              <w:rPr>
                <w:lang w:val="de-CH"/>
              </w:rPr>
            </w:pPr>
            <w:r w:rsidRPr="00C41FDD">
              <w:rPr>
                <w:lang w:val="de-CH"/>
              </w:rPr>
              <w:t>Vorbedingungen</w:t>
            </w:r>
          </w:p>
        </w:tc>
        <w:tc>
          <w:tcPr>
            <w:tcW w:w="7272" w:type="dxa"/>
          </w:tcPr>
          <w:p w14:paraId="13CF9E88" w14:textId="7920847A" w:rsidR="4D093732" w:rsidRPr="00C41FDD" w:rsidRDefault="4D093732">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42282B">
              <w:rPr>
                <w:lang w:val="de-CH"/>
              </w:rPr>
              <w:br/>
            </w:r>
            <w:r w:rsidR="00327C0A">
              <w:rPr>
                <w:lang w:val="de-CH"/>
              </w:rPr>
              <w:t>Test 1 bestanden.</w:t>
            </w:r>
            <w:r w:rsidR="0042282B">
              <w:rPr>
                <w:lang w:val="de-CH"/>
              </w:rPr>
              <w:t xml:space="preserve"> </w:t>
            </w:r>
          </w:p>
        </w:tc>
      </w:tr>
      <w:tr w:rsidR="4D093732" w:rsidRPr="00C41FDD" w14:paraId="05CF7902" w14:textId="77777777" w:rsidTr="4D093732">
        <w:trPr>
          <w:trHeight w:val="300"/>
        </w:trPr>
        <w:tc>
          <w:tcPr>
            <w:tcW w:w="2020" w:type="dxa"/>
          </w:tcPr>
          <w:p w14:paraId="23A988D0" w14:textId="77777777" w:rsidR="4D093732" w:rsidRPr="00C41FDD" w:rsidRDefault="4D093732">
            <w:pPr>
              <w:rPr>
                <w:lang w:val="de-CH"/>
              </w:rPr>
            </w:pPr>
            <w:r w:rsidRPr="00C41FDD">
              <w:rPr>
                <w:lang w:val="de-CH"/>
              </w:rPr>
              <w:t>Ablauf</w:t>
            </w:r>
          </w:p>
        </w:tc>
        <w:tc>
          <w:tcPr>
            <w:tcW w:w="7272" w:type="dxa"/>
          </w:tcPr>
          <w:p w14:paraId="411C94F8" w14:textId="0814B5A0"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12">
              <w:r w:rsidRPr="00C41FDD">
                <w:rPr>
                  <w:rStyle w:val="Hyperlink"/>
                  <w:lang w:val="de-CH"/>
                </w:rPr>
                <w:t>http://localhost:3000/</w:t>
              </w:r>
            </w:hyperlink>
            <w:r w:rsidRPr="00C41FDD">
              <w:rPr>
                <w:rFonts w:ascii="Frutiger 45 Light" w:hAnsi="Frutiger 45 Light"/>
                <w:lang w:val="de-CH"/>
              </w:rPr>
              <w:t xml:space="preserve"> eingeben</w:t>
            </w:r>
          </w:p>
          <w:p w14:paraId="438CEB48" w14:textId="1CEC3CF6"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Mit der Navigation auf </w:t>
            </w:r>
            <w:r w:rsidR="106AC486" w:rsidRPr="00C41FDD">
              <w:rPr>
                <w:rFonts w:ascii="Frutiger 45 Light" w:hAnsi="Frutiger 45 Light"/>
                <w:lang w:val="de-CH"/>
              </w:rPr>
              <w:t xml:space="preserve">Sign-Up </w:t>
            </w:r>
            <w:r w:rsidRPr="00C41FDD">
              <w:rPr>
                <w:rFonts w:ascii="Frutiger 45 Light" w:hAnsi="Frutiger 45 Light"/>
                <w:lang w:val="de-CH"/>
              </w:rPr>
              <w:t>navigieren.</w:t>
            </w:r>
          </w:p>
          <w:p w14:paraId="54218052" w14:textId="42A3E43B" w:rsidR="0EA47F66" w:rsidRPr="00C41FDD" w:rsidRDefault="0EA47F66"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Sich mit </w:t>
            </w:r>
            <w:r w:rsidR="00553739" w:rsidRPr="00C41FDD">
              <w:rPr>
                <w:rFonts w:ascii="Frutiger 45 Light" w:hAnsi="Frutiger 45 Light"/>
                <w:lang w:val="de-CH"/>
              </w:rPr>
              <w:t>n</w:t>
            </w:r>
            <w:r w:rsidRPr="00C41FDD">
              <w:rPr>
                <w:rFonts w:ascii="Frutiger 45 Light" w:hAnsi="Frutiger 45 Light"/>
                <w:lang w:val="de-CH"/>
              </w:rPr>
              <w:t xml:space="preserve">euen </w:t>
            </w:r>
            <w:r w:rsidR="00553739" w:rsidRPr="00C41FDD">
              <w:rPr>
                <w:rFonts w:ascii="Frutiger 45 Light" w:hAnsi="Frutiger 45 Light"/>
                <w:lang w:val="de-CH"/>
              </w:rPr>
              <w:t>Angaben</w:t>
            </w:r>
            <w:r w:rsidRPr="00C41FDD">
              <w:rPr>
                <w:rFonts w:ascii="Frutiger 45 Light" w:hAnsi="Frutiger 45 Light"/>
                <w:lang w:val="de-CH"/>
              </w:rPr>
              <w:t xml:space="preserve"> </w:t>
            </w:r>
            <w:r w:rsidR="00553739" w:rsidRPr="00C41FDD">
              <w:rPr>
                <w:rFonts w:ascii="Frutiger 45 Light" w:hAnsi="Frutiger 45 Light"/>
                <w:lang w:val="de-CH"/>
              </w:rPr>
              <w:t xml:space="preserve">registrieren. </w:t>
            </w:r>
          </w:p>
          <w:p w14:paraId="53889882" w14:textId="77777777"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Auf den Login Knopf klicken</w:t>
            </w:r>
          </w:p>
          <w:p w14:paraId="79A7CA3A" w14:textId="70F6319E" w:rsidR="008F26C6" w:rsidRPr="00C41FDD" w:rsidRDefault="005F3E24" w:rsidP="00972343">
            <w:pPr>
              <w:pStyle w:val="NoSpacing"/>
              <w:numPr>
                <w:ilvl w:val="0"/>
                <w:numId w:val="15"/>
              </w:numPr>
              <w:rPr>
                <w:rFonts w:ascii="Frutiger 45 Light" w:hAnsi="Frutiger 45 Light"/>
                <w:lang w:val="de-CH"/>
              </w:rPr>
            </w:pPr>
            <w:r w:rsidRPr="00C41FDD">
              <w:rPr>
                <w:rFonts w:ascii="Frutiger 45 Light" w:hAnsi="Frutiger 45 Light"/>
                <w:lang w:val="de-CH"/>
              </w:rPr>
              <w:t xml:space="preserve">Überprüfen, ob die URL </w:t>
            </w:r>
            <w:hyperlink r:id="rId13" w:history="1">
              <w:r w:rsidRPr="00C41FDD">
                <w:rPr>
                  <w:rStyle w:val="Hyperlink"/>
                  <w:lang w:val="de-CH"/>
                </w:rPr>
                <w:t>http://localhost:3000/login</w:t>
              </w:r>
            </w:hyperlink>
            <w:r w:rsidRPr="00C41FDD">
              <w:rPr>
                <w:rStyle w:val="Hyperlink"/>
                <w:lang w:val="de-CH"/>
              </w:rPr>
              <w:t xml:space="preserve"> </w:t>
            </w:r>
            <w:r w:rsidRPr="00C41FDD">
              <w:rPr>
                <w:rFonts w:ascii="Frutiger 45 Light" w:hAnsi="Frutiger 45 Light"/>
                <w:lang w:val="de-CH"/>
              </w:rPr>
              <w:t>ist.</w:t>
            </w:r>
          </w:p>
          <w:p w14:paraId="4FABC20A" w14:textId="77777777" w:rsidR="00972343" w:rsidRPr="00C41FDD" w:rsidRDefault="00972343" w:rsidP="00972343">
            <w:pPr>
              <w:pStyle w:val="NoSpacing"/>
              <w:numPr>
                <w:ilvl w:val="0"/>
                <w:numId w:val="15"/>
              </w:numPr>
              <w:rPr>
                <w:rFonts w:ascii="Frutiger 45 Light" w:hAnsi="Frutiger 45 Light"/>
                <w:lang w:val="de-CH"/>
              </w:rPr>
            </w:pPr>
            <w:r w:rsidRPr="00C41FDD">
              <w:rPr>
                <w:rFonts w:ascii="Frutiger 45 Light" w:hAnsi="Frutiger 45 Light"/>
                <w:lang w:val="de-CH"/>
              </w:rPr>
              <w:t>Sich mit den Benutzerdaten anmelden.</w:t>
            </w:r>
          </w:p>
          <w:p w14:paraId="760D8639" w14:textId="6471C3CF" w:rsidR="00972343" w:rsidRPr="00C41FDD" w:rsidRDefault="00972343" w:rsidP="00972343">
            <w:pPr>
              <w:pStyle w:val="NoSpacing"/>
              <w:numPr>
                <w:ilvl w:val="0"/>
                <w:numId w:val="15"/>
              </w:numPr>
              <w:rPr>
                <w:rFonts w:ascii="Frutiger 45 Light" w:hAnsi="Frutiger 45 Light"/>
                <w:lang w:val="de-CH"/>
              </w:rPr>
            </w:pPr>
            <w:r w:rsidRPr="00C41FDD">
              <w:rPr>
                <w:rFonts w:ascii="Frutiger 45 Light" w:hAnsi="Frutiger 45 Light"/>
                <w:lang w:val="de-CH"/>
              </w:rPr>
              <w:t xml:space="preserve">Auf </w:t>
            </w:r>
            <w:hyperlink r:id="rId14" w:history="1">
              <w:r w:rsidRPr="00C41FDD">
                <w:rPr>
                  <w:rStyle w:val="Hyperlink"/>
                  <w:rFonts w:ascii="Frutiger 45 Light" w:hAnsi="Frutiger 45 Light"/>
                  <w:lang w:val="de-CH"/>
                </w:rPr>
                <w:t>http://localhost:3000/users</w:t>
              </w:r>
            </w:hyperlink>
            <w:r w:rsidRPr="00C41FDD">
              <w:rPr>
                <w:rFonts w:ascii="Frutiger 45 Light" w:hAnsi="Frutiger 45 Light"/>
                <w:lang w:val="de-CH"/>
              </w:rPr>
              <w:t xml:space="preserve"> navig</w:t>
            </w:r>
            <w:r w:rsidR="00701049" w:rsidRPr="00C41FDD">
              <w:rPr>
                <w:rFonts w:ascii="Frutiger 45 Light" w:hAnsi="Frutiger 45 Light"/>
                <w:lang w:val="de-CH"/>
              </w:rPr>
              <w:t>i</w:t>
            </w:r>
            <w:r w:rsidRPr="00C41FDD">
              <w:rPr>
                <w:rFonts w:ascii="Frutiger 45 Light" w:hAnsi="Frutiger 45 Light"/>
                <w:lang w:val="de-CH"/>
              </w:rPr>
              <w:t xml:space="preserve">eren. </w:t>
            </w:r>
          </w:p>
          <w:p w14:paraId="0A1796D7" w14:textId="77777777" w:rsidR="00972343" w:rsidRPr="00C41FDD" w:rsidRDefault="00701049" w:rsidP="00972343">
            <w:pPr>
              <w:pStyle w:val="NoSpacing"/>
              <w:numPr>
                <w:ilvl w:val="0"/>
                <w:numId w:val="15"/>
              </w:numPr>
              <w:rPr>
                <w:rFonts w:ascii="Frutiger 45 Light" w:hAnsi="Frutiger 45 Light"/>
                <w:lang w:val="de-CH"/>
              </w:rPr>
            </w:pPr>
            <w:r w:rsidRPr="00C41FDD">
              <w:rPr>
                <w:rFonts w:ascii="Frutiger 45 Light" w:hAnsi="Frutiger 45 Light"/>
                <w:lang w:val="de-CH"/>
              </w:rPr>
              <w:t xml:space="preserve">Erstellten User suchen. </w:t>
            </w:r>
          </w:p>
          <w:p w14:paraId="2D18587C" w14:textId="77777777" w:rsidR="00701049" w:rsidRPr="00C41FDD" w:rsidRDefault="00701049" w:rsidP="00972343">
            <w:pPr>
              <w:pStyle w:val="NoSpacing"/>
              <w:numPr>
                <w:ilvl w:val="0"/>
                <w:numId w:val="15"/>
              </w:numPr>
              <w:rPr>
                <w:rFonts w:ascii="Frutiger 45 Light" w:hAnsi="Frutiger 45 Light"/>
                <w:lang w:val="de-CH"/>
              </w:rPr>
            </w:pPr>
            <w:r w:rsidRPr="00C41FDD">
              <w:rPr>
                <w:rFonts w:ascii="Frutiger 45 Light" w:hAnsi="Frutiger 45 Light"/>
                <w:lang w:val="de-CH"/>
              </w:rPr>
              <w:t>Auf ‘Mehr Details’ klicken</w:t>
            </w:r>
          </w:p>
          <w:p w14:paraId="78F7CCBE" w14:textId="77777777" w:rsidR="00701049" w:rsidRPr="00C41FDD" w:rsidRDefault="00701049" w:rsidP="00972343">
            <w:pPr>
              <w:pStyle w:val="NoSpacing"/>
              <w:numPr>
                <w:ilvl w:val="0"/>
                <w:numId w:val="15"/>
              </w:numPr>
              <w:rPr>
                <w:rFonts w:ascii="Frutiger 45 Light" w:hAnsi="Frutiger 45 Light"/>
                <w:lang w:val="de-CH"/>
              </w:rPr>
            </w:pPr>
            <w:r w:rsidRPr="00C41FDD">
              <w:rPr>
                <w:rFonts w:ascii="Frutiger 45 Light" w:hAnsi="Frutiger 45 Light"/>
                <w:lang w:val="de-CH"/>
              </w:rPr>
              <w:t xml:space="preserve">User Löschen </w:t>
            </w:r>
          </w:p>
          <w:p w14:paraId="30A2B4D6" w14:textId="05FE83EB" w:rsidR="00701049" w:rsidRPr="00C41FDD" w:rsidRDefault="00701049" w:rsidP="00972343">
            <w:pPr>
              <w:pStyle w:val="NoSpacing"/>
              <w:numPr>
                <w:ilvl w:val="0"/>
                <w:numId w:val="15"/>
              </w:numPr>
              <w:rPr>
                <w:rFonts w:ascii="Frutiger 45 Light" w:hAnsi="Frutiger 45 Light"/>
                <w:lang w:val="de-CH"/>
              </w:rPr>
            </w:pPr>
            <w:r w:rsidRPr="00C41FDD">
              <w:rPr>
                <w:rFonts w:ascii="Frutiger 45 Light" w:hAnsi="Frutiger 45 Light"/>
                <w:lang w:val="de-CH"/>
              </w:rPr>
              <w:t xml:space="preserve">Überprüfen, ob wieder auf der </w:t>
            </w:r>
            <w:hyperlink r:id="rId15" w:history="1">
              <w:r w:rsidRPr="00C41FDD">
                <w:rPr>
                  <w:rStyle w:val="Hyperlink"/>
                  <w:rFonts w:ascii="Frutiger 45 Light" w:hAnsi="Frutiger 45 Light"/>
                  <w:lang w:val="de-CH"/>
                </w:rPr>
                <w:t>http://localhost:3000/users-</w:t>
              </w:r>
              <w:r w:rsidRPr="006C3C18">
                <w:rPr>
                  <w:rFonts w:ascii="Frutiger 45 Light" w:hAnsi="Frutiger 45 Light"/>
                </w:rPr>
                <w:t>Seite</w:t>
              </w:r>
            </w:hyperlink>
          </w:p>
          <w:p w14:paraId="47999C8B" w14:textId="6DC9CE93" w:rsidR="00701049" w:rsidRPr="00C41FDD" w:rsidRDefault="00701049" w:rsidP="00972343">
            <w:pPr>
              <w:pStyle w:val="NoSpacing"/>
              <w:numPr>
                <w:ilvl w:val="0"/>
                <w:numId w:val="15"/>
              </w:numPr>
              <w:rPr>
                <w:rFonts w:ascii="Frutiger 45 Light" w:hAnsi="Frutiger 45 Light"/>
                <w:lang w:val="de-CH"/>
              </w:rPr>
            </w:pPr>
            <w:r w:rsidRPr="00C41FDD">
              <w:rPr>
                <w:rFonts w:ascii="Frutiger 45 Light" w:hAnsi="Frutiger 45 Light"/>
                <w:lang w:val="de-CH"/>
              </w:rPr>
              <w:t>Überprüfen, ob der User gelöscht wurde.</w:t>
            </w:r>
          </w:p>
        </w:tc>
      </w:tr>
      <w:tr w:rsidR="4D093732" w:rsidRPr="00C41FDD" w14:paraId="3DCC7413" w14:textId="77777777" w:rsidTr="4D093732">
        <w:trPr>
          <w:trHeight w:val="300"/>
        </w:trPr>
        <w:tc>
          <w:tcPr>
            <w:tcW w:w="2020" w:type="dxa"/>
          </w:tcPr>
          <w:p w14:paraId="19011C2F" w14:textId="77777777" w:rsidR="4D093732" w:rsidRPr="00C41FDD" w:rsidRDefault="4D093732">
            <w:pPr>
              <w:rPr>
                <w:lang w:val="de-CH"/>
              </w:rPr>
            </w:pPr>
            <w:r w:rsidRPr="00C41FDD">
              <w:rPr>
                <w:lang w:val="de-CH"/>
              </w:rPr>
              <w:t>Erwartetes Resultat</w:t>
            </w:r>
          </w:p>
        </w:tc>
        <w:tc>
          <w:tcPr>
            <w:tcW w:w="7272" w:type="dxa"/>
          </w:tcPr>
          <w:p w14:paraId="2FB2A323" w14:textId="2367CE72" w:rsidR="4D093732" w:rsidRPr="00C41FDD" w:rsidRDefault="00701049">
            <w:pPr>
              <w:rPr>
                <w:lang w:val="de-CH"/>
              </w:rPr>
            </w:pPr>
            <w:r w:rsidRPr="00C41FDD">
              <w:rPr>
                <w:lang w:val="de-CH"/>
              </w:rPr>
              <w:t>Benutzer kann sich registrie</w:t>
            </w:r>
            <w:r w:rsidR="001402C6" w:rsidRPr="00C41FDD">
              <w:rPr>
                <w:lang w:val="de-CH"/>
              </w:rPr>
              <w:t xml:space="preserve">ren, </w:t>
            </w:r>
            <w:r w:rsidR="00E61DC4" w:rsidRPr="00C41FDD">
              <w:rPr>
                <w:lang w:val="de-CH"/>
              </w:rPr>
              <w:t xml:space="preserve">mit den neuen Daten anmelden, der User wird </w:t>
            </w:r>
            <w:proofErr w:type="gramStart"/>
            <w:r w:rsidR="00E61DC4" w:rsidRPr="00C41FDD">
              <w:rPr>
                <w:lang w:val="de-CH"/>
              </w:rPr>
              <w:t>auf Users</w:t>
            </w:r>
            <w:proofErr w:type="gramEnd"/>
            <w:r w:rsidR="00E61DC4" w:rsidRPr="00C41FDD">
              <w:rPr>
                <w:lang w:val="de-CH"/>
              </w:rPr>
              <w:t xml:space="preserve"> angezeigt und ist löschbar. </w:t>
            </w:r>
          </w:p>
        </w:tc>
      </w:tr>
    </w:tbl>
    <w:p w14:paraId="574472D6" w14:textId="5B976910" w:rsidR="4D093732" w:rsidRPr="00C41FDD" w:rsidRDefault="4D093732" w:rsidP="4D093732">
      <w:pPr>
        <w:spacing w:line="264" w:lineRule="auto"/>
      </w:pPr>
    </w:p>
    <w:tbl>
      <w:tblPr>
        <w:tblStyle w:val="Bbc"/>
        <w:tblW w:w="0" w:type="auto"/>
        <w:tblLook w:val="04A0" w:firstRow="1" w:lastRow="0" w:firstColumn="1" w:lastColumn="0" w:noHBand="0" w:noVBand="1"/>
      </w:tblPr>
      <w:tblGrid>
        <w:gridCol w:w="2001"/>
        <w:gridCol w:w="7071"/>
      </w:tblGrid>
      <w:tr w:rsidR="4D093732" w:rsidRPr="00C41FDD" w14:paraId="56E79246"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612B16CA"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05134E31"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6F5028E8" w14:textId="77777777" w:rsidTr="4D093732">
        <w:trPr>
          <w:trHeight w:val="300"/>
        </w:trPr>
        <w:tc>
          <w:tcPr>
            <w:tcW w:w="2020" w:type="dxa"/>
          </w:tcPr>
          <w:p w14:paraId="6EAA187B" w14:textId="77777777" w:rsidR="4D093732" w:rsidRPr="00C41FDD" w:rsidRDefault="4D093732">
            <w:pPr>
              <w:rPr>
                <w:lang w:val="de-CH"/>
              </w:rPr>
            </w:pPr>
            <w:r w:rsidRPr="00C41FDD">
              <w:rPr>
                <w:lang w:val="de-CH"/>
              </w:rPr>
              <w:t>ID</w:t>
            </w:r>
          </w:p>
        </w:tc>
        <w:tc>
          <w:tcPr>
            <w:tcW w:w="7272" w:type="dxa"/>
          </w:tcPr>
          <w:p w14:paraId="1C3C1B46" w14:textId="2227B589" w:rsidR="4D093732" w:rsidRPr="00C41FDD" w:rsidRDefault="4D093732">
            <w:pPr>
              <w:rPr>
                <w:lang w:val="de-CH"/>
              </w:rPr>
            </w:pPr>
            <w:r w:rsidRPr="00C41FDD">
              <w:rPr>
                <w:lang w:val="de-CH"/>
              </w:rPr>
              <w:t xml:space="preserve">Testfall </w:t>
            </w:r>
            <w:r w:rsidR="0A79E283" w:rsidRPr="00C41FDD">
              <w:rPr>
                <w:lang w:val="de-CH"/>
              </w:rPr>
              <w:t>3</w:t>
            </w:r>
          </w:p>
        </w:tc>
      </w:tr>
      <w:tr w:rsidR="4D093732" w:rsidRPr="00C41FDD" w14:paraId="0DFDA66E" w14:textId="77777777" w:rsidTr="4D093732">
        <w:trPr>
          <w:trHeight w:val="300"/>
        </w:trPr>
        <w:tc>
          <w:tcPr>
            <w:tcW w:w="2020" w:type="dxa"/>
          </w:tcPr>
          <w:p w14:paraId="4026C1EC" w14:textId="77777777" w:rsidR="4D093732" w:rsidRPr="00C41FDD" w:rsidRDefault="4D093732">
            <w:pPr>
              <w:rPr>
                <w:lang w:val="de-CH"/>
              </w:rPr>
            </w:pPr>
            <w:r w:rsidRPr="00C41FDD">
              <w:rPr>
                <w:lang w:val="de-CH"/>
              </w:rPr>
              <w:t>Anforderungen</w:t>
            </w:r>
          </w:p>
        </w:tc>
        <w:tc>
          <w:tcPr>
            <w:tcW w:w="7272" w:type="dxa"/>
          </w:tcPr>
          <w:p w14:paraId="583819EE" w14:textId="058DAC67" w:rsidR="4D093732" w:rsidRPr="00C41FDD" w:rsidRDefault="4D093732">
            <w:pPr>
              <w:rPr>
                <w:lang w:val="de-CH"/>
              </w:rPr>
            </w:pPr>
            <w:r w:rsidRPr="00C41FDD">
              <w:rPr>
                <w:lang w:val="de-CH"/>
              </w:rPr>
              <w:t>FA-03</w:t>
            </w:r>
            <w:r w:rsidR="0094306B" w:rsidRPr="00C41FDD">
              <w:rPr>
                <w:lang w:val="de-CH"/>
              </w:rPr>
              <w:t xml:space="preserve"> (Read, Update)</w:t>
            </w:r>
            <w:r w:rsidRPr="00C41FDD">
              <w:rPr>
                <w:lang w:val="de-CH"/>
              </w:rPr>
              <w:t>, NFA-03</w:t>
            </w:r>
          </w:p>
        </w:tc>
      </w:tr>
      <w:tr w:rsidR="4D093732" w:rsidRPr="00C41FDD" w14:paraId="44AE5466" w14:textId="77777777" w:rsidTr="4D093732">
        <w:trPr>
          <w:trHeight w:val="300"/>
        </w:trPr>
        <w:tc>
          <w:tcPr>
            <w:tcW w:w="2020" w:type="dxa"/>
          </w:tcPr>
          <w:p w14:paraId="2E2C08CE" w14:textId="77777777" w:rsidR="4D093732" w:rsidRPr="00C41FDD" w:rsidRDefault="4D093732">
            <w:pPr>
              <w:rPr>
                <w:lang w:val="de-CH"/>
              </w:rPr>
            </w:pPr>
            <w:r w:rsidRPr="00C41FDD">
              <w:rPr>
                <w:lang w:val="de-CH"/>
              </w:rPr>
              <w:t>Vorbedingungen</w:t>
            </w:r>
          </w:p>
        </w:tc>
        <w:tc>
          <w:tcPr>
            <w:tcW w:w="7272" w:type="dxa"/>
          </w:tcPr>
          <w:p w14:paraId="28D55227" w14:textId="410AB0D7" w:rsidR="00F7067D" w:rsidRPr="00C41FDD" w:rsidRDefault="4D093732">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F7067D">
              <w:rPr>
                <w:lang w:val="de-CH"/>
              </w:rPr>
              <w:br/>
            </w:r>
            <w:r w:rsidR="00A56047">
              <w:rPr>
                <w:lang w:val="de-CH"/>
              </w:rPr>
              <w:t xml:space="preserve">Eingeloggt </w:t>
            </w:r>
          </w:p>
        </w:tc>
      </w:tr>
      <w:tr w:rsidR="4D093732" w:rsidRPr="00C41FDD" w14:paraId="3BED3B21" w14:textId="77777777" w:rsidTr="4D093732">
        <w:trPr>
          <w:trHeight w:val="300"/>
        </w:trPr>
        <w:tc>
          <w:tcPr>
            <w:tcW w:w="2020" w:type="dxa"/>
          </w:tcPr>
          <w:p w14:paraId="18C7F56B" w14:textId="77777777" w:rsidR="4D093732" w:rsidRPr="00C41FDD" w:rsidRDefault="4D093732">
            <w:pPr>
              <w:rPr>
                <w:lang w:val="de-CH"/>
              </w:rPr>
            </w:pPr>
            <w:r w:rsidRPr="00C41FDD">
              <w:rPr>
                <w:lang w:val="de-CH"/>
              </w:rPr>
              <w:t>Ablauf</w:t>
            </w:r>
          </w:p>
        </w:tc>
        <w:tc>
          <w:tcPr>
            <w:tcW w:w="7272" w:type="dxa"/>
          </w:tcPr>
          <w:p w14:paraId="509D1268" w14:textId="7300A458" w:rsidR="4D093732" w:rsidRPr="009E4AA1" w:rsidRDefault="4D093732" w:rsidP="009E4AA1">
            <w:pPr>
              <w:pStyle w:val="NoSpacing"/>
              <w:numPr>
                <w:ilvl w:val="0"/>
                <w:numId w:val="15"/>
              </w:numPr>
              <w:rPr>
                <w:rFonts w:ascii="Frutiger 45 Light" w:hAnsi="Frutiger 45 Light"/>
                <w:lang w:val="de-CH"/>
              </w:rPr>
            </w:pPr>
            <w:r w:rsidRPr="009E4AA1">
              <w:rPr>
                <w:rFonts w:ascii="Frutiger 45 Light" w:hAnsi="Frutiger 45 Light"/>
                <w:lang w:val="de-CH"/>
              </w:rPr>
              <w:t xml:space="preserve">Im Browser </w:t>
            </w:r>
            <w:hyperlink r:id="rId16">
              <w:r w:rsidRPr="009E4AA1">
                <w:rPr>
                  <w:rStyle w:val="Hyperlink"/>
                  <w:lang w:val="de-CH"/>
                </w:rPr>
                <w:t>http://localhost:3000/</w:t>
              </w:r>
            </w:hyperlink>
            <w:r w:rsidRPr="009E4AA1">
              <w:rPr>
                <w:rFonts w:ascii="Frutiger 45 Light" w:hAnsi="Frutiger 45 Light"/>
                <w:lang w:val="de-CH"/>
              </w:rPr>
              <w:t xml:space="preserve"> eingeben</w:t>
            </w:r>
          </w:p>
          <w:p w14:paraId="706AF6CD" w14:textId="5C2259D3" w:rsidR="414CA5CB" w:rsidRPr="00C41FDD" w:rsidRDefault="414CA5CB" w:rsidP="4D093732">
            <w:pPr>
              <w:pStyle w:val="NoSpacing"/>
              <w:numPr>
                <w:ilvl w:val="0"/>
                <w:numId w:val="15"/>
              </w:numPr>
              <w:rPr>
                <w:rFonts w:ascii="Frutiger 45 Light" w:hAnsi="Frutiger 45 Light"/>
                <w:lang w:val="de-CH"/>
              </w:rPr>
            </w:pPr>
            <w:r w:rsidRPr="00C41FDD">
              <w:rPr>
                <w:rFonts w:ascii="Frutiger 45 Light" w:hAnsi="Frutiger 45 Light"/>
                <w:lang w:val="de-CH"/>
              </w:rPr>
              <w:t>Auf Mehr Details bei dem Audiobuch “Mastering the Art of French Cooking</w:t>
            </w:r>
            <w:r w:rsidR="06582161" w:rsidRPr="00C41FDD">
              <w:rPr>
                <w:rFonts w:ascii="Frutiger 45 Light" w:hAnsi="Frutiger 45 Light"/>
                <w:lang w:val="de-CH"/>
              </w:rPr>
              <w:t xml:space="preserve">” </w:t>
            </w:r>
            <w:r w:rsidRPr="00C41FDD">
              <w:rPr>
                <w:rFonts w:ascii="Frutiger 45 Light" w:hAnsi="Frutiger 45 Light"/>
                <w:lang w:val="de-CH"/>
              </w:rPr>
              <w:t>klicken</w:t>
            </w:r>
          </w:p>
          <w:p w14:paraId="3B405C77" w14:textId="63A42265" w:rsidR="414CA5CB" w:rsidRPr="00C41FDD" w:rsidRDefault="414CA5CB" w:rsidP="4D093732">
            <w:pPr>
              <w:pStyle w:val="NoSpacing"/>
              <w:numPr>
                <w:ilvl w:val="0"/>
                <w:numId w:val="15"/>
              </w:numPr>
              <w:rPr>
                <w:rFonts w:ascii="Frutiger 45 Light" w:hAnsi="Frutiger 45 Light"/>
                <w:lang w:val="de-CH"/>
              </w:rPr>
            </w:pPr>
            <w:r w:rsidRPr="00C41FDD">
              <w:rPr>
                <w:rFonts w:ascii="Frutiger 45 Light" w:hAnsi="Frutiger 45 Light"/>
                <w:lang w:val="de-CH"/>
              </w:rPr>
              <w:t>Dort auf Bearbeiten</w:t>
            </w:r>
          </w:p>
          <w:p w14:paraId="43BC5611" w14:textId="1A3341DF" w:rsidR="414CA5CB" w:rsidRPr="00C41FDD" w:rsidRDefault="0042282B" w:rsidP="4D093732">
            <w:pPr>
              <w:pStyle w:val="NoSpacing"/>
              <w:numPr>
                <w:ilvl w:val="0"/>
                <w:numId w:val="15"/>
              </w:numPr>
              <w:rPr>
                <w:rFonts w:ascii="Frutiger 45 Light" w:hAnsi="Frutiger 45 Light"/>
                <w:lang w:val="de-CH"/>
              </w:rPr>
            </w:pPr>
            <w:r>
              <w:rPr>
                <w:rFonts w:ascii="Frutiger 45 Light" w:hAnsi="Frutiger 45 Light"/>
                <w:lang w:val="de-CH"/>
              </w:rPr>
              <w:t xml:space="preserve">Autor für </w:t>
            </w:r>
            <w:r w:rsidR="009815FF">
              <w:rPr>
                <w:rFonts w:ascii="Frutiger 45 Light" w:hAnsi="Frutiger 45 Light"/>
                <w:lang w:val="de-CH"/>
              </w:rPr>
              <w:t>das Audiobuch ändern.</w:t>
            </w:r>
          </w:p>
          <w:p w14:paraId="3BDA38B8" w14:textId="77777777" w:rsidR="5DD07BB4" w:rsidRDefault="5DD07BB4" w:rsidP="4D093732">
            <w:pPr>
              <w:pStyle w:val="NoSpacing"/>
              <w:numPr>
                <w:ilvl w:val="0"/>
                <w:numId w:val="15"/>
              </w:numPr>
              <w:rPr>
                <w:rFonts w:ascii="Frutiger 45 Light" w:hAnsi="Frutiger 45 Light"/>
                <w:lang w:val="de-CH"/>
              </w:rPr>
            </w:pPr>
            <w:r w:rsidRPr="00C41FDD">
              <w:rPr>
                <w:rFonts w:ascii="Frutiger 45 Light" w:hAnsi="Frutiger 45 Light"/>
                <w:lang w:val="de-CH"/>
              </w:rPr>
              <w:t>Nun auf Erstellen klicken</w:t>
            </w:r>
          </w:p>
          <w:p w14:paraId="24CCD659" w14:textId="654E65F7" w:rsidR="009815FF" w:rsidRDefault="005916A1" w:rsidP="4D093732">
            <w:pPr>
              <w:pStyle w:val="NoSpacing"/>
              <w:numPr>
                <w:ilvl w:val="0"/>
                <w:numId w:val="15"/>
              </w:numPr>
              <w:rPr>
                <w:rFonts w:ascii="Frutiger 45 Light" w:hAnsi="Frutiger 45 Light"/>
                <w:lang w:val="de-CH"/>
              </w:rPr>
            </w:pPr>
            <w:r>
              <w:rPr>
                <w:rFonts w:ascii="Frutiger 45 Light" w:hAnsi="Frutiger 45 Light"/>
                <w:lang w:val="de-CH"/>
              </w:rPr>
              <w:t xml:space="preserve">Überprüfen, ob wieder auf </w:t>
            </w:r>
            <w:hyperlink r:id="rId17" w:history="1">
              <w:r w:rsidR="00F27B6D" w:rsidRPr="00D56C6F">
                <w:rPr>
                  <w:rStyle w:val="Hyperlink"/>
                  <w:rFonts w:ascii="Frutiger 45 Light" w:hAnsi="Frutiger 45 Light"/>
                </w:rPr>
                <w:t>http://localhost:3000</w:t>
              </w:r>
            </w:hyperlink>
          </w:p>
          <w:p w14:paraId="262B984E" w14:textId="025346A0" w:rsidR="00300201" w:rsidRPr="00300201" w:rsidRDefault="00300201" w:rsidP="00300201">
            <w:pPr>
              <w:pStyle w:val="NoSpacing"/>
              <w:numPr>
                <w:ilvl w:val="0"/>
                <w:numId w:val="15"/>
              </w:numPr>
              <w:rPr>
                <w:rFonts w:ascii="Frutiger 45 Light" w:hAnsi="Frutiger 45 Light"/>
                <w:lang w:val="de-CH"/>
              </w:rPr>
            </w:pPr>
            <w:r>
              <w:rPr>
                <w:rFonts w:ascii="Frutiger 45 Light" w:hAnsi="Frutiger 45 Light"/>
                <w:lang w:val="de-CH"/>
              </w:rPr>
              <w:t>Überprüfen, ob der neu gesetzte Autor wieder vorhanden ist.</w:t>
            </w:r>
          </w:p>
        </w:tc>
      </w:tr>
      <w:tr w:rsidR="4D093732" w:rsidRPr="00C41FDD" w14:paraId="1D822023" w14:textId="77777777" w:rsidTr="4D093732">
        <w:trPr>
          <w:trHeight w:val="300"/>
        </w:trPr>
        <w:tc>
          <w:tcPr>
            <w:tcW w:w="2020" w:type="dxa"/>
          </w:tcPr>
          <w:p w14:paraId="10A7E3E7" w14:textId="77777777" w:rsidR="4D093732" w:rsidRPr="00C41FDD" w:rsidRDefault="4D093732">
            <w:pPr>
              <w:rPr>
                <w:lang w:val="de-CH"/>
              </w:rPr>
            </w:pPr>
            <w:r w:rsidRPr="00C41FDD">
              <w:rPr>
                <w:lang w:val="de-CH"/>
              </w:rPr>
              <w:t>Erwartetes Resultat</w:t>
            </w:r>
          </w:p>
        </w:tc>
        <w:tc>
          <w:tcPr>
            <w:tcW w:w="7272" w:type="dxa"/>
          </w:tcPr>
          <w:p w14:paraId="5E6E4812" w14:textId="11D26142" w:rsidR="0F66B448" w:rsidRPr="00C41FDD" w:rsidRDefault="00300201">
            <w:pPr>
              <w:rPr>
                <w:lang w:val="de-CH"/>
              </w:rPr>
            </w:pPr>
            <w:r>
              <w:rPr>
                <w:lang w:val="de-CH"/>
              </w:rPr>
              <w:t>D</w:t>
            </w:r>
            <w:r w:rsidR="009113D5">
              <w:rPr>
                <w:lang w:val="de-CH"/>
              </w:rPr>
              <w:t xml:space="preserve">er Autor des Buchs wurde verändert. </w:t>
            </w:r>
          </w:p>
        </w:tc>
      </w:tr>
    </w:tbl>
    <w:p w14:paraId="7B120BEB" w14:textId="03A5429C" w:rsidR="4D093732" w:rsidRPr="00C41FDD" w:rsidRDefault="4D093732" w:rsidP="4D093732">
      <w:pPr>
        <w:spacing w:line="264" w:lineRule="auto"/>
      </w:pPr>
    </w:p>
    <w:tbl>
      <w:tblPr>
        <w:tblStyle w:val="Bbc"/>
        <w:tblW w:w="0" w:type="auto"/>
        <w:tblLook w:val="04A0" w:firstRow="1" w:lastRow="0" w:firstColumn="1" w:lastColumn="0" w:noHBand="0" w:noVBand="1"/>
      </w:tblPr>
      <w:tblGrid>
        <w:gridCol w:w="2001"/>
        <w:gridCol w:w="7071"/>
      </w:tblGrid>
      <w:tr w:rsidR="4D093732" w:rsidRPr="00C41FDD" w14:paraId="29DA93CC"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7C08715D"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14D90D87"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1937F56A" w14:textId="77777777" w:rsidTr="4D093732">
        <w:trPr>
          <w:trHeight w:val="300"/>
        </w:trPr>
        <w:tc>
          <w:tcPr>
            <w:tcW w:w="2020" w:type="dxa"/>
          </w:tcPr>
          <w:p w14:paraId="5EDC77A6" w14:textId="77777777" w:rsidR="4D093732" w:rsidRPr="00C41FDD" w:rsidRDefault="4D093732">
            <w:pPr>
              <w:rPr>
                <w:lang w:val="de-CH"/>
              </w:rPr>
            </w:pPr>
            <w:r w:rsidRPr="00C41FDD">
              <w:rPr>
                <w:lang w:val="de-CH"/>
              </w:rPr>
              <w:t>ID</w:t>
            </w:r>
          </w:p>
        </w:tc>
        <w:tc>
          <w:tcPr>
            <w:tcW w:w="7272" w:type="dxa"/>
          </w:tcPr>
          <w:p w14:paraId="3C18C829" w14:textId="61D7055B" w:rsidR="4D093732" w:rsidRPr="00C41FDD" w:rsidRDefault="4D093732">
            <w:pPr>
              <w:rPr>
                <w:lang w:val="de-CH"/>
              </w:rPr>
            </w:pPr>
            <w:r w:rsidRPr="00C41FDD">
              <w:rPr>
                <w:lang w:val="de-CH"/>
              </w:rPr>
              <w:t xml:space="preserve">Testfall </w:t>
            </w:r>
            <w:r w:rsidR="62F45E5C" w:rsidRPr="00C41FDD">
              <w:rPr>
                <w:lang w:val="de-CH"/>
              </w:rPr>
              <w:t>4</w:t>
            </w:r>
          </w:p>
        </w:tc>
      </w:tr>
      <w:tr w:rsidR="4D093732" w:rsidRPr="00C41FDD" w14:paraId="7BD2816F" w14:textId="77777777" w:rsidTr="4D093732">
        <w:trPr>
          <w:trHeight w:val="300"/>
        </w:trPr>
        <w:tc>
          <w:tcPr>
            <w:tcW w:w="2020" w:type="dxa"/>
          </w:tcPr>
          <w:p w14:paraId="7CC82006" w14:textId="77777777" w:rsidR="4D093732" w:rsidRPr="00C41FDD" w:rsidRDefault="4D093732">
            <w:pPr>
              <w:rPr>
                <w:lang w:val="de-CH"/>
              </w:rPr>
            </w:pPr>
            <w:r w:rsidRPr="00C41FDD">
              <w:rPr>
                <w:lang w:val="de-CH"/>
              </w:rPr>
              <w:t>Anforderungen</w:t>
            </w:r>
          </w:p>
        </w:tc>
        <w:tc>
          <w:tcPr>
            <w:tcW w:w="7272" w:type="dxa"/>
          </w:tcPr>
          <w:p w14:paraId="5747F9EB" w14:textId="487E5A83" w:rsidR="4D093732" w:rsidRPr="00C41FDD" w:rsidRDefault="4D093732">
            <w:pPr>
              <w:rPr>
                <w:lang w:val="de-CH"/>
              </w:rPr>
            </w:pPr>
            <w:r w:rsidRPr="00C41FDD">
              <w:rPr>
                <w:lang w:val="de-CH"/>
              </w:rPr>
              <w:t>FA-</w:t>
            </w:r>
            <w:r w:rsidR="00D86FB1">
              <w:rPr>
                <w:lang w:val="de-CH"/>
              </w:rPr>
              <w:t>03 (</w:t>
            </w:r>
            <w:r w:rsidR="00452856">
              <w:rPr>
                <w:lang w:val="de-CH"/>
              </w:rPr>
              <w:t>Create, Delete)</w:t>
            </w:r>
          </w:p>
        </w:tc>
      </w:tr>
      <w:tr w:rsidR="4D093732" w:rsidRPr="00C41FDD" w14:paraId="01BED6A4" w14:textId="77777777" w:rsidTr="4D093732">
        <w:trPr>
          <w:trHeight w:val="300"/>
        </w:trPr>
        <w:tc>
          <w:tcPr>
            <w:tcW w:w="2020" w:type="dxa"/>
          </w:tcPr>
          <w:p w14:paraId="46FC52F0" w14:textId="77777777" w:rsidR="4D093732" w:rsidRPr="00C41FDD" w:rsidRDefault="4D093732">
            <w:pPr>
              <w:rPr>
                <w:lang w:val="de-CH"/>
              </w:rPr>
            </w:pPr>
            <w:r w:rsidRPr="00C41FDD">
              <w:rPr>
                <w:lang w:val="de-CH"/>
              </w:rPr>
              <w:t>Vorbedingungen</w:t>
            </w:r>
          </w:p>
        </w:tc>
        <w:tc>
          <w:tcPr>
            <w:tcW w:w="7272" w:type="dxa"/>
          </w:tcPr>
          <w:p w14:paraId="67C5767C" w14:textId="6C96DB59" w:rsidR="00452856" w:rsidRPr="00C41FDD" w:rsidRDefault="4D093732">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452856">
              <w:rPr>
                <w:lang w:val="de-CH"/>
              </w:rPr>
              <w:br/>
              <w:t xml:space="preserve">Testfall 1 bestanden. </w:t>
            </w:r>
            <w:r w:rsidR="00452856">
              <w:rPr>
                <w:lang w:val="de-CH"/>
              </w:rPr>
              <w:br/>
            </w:r>
            <w:r w:rsidR="00F1665C">
              <w:rPr>
                <w:lang w:val="de-CH"/>
              </w:rPr>
              <w:t>Valider User vorhanden.</w:t>
            </w:r>
          </w:p>
        </w:tc>
      </w:tr>
      <w:tr w:rsidR="4D093732" w:rsidRPr="00C41FDD" w14:paraId="51115E82" w14:textId="77777777" w:rsidTr="4D093732">
        <w:trPr>
          <w:trHeight w:val="300"/>
        </w:trPr>
        <w:tc>
          <w:tcPr>
            <w:tcW w:w="2020" w:type="dxa"/>
          </w:tcPr>
          <w:p w14:paraId="5CD176B6" w14:textId="77777777" w:rsidR="4D093732" w:rsidRPr="00C41FDD" w:rsidRDefault="4D093732">
            <w:pPr>
              <w:rPr>
                <w:lang w:val="de-CH"/>
              </w:rPr>
            </w:pPr>
            <w:commentRangeStart w:id="31"/>
            <w:r w:rsidRPr="00C41FDD">
              <w:rPr>
                <w:lang w:val="de-CH"/>
              </w:rPr>
              <w:t>Ablauf</w:t>
            </w:r>
            <w:commentRangeEnd w:id="31"/>
            <w:r w:rsidR="00E61223" w:rsidRPr="00C41FDD">
              <w:rPr>
                <w:rStyle w:val="CommentReference"/>
                <w:lang w:val="de-CH" w:eastAsia="en-US"/>
              </w:rPr>
              <w:commentReference w:id="31"/>
            </w:r>
          </w:p>
        </w:tc>
        <w:tc>
          <w:tcPr>
            <w:tcW w:w="7272" w:type="dxa"/>
          </w:tcPr>
          <w:p w14:paraId="04B295F6" w14:textId="0814B5A0"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22">
              <w:r w:rsidRPr="00C41FDD">
                <w:rPr>
                  <w:rStyle w:val="Hyperlink"/>
                  <w:lang w:val="de-CH"/>
                </w:rPr>
                <w:t>http://localhost:3000/</w:t>
              </w:r>
            </w:hyperlink>
            <w:r w:rsidRPr="00C41FDD">
              <w:rPr>
                <w:rFonts w:ascii="Frutiger 45 Light" w:hAnsi="Frutiger 45 Light"/>
                <w:lang w:val="de-CH"/>
              </w:rPr>
              <w:t xml:space="preserve"> eingeben</w:t>
            </w:r>
          </w:p>
          <w:p w14:paraId="5128E840" w14:textId="1DC824AA" w:rsidR="4D093732" w:rsidRDefault="00BB21FF" w:rsidP="4D093732">
            <w:pPr>
              <w:pStyle w:val="NoSpacing"/>
              <w:numPr>
                <w:ilvl w:val="0"/>
                <w:numId w:val="15"/>
              </w:numPr>
              <w:rPr>
                <w:rFonts w:ascii="Frutiger 45 Light" w:hAnsi="Frutiger 45 Light"/>
                <w:lang w:val="de-CH"/>
              </w:rPr>
            </w:pPr>
            <w:r>
              <w:rPr>
                <w:rFonts w:ascii="Frutiger 45 Light" w:hAnsi="Frutiger 45 Light"/>
                <w:lang w:val="de-CH"/>
              </w:rPr>
              <w:t xml:space="preserve">Auf Login navigieren. </w:t>
            </w:r>
          </w:p>
          <w:p w14:paraId="24A7DD78" w14:textId="7A6D6924" w:rsidR="00BB21FF" w:rsidRDefault="00BB21FF" w:rsidP="4D093732">
            <w:pPr>
              <w:pStyle w:val="NoSpacing"/>
              <w:numPr>
                <w:ilvl w:val="0"/>
                <w:numId w:val="15"/>
              </w:numPr>
              <w:rPr>
                <w:rFonts w:ascii="Frutiger 45 Light" w:hAnsi="Frutiger 45 Light"/>
                <w:lang w:val="de-CH"/>
              </w:rPr>
            </w:pPr>
            <w:r>
              <w:rPr>
                <w:rFonts w:ascii="Frutiger 45 Light" w:hAnsi="Frutiger 45 Light"/>
                <w:lang w:val="de-CH"/>
              </w:rPr>
              <w:t>Folgende Benutzerdaten eingeben und dann abschicken:</w:t>
            </w:r>
            <w:r>
              <w:rPr>
                <w:rFonts w:ascii="Frutiger 45 Light" w:hAnsi="Frutiger 45 Light"/>
                <w:lang w:val="de-CH"/>
              </w:rPr>
              <w:br/>
              <w:t>Benutzername: ‘m’</w:t>
            </w:r>
            <w:r>
              <w:rPr>
                <w:rFonts w:ascii="Frutiger 45 Light" w:hAnsi="Frutiger 45 Light"/>
                <w:lang w:val="de-CH"/>
              </w:rPr>
              <w:br/>
              <w:t>Passwort: ‘1234’</w:t>
            </w:r>
          </w:p>
          <w:p w14:paraId="39C07333" w14:textId="581DB2A2" w:rsidR="00E6295E" w:rsidRPr="00C41FDD" w:rsidRDefault="00E6295E" w:rsidP="4D093732">
            <w:pPr>
              <w:pStyle w:val="NoSpacing"/>
              <w:numPr>
                <w:ilvl w:val="0"/>
                <w:numId w:val="15"/>
              </w:numPr>
              <w:rPr>
                <w:rFonts w:ascii="Frutiger 45 Light" w:hAnsi="Frutiger 45 Light"/>
                <w:lang w:val="de-CH"/>
              </w:rPr>
            </w:pPr>
            <w:r>
              <w:rPr>
                <w:rFonts w:ascii="Frutiger 45 Light" w:hAnsi="Frutiger 45 Light"/>
                <w:lang w:val="de-CH"/>
              </w:rPr>
              <w:t xml:space="preserve">Auf ‘Erstellen’ drücken. </w:t>
            </w:r>
          </w:p>
          <w:p w14:paraId="43532A3A" w14:textId="5FF3C625" w:rsidR="008318C2" w:rsidRDefault="00A770C2" w:rsidP="4D093732">
            <w:pPr>
              <w:pStyle w:val="NoSpacing"/>
              <w:numPr>
                <w:ilvl w:val="0"/>
                <w:numId w:val="15"/>
              </w:numPr>
              <w:rPr>
                <w:rFonts w:ascii="Frutiger 45 Light" w:hAnsi="Frutiger 45 Light"/>
                <w:lang w:val="de-CH"/>
              </w:rPr>
            </w:pPr>
            <w:r>
              <w:rPr>
                <w:rFonts w:ascii="Frutiger 45 Light" w:hAnsi="Frutiger 45 Light"/>
                <w:lang w:val="de-CH"/>
              </w:rPr>
              <w:t>Audiobüche</w:t>
            </w:r>
            <w:r w:rsidR="00364852">
              <w:rPr>
                <w:rFonts w:ascii="Frutiger 45 Light" w:hAnsi="Frutiger 45 Light"/>
                <w:lang w:val="de-CH"/>
              </w:rPr>
              <w:t>rdetails angeben.</w:t>
            </w:r>
          </w:p>
          <w:p w14:paraId="2304E2D7" w14:textId="05C86A5F" w:rsidR="00364852" w:rsidRPr="00C41FDD" w:rsidRDefault="0047188B" w:rsidP="4D093732">
            <w:pPr>
              <w:pStyle w:val="NoSpacing"/>
              <w:numPr>
                <w:ilvl w:val="0"/>
                <w:numId w:val="15"/>
              </w:numPr>
              <w:rPr>
                <w:rFonts w:ascii="Frutiger 45 Light" w:hAnsi="Frutiger 45 Light"/>
                <w:lang w:val="de-CH"/>
              </w:rPr>
            </w:pPr>
            <w:r>
              <w:rPr>
                <w:rFonts w:ascii="Frutiger 45 Light" w:hAnsi="Frutiger 45 Light"/>
                <w:lang w:val="de-CH"/>
              </w:rPr>
              <w:t>E</w:t>
            </w:r>
            <w:r w:rsidR="00364852">
              <w:rPr>
                <w:rFonts w:ascii="Frutiger 45 Light" w:hAnsi="Frutiger 45 Light"/>
                <w:lang w:val="de-CH"/>
              </w:rPr>
              <w:t>rstellen drücken.</w:t>
            </w:r>
          </w:p>
          <w:p w14:paraId="27F18EC9" w14:textId="77777777" w:rsidR="01D021C2" w:rsidRDefault="0017017E" w:rsidP="4D093732">
            <w:pPr>
              <w:pStyle w:val="NoSpacing"/>
              <w:numPr>
                <w:ilvl w:val="0"/>
                <w:numId w:val="15"/>
              </w:numPr>
              <w:rPr>
                <w:rFonts w:ascii="Frutiger 45 Light" w:hAnsi="Frutiger 45 Light"/>
                <w:lang w:val="de-CH"/>
              </w:rPr>
            </w:pPr>
            <w:r>
              <w:rPr>
                <w:rFonts w:ascii="Frutiger 45 Light" w:hAnsi="Frutiger 45 Light"/>
                <w:lang w:val="de-CH"/>
              </w:rPr>
              <w:t xml:space="preserve">Erstelltes Buch auf Vorhandensein überprüfen. </w:t>
            </w:r>
          </w:p>
          <w:p w14:paraId="4C97CAF9" w14:textId="77777777" w:rsidR="0017017E" w:rsidRDefault="002120D8" w:rsidP="4D093732">
            <w:pPr>
              <w:pStyle w:val="NoSpacing"/>
              <w:numPr>
                <w:ilvl w:val="0"/>
                <w:numId w:val="15"/>
              </w:numPr>
              <w:rPr>
                <w:rFonts w:ascii="Frutiger 45 Light" w:hAnsi="Frutiger 45 Light"/>
                <w:lang w:val="de-CH"/>
              </w:rPr>
            </w:pPr>
            <w:r>
              <w:rPr>
                <w:rFonts w:ascii="Frutiger 45 Light" w:hAnsi="Frutiger 45 Light"/>
                <w:lang w:val="de-CH"/>
              </w:rPr>
              <w:t xml:space="preserve">Mehr Details und dann Löschen </w:t>
            </w:r>
          </w:p>
          <w:p w14:paraId="3F1B271A" w14:textId="754B50C6" w:rsidR="002120D8" w:rsidRPr="00C41FDD" w:rsidRDefault="002120D8" w:rsidP="4D093732">
            <w:pPr>
              <w:pStyle w:val="NoSpacing"/>
              <w:numPr>
                <w:ilvl w:val="0"/>
                <w:numId w:val="15"/>
              </w:numPr>
              <w:rPr>
                <w:rFonts w:ascii="Frutiger 45 Light" w:hAnsi="Frutiger 45 Light"/>
                <w:lang w:val="de-CH"/>
              </w:rPr>
            </w:pPr>
            <w:r>
              <w:rPr>
                <w:rFonts w:ascii="Frutiger 45 Light" w:hAnsi="Frutiger 45 Light"/>
                <w:lang w:val="de-CH"/>
              </w:rPr>
              <w:t xml:space="preserve">Audiobuecher auf Absenz des gelöschten Buches untersuchen. </w:t>
            </w:r>
          </w:p>
        </w:tc>
      </w:tr>
      <w:tr w:rsidR="4D093732" w:rsidRPr="00C41FDD" w14:paraId="28FB8436" w14:textId="77777777" w:rsidTr="4D093732">
        <w:trPr>
          <w:trHeight w:val="300"/>
        </w:trPr>
        <w:tc>
          <w:tcPr>
            <w:tcW w:w="2020" w:type="dxa"/>
          </w:tcPr>
          <w:p w14:paraId="33297431" w14:textId="5407AE73" w:rsidR="4D093732" w:rsidRPr="00C41FDD" w:rsidRDefault="4D093732">
            <w:pPr>
              <w:rPr>
                <w:lang w:val="de-CH"/>
              </w:rPr>
            </w:pPr>
            <w:r w:rsidRPr="00C41FDD">
              <w:rPr>
                <w:lang w:val="de-CH"/>
              </w:rPr>
              <w:t>Erwartetes Resultat</w:t>
            </w:r>
          </w:p>
        </w:tc>
        <w:tc>
          <w:tcPr>
            <w:tcW w:w="7272" w:type="dxa"/>
          </w:tcPr>
          <w:p w14:paraId="24DC80A1" w14:textId="6B84FD21" w:rsidR="0DD13B45" w:rsidRPr="00C41FDD" w:rsidRDefault="00794562">
            <w:pPr>
              <w:rPr>
                <w:lang w:val="de-CH"/>
              </w:rPr>
            </w:pPr>
            <w:r>
              <w:rPr>
                <w:lang w:val="de-CH"/>
              </w:rPr>
              <w:t>Ein Audiobuch wird erstellt, dieses lässt sich auffinden und ist wieder löschbar.</w:t>
            </w:r>
          </w:p>
        </w:tc>
      </w:tr>
    </w:tbl>
    <w:p w14:paraId="16507AA0" w14:textId="5B3E4D03" w:rsidR="4D093732" w:rsidRPr="00C41FDD" w:rsidRDefault="4D093732" w:rsidP="4D093732">
      <w:pPr>
        <w:spacing w:line="264" w:lineRule="auto"/>
      </w:pPr>
    </w:p>
    <w:tbl>
      <w:tblPr>
        <w:tblStyle w:val="Bbc"/>
        <w:tblW w:w="0" w:type="auto"/>
        <w:tblLook w:val="04A0" w:firstRow="1" w:lastRow="0" w:firstColumn="1" w:lastColumn="0" w:noHBand="0" w:noVBand="1"/>
      </w:tblPr>
      <w:tblGrid>
        <w:gridCol w:w="2001"/>
        <w:gridCol w:w="7071"/>
      </w:tblGrid>
      <w:tr w:rsidR="4D093732" w:rsidRPr="00C41FDD" w14:paraId="4D131D30"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4E8BA344"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7071D3DD"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41B325B8" w14:textId="77777777" w:rsidTr="4D093732">
        <w:trPr>
          <w:trHeight w:val="300"/>
        </w:trPr>
        <w:tc>
          <w:tcPr>
            <w:tcW w:w="2020" w:type="dxa"/>
          </w:tcPr>
          <w:p w14:paraId="0139829C" w14:textId="77777777" w:rsidR="4D093732" w:rsidRPr="00C41FDD" w:rsidRDefault="4D093732">
            <w:pPr>
              <w:rPr>
                <w:lang w:val="de-CH"/>
              </w:rPr>
            </w:pPr>
            <w:r w:rsidRPr="00C41FDD">
              <w:rPr>
                <w:lang w:val="de-CH"/>
              </w:rPr>
              <w:t>ID</w:t>
            </w:r>
          </w:p>
        </w:tc>
        <w:tc>
          <w:tcPr>
            <w:tcW w:w="7272" w:type="dxa"/>
          </w:tcPr>
          <w:p w14:paraId="287F0443" w14:textId="0D34CD94" w:rsidR="4D093732" w:rsidRPr="00C41FDD" w:rsidRDefault="4D093732">
            <w:pPr>
              <w:rPr>
                <w:lang w:val="de-CH"/>
              </w:rPr>
            </w:pPr>
            <w:r w:rsidRPr="00C41FDD">
              <w:rPr>
                <w:lang w:val="de-CH"/>
              </w:rPr>
              <w:t xml:space="preserve">Testfall </w:t>
            </w:r>
            <w:r w:rsidR="6E5049DF" w:rsidRPr="00C41FDD">
              <w:rPr>
                <w:lang w:val="de-CH"/>
              </w:rPr>
              <w:t>5</w:t>
            </w:r>
          </w:p>
        </w:tc>
      </w:tr>
      <w:tr w:rsidR="4D093732" w:rsidRPr="00C41FDD" w14:paraId="09F152D7" w14:textId="77777777" w:rsidTr="4D093732">
        <w:trPr>
          <w:trHeight w:val="300"/>
        </w:trPr>
        <w:tc>
          <w:tcPr>
            <w:tcW w:w="2020" w:type="dxa"/>
          </w:tcPr>
          <w:p w14:paraId="4109B8E0" w14:textId="77777777" w:rsidR="4D093732" w:rsidRPr="00C41FDD" w:rsidRDefault="4D093732">
            <w:pPr>
              <w:rPr>
                <w:lang w:val="de-CH"/>
              </w:rPr>
            </w:pPr>
            <w:r w:rsidRPr="00C41FDD">
              <w:rPr>
                <w:lang w:val="de-CH"/>
              </w:rPr>
              <w:t>Anforderungen</w:t>
            </w:r>
          </w:p>
        </w:tc>
        <w:tc>
          <w:tcPr>
            <w:tcW w:w="7272" w:type="dxa"/>
          </w:tcPr>
          <w:p w14:paraId="7DC53E65" w14:textId="22E7F602" w:rsidR="4D093732" w:rsidRPr="00C41FDD" w:rsidRDefault="4D093732">
            <w:pPr>
              <w:rPr>
                <w:lang w:val="de-CH"/>
              </w:rPr>
            </w:pPr>
            <w:r w:rsidRPr="00C41FDD">
              <w:rPr>
                <w:lang w:val="de-CH"/>
              </w:rPr>
              <w:t>FA-01, NFA-03</w:t>
            </w:r>
          </w:p>
        </w:tc>
      </w:tr>
      <w:tr w:rsidR="4D093732" w:rsidRPr="00C41FDD" w14:paraId="49766933" w14:textId="77777777" w:rsidTr="4D093732">
        <w:trPr>
          <w:trHeight w:val="300"/>
        </w:trPr>
        <w:tc>
          <w:tcPr>
            <w:tcW w:w="2020" w:type="dxa"/>
          </w:tcPr>
          <w:p w14:paraId="39FB061F" w14:textId="77777777" w:rsidR="4D093732" w:rsidRPr="00C41FDD" w:rsidRDefault="4D093732">
            <w:pPr>
              <w:rPr>
                <w:lang w:val="de-CH"/>
              </w:rPr>
            </w:pPr>
            <w:r w:rsidRPr="00C41FDD">
              <w:rPr>
                <w:lang w:val="de-CH"/>
              </w:rPr>
              <w:t>Vorbedingungen</w:t>
            </w:r>
          </w:p>
        </w:tc>
        <w:tc>
          <w:tcPr>
            <w:tcW w:w="7272" w:type="dxa"/>
          </w:tcPr>
          <w:p w14:paraId="1DA50335" w14:textId="1B19BDF9" w:rsidR="4D093732" w:rsidRPr="00C41FDD" w:rsidRDefault="4D093732">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p>
        </w:tc>
      </w:tr>
      <w:tr w:rsidR="4D093732" w:rsidRPr="00C41FDD" w14:paraId="1AEB3AD8" w14:textId="77777777" w:rsidTr="4D093732">
        <w:trPr>
          <w:trHeight w:val="300"/>
        </w:trPr>
        <w:tc>
          <w:tcPr>
            <w:tcW w:w="2020" w:type="dxa"/>
          </w:tcPr>
          <w:p w14:paraId="46F9BA8F" w14:textId="77777777" w:rsidR="4D093732" w:rsidRPr="00C41FDD" w:rsidRDefault="4D093732">
            <w:pPr>
              <w:rPr>
                <w:lang w:val="de-CH"/>
              </w:rPr>
            </w:pPr>
            <w:r w:rsidRPr="00C41FDD">
              <w:rPr>
                <w:lang w:val="de-CH"/>
              </w:rPr>
              <w:t>Ablauf</w:t>
            </w:r>
          </w:p>
        </w:tc>
        <w:tc>
          <w:tcPr>
            <w:tcW w:w="7272" w:type="dxa"/>
          </w:tcPr>
          <w:p w14:paraId="1175133D" w14:textId="0814B5A0"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23">
              <w:r w:rsidRPr="00C41FDD">
                <w:rPr>
                  <w:rStyle w:val="Hyperlink"/>
                  <w:lang w:val="de-CH"/>
                </w:rPr>
                <w:t>http://localhost:3000/</w:t>
              </w:r>
            </w:hyperlink>
            <w:r w:rsidRPr="00C41FDD">
              <w:rPr>
                <w:rFonts w:ascii="Frutiger 45 Light" w:hAnsi="Frutiger 45 Light"/>
                <w:lang w:val="de-CH"/>
              </w:rPr>
              <w:t xml:space="preserve"> eingeben</w:t>
            </w:r>
          </w:p>
          <w:p w14:paraId="0EBAF0ED" w14:textId="46B9AEC3"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Mit der Navigation auf Login navigieren.</w:t>
            </w:r>
          </w:p>
          <w:p w14:paraId="075E38C5" w14:textId="47E604A9" w:rsidR="65337DDE" w:rsidRPr="00C41FDD" w:rsidRDefault="65337DDE" w:rsidP="4D093732">
            <w:pPr>
              <w:pStyle w:val="NoSpacing"/>
              <w:numPr>
                <w:ilvl w:val="0"/>
                <w:numId w:val="15"/>
              </w:numPr>
              <w:rPr>
                <w:rFonts w:ascii="Frutiger 45 Light" w:hAnsi="Frutiger 45 Light"/>
                <w:lang w:val="de-CH"/>
              </w:rPr>
            </w:pPr>
            <w:r w:rsidRPr="00C41FDD">
              <w:rPr>
                <w:rFonts w:ascii="Frutiger 45 Light" w:hAnsi="Frutiger 45 Light"/>
                <w:lang w:val="de-CH"/>
              </w:rPr>
              <w:t>Sich mit nicht vorhandenen Benutzerdaten anmelden:</w:t>
            </w:r>
          </w:p>
          <w:p w14:paraId="4A33CC1D" w14:textId="22D78818" w:rsidR="6111FD2C" w:rsidRPr="00C41FDD" w:rsidRDefault="6111FD2C" w:rsidP="4D093732">
            <w:pPr>
              <w:pStyle w:val="NoSpacing"/>
              <w:rPr>
                <w:rFonts w:ascii="Frutiger 45 Light" w:hAnsi="Frutiger 45 Light"/>
                <w:lang w:val="de-CH"/>
              </w:rPr>
            </w:pPr>
            <w:r w:rsidRPr="00C41FDD">
              <w:rPr>
                <w:rFonts w:ascii="Frutiger 45 Light" w:hAnsi="Frutiger 45 Light"/>
                <w:lang w:val="de-CH"/>
              </w:rPr>
              <w:t>Benutzername: keinBenutzer</w:t>
            </w:r>
          </w:p>
          <w:p w14:paraId="34222F3A" w14:textId="1274F542" w:rsidR="6111FD2C" w:rsidRPr="00C41FDD" w:rsidRDefault="6111FD2C" w:rsidP="4D093732">
            <w:pPr>
              <w:pStyle w:val="NoSpacing"/>
              <w:rPr>
                <w:rFonts w:ascii="Frutiger 45 Light" w:hAnsi="Frutiger 45 Light"/>
                <w:lang w:val="de-CH"/>
              </w:rPr>
            </w:pPr>
            <w:r w:rsidRPr="00C41FDD">
              <w:rPr>
                <w:rFonts w:ascii="Frutiger 45 Light" w:hAnsi="Frutiger 45 Light"/>
                <w:lang w:val="de-CH"/>
              </w:rPr>
              <w:t>Passwort: IchbinkeinBenutzer</w:t>
            </w:r>
          </w:p>
          <w:p w14:paraId="3C508E5C" w14:textId="77777777" w:rsidR="00FB66D3" w:rsidRPr="00C41FDD" w:rsidRDefault="4D093732" w:rsidP="00FB66D3">
            <w:pPr>
              <w:pStyle w:val="NoSpacing"/>
              <w:numPr>
                <w:ilvl w:val="0"/>
                <w:numId w:val="15"/>
              </w:numPr>
              <w:rPr>
                <w:rFonts w:ascii="Frutiger 45 Light" w:hAnsi="Frutiger 45 Light"/>
                <w:lang w:val="de-CH"/>
              </w:rPr>
            </w:pPr>
            <w:r w:rsidRPr="00C41FDD">
              <w:rPr>
                <w:rFonts w:ascii="Frutiger 45 Light" w:hAnsi="Frutiger 45 Light"/>
                <w:lang w:val="de-CH"/>
              </w:rPr>
              <w:t>Auf den Login Knopf klicken</w:t>
            </w:r>
          </w:p>
          <w:p w14:paraId="5CE783CD" w14:textId="1A76CDC6" w:rsidR="00FB66D3" w:rsidRPr="00C41FDD" w:rsidRDefault="00FB66D3" w:rsidP="00FB66D3">
            <w:pPr>
              <w:pStyle w:val="NoSpacing"/>
              <w:numPr>
                <w:ilvl w:val="0"/>
                <w:numId w:val="15"/>
              </w:numPr>
              <w:rPr>
                <w:rFonts w:ascii="Frutiger 45 Light" w:hAnsi="Frutiger 45 Light"/>
                <w:lang w:val="de-CH"/>
              </w:rPr>
            </w:pPr>
            <w:r w:rsidRPr="00C41FDD">
              <w:rPr>
                <w:rFonts w:ascii="Frutiger 45 Light" w:hAnsi="Frutiger 45 Light"/>
                <w:lang w:val="de-CH"/>
              </w:rPr>
              <w:t>Ist der Sign-Up-Link noch vorhanden in der Navigation.</w:t>
            </w:r>
          </w:p>
        </w:tc>
      </w:tr>
      <w:tr w:rsidR="4D093732" w:rsidRPr="00C41FDD" w14:paraId="72C9F1F8" w14:textId="77777777" w:rsidTr="4D093732">
        <w:trPr>
          <w:trHeight w:val="300"/>
        </w:trPr>
        <w:tc>
          <w:tcPr>
            <w:tcW w:w="2020" w:type="dxa"/>
          </w:tcPr>
          <w:p w14:paraId="75E7EE09" w14:textId="77777777" w:rsidR="4D093732" w:rsidRPr="00C41FDD" w:rsidRDefault="4D093732">
            <w:pPr>
              <w:rPr>
                <w:lang w:val="de-CH"/>
              </w:rPr>
            </w:pPr>
            <w:r w:rsidRPr="00C41FDD">
              <w:rPr>
                <w:lang w:val="de-CH"/>
              </w:rPr>
              <w:t>Erwartetes Resultat</w:t>
            </w:r>
          </w:p>
        </w:tc>
        <w:tc>
          <w:tcPr>
            <w:tcW w:w="7272" w:type="dxa"/>
          </w:tcPr>
          <w:p w14:paraId="2FB3FC1F" w14:textId="7AE937D3" w:rsidR="29BAC752" w:rsidRPr="00C41FDD" w:rsidRDefault="007A4661">
            <w:pPr>
              <w:rPr>
                <w:lang w:val="de-CH"/>
              </w:rPr>
            </w:pPr>
            <w:r>
              <w:rPr>
                <w:lang w:val="de-CH"/>
              </w:rPr>
              <w:t xml:space="preserve">Der Benutzer kann sich </w:t>
            </w:r>
            <w:r w:rsidRPr="003474B6">
              <w:rPr>
                <w:b/>
                <w:lang w:val="de-CH"/>
              </w:rPr>
              <w:t>nicht</w:t>
            </w:r>
            <w:r>
              <w:rPr>
                <w:lang w:val="de-CH"/>
              </w:rPr>
              <w:t xml:space="preserve"> anmelden. </w:t>
            </w:r>
          </w:p>
        </w:tc>
      </w:tr>
    </w:tbl>
    <w:p w14:paraId="748FADF2" w14:textId="6443AED6" w:rsidR="4D093732" w:rsidRPr="00C41FDD" w:rsidRDefault="4D093732" w:rsidP="4D093732">
      <w:pPr>
        <w:spacing w:line="264" w:lineRule="auto"/>
      </w:pPr>
    </w:p>
    <w:tbl>
      <w:tblPr>
        <w:tblStyle w:val="Bbc"/>
        <w:tblW w:w="0" w:type="auto"/>
        <w:tblLook w:val="04A0" w:firstRow="1" w:lastRow="0" w:firstColumn="1" w:lastColumn="0" w:noHBand="0" w:noVBand="1"/>
      </w:tblPr>
      <w:tblGrid>
        <w:gridCol w:w="1997"/>
        <w:gridCol w:w="7075"/>
      </w:tblGrid>
      <w:tr w:rsidR="4D093732" w:rsidRPr="00C41FDD" w14:paraId="28F31097"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3E212101"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16649A82"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395EABC1" w14:textId="77777777" w:rsidTr="4D093732">
        <w:trPr>
          <w:trHeight w:val="300"/>
        </w:trPr>
        <w:tc>
          <w:tcPr>
            <w:tcW w:w="2020" w:type="dxa"/>
          </w:tcPr>
          <w:p w14:paraId="03F0A4A5" w14:textId="77777777" w:rsidR="4D093732" w:rsidRPr="00C41FDD" w:rsidRDefault="4D093732">
            <w:pPr>
              <w:rPr>
                <w:lang w:val="de-CH"/>
              </w:rPr>
            </w:pPr>
            <w:r w:rsidRPr="00C41FDD">
              <w:rPr>
                <w:lang w:val="de-CH"/>
              </w:rPr>
              <w:t>ID</w:t>
            </w:r>
          </w:p>
        </w:tc>
        <w:tc>
          <w:tcPr>
            <w:tcW w:w="7272" w:type="dxa"/>
          </w:tcPr>
          <w:p w14:paraId="535B0BBE" w14:textId="4834A0D7" w:rsidR="4D093732" w:rsidRPr="00C41FDD" w:rsidRDefault="4D093732">
            <w:pPr>
              <w:rPr>
                <w:lang w:val="de-CH"/>
              </w:rPr>
            </w:pPr>
            <w:r w:rsidRPr="00C41FDD">
              <w:rPr>
                <w:lang w:val="de-CH"/>
              </w:rPr>
              <w:t xml:space="preserve">Testfall </w:t>
            </w:r>
            <w:r w:rsidR="116EF3C2" w:rsidRPr="00C41FDD">
              <w:rPr>
                <w:lang w:val="de-CH"/>
              </w:rPr>
              <w:t>6</w:t>
            </w:r>
          </w:p>
        </w:tc>
      </w:tr>
      <w:tr w:rsidR="4D093732" w:rsidRPr="00C41FDD" w14:paraId="1422A18C" w14:textId="77777777" w:rsidTr="4D093732">
        <w:trPr>
          <w:trHeight w:val="300"/>
        </w:trPr>
        <w:tc>
          <w:tcPr>
            <w:tcW w:w="2020" w:type="dxa"/>
          </w:tcPr>
          <w:p w14:paraId="76D4465C" w14:textId="77777777" w:rsidR="4D093732" w:rsidRPr="00C41FDD" w:rsidRDefault="4D093732">
            <w:pPr>
              <w:rPr>
                <w:lang w:val="de-CH"/>
              </w:rPr>
            </w:pPr>
            <w:r w:rsidRPr="00C41FDD">
              <w:rPr>
                <w:lang w:val="de-CH"/>
              </w:rPr>
              <w:t>Anforderungen</w:t>
            </w:r>
          </w:p>
        </w:tc>
        <w:tc>
          <w:tcPr>
            <w:tcW w:w="7272" w:type="dxa"/>
          </w:tcPr>
          <w:p w14:paraId="7AF8F75E" w14:textId="7482921F" w:rsidR="4D093732" w:rsidRPr="00C41FDD" w:rsidRDefault="00521E72">
            <w:pPr>
              <w:rPr>
                <w:lang w:val="de-CH"/>
              </w:rPr>
            </w:pPr>
            <w:r w:rsidRPr="00C41FDD">
              <w:rPr>
                <w:lang w:val="de-CH"/>
              </w:rPr>
              <w:t>FA-04 (</w:t>
            </w:r>
            <w:r w:rsidR="0037558B" w:rsidRPr="00C41FDD">
              <w:rPr>
                <w:lang w:val="de-CH"/>
              </w:rPr>
              <w:t>Update</w:t>
            </w:r>
            <w:r w:rsidRPr="00C41FDD">
              <w:rPr>
                <w:lang w:val="de-CH"/>
              </w:rPr>
              <w:t>)</w:t>
            </w:r>
          </w:p>
        </w:tc>
      </w:tr>
      <w:tr w:rsidR="4D093732" w:rsidRPr="00C41FDD" w14:paraId="22481CFB" w14:textId="77777777" w:rsidTr="4D093732">
        <w:trPr>
          <w:trHeight w:val="300"/>
        </w:trPr>
        <w:tc>
          <w:tcPr>
            <w:tcW w:w="2020" w:type="dxa"/>
          </w:tcPr>
          <w:p w14:paraId="558BF385" w14:textId="77777777" w:rsidR="4D093732" w:rsidRPr="00C41FDD" w:rsidRDefault="4D093732">
            <w:pPr>
              <w:rPr>
                <w:lang w:val="de-CH"/>
              </w:rPr>
            </w:pPr>
            <w:r w:rsidRPr="00C41FDD">
              <w:rPr>
                <w:lang w:val="de-CH"/>
              </w:rPr>
              <w:t>Vorbedingungen</w:t>
            </w:r>
          </w:p>
        </w:tc>
        <w:tc>
          <w:tcPr>
            <w:tcW w:w="7272" w:type="dxa"/>
          </w:tcPr>
          <w:p w14:paraId="63B09A25" w14:textId="423E2039" w:rsidR="4D093732" w:rsidRPr="00C41FDD" w:rsidRDefault="4D093732">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A975FA" w:rsidRPr="00C41FDD">
              <w:rPr>
                <w:lang w:val="de-CH"/>
              </w:rPr>
              <w:br/>
              <w:t xml:space="preserve">Ein User kann erstellt werden. </w:t>
            </w:r>
          </w:p>
        </w:tc>
      </w:tr>
      <w:tr w:rsidR="4D093732" w:rsidRPr="00C41FDD" w14:paraId="711B911E" w14:textId="77777777" w:rsidTr="4D093732">
        <w:trPr>
          <w:trHeight w:val="300"/>
        </w:trPr>
        <w:tc>
          <w:tcPr>
            <w:tcW w:w="2020" w:type="dxa"/>
          </w:tcPr>
          <w:p w14:paraId="63DFDAA4" w14:textId="77777777" w:rsidR="4D093732" w:rsidRPr="00C41FDD" w:rsidRDefault="4D093732">
            <w:pPr>
              <w:rPr>
                <w:lang w:val="de-CH"/>
              </w:rPr>
            </w:pPr>
            <w:r w:rsidRPr="00C41FDD">
              <w:rPr>
                <w:lang w:val="de-CH"/>
              </w:rPr>
              <w:t>Ablauf</w:t>
            </w:r>
          </w:p>
        </w:tc>
        <w:tc>
          <w:tcPr>
            <w:tcW w:w="7272" w:type="dxa"/>
          </w:tcPr>
          <w:p w14:paraId="39FB01A6" w14:textId="3DACC270"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24">
              <w:r w:rsidRPr="00C41FDD">
                <w:rPr>
                  <w:rStyle w:val="Hyperlink"/>
                  <w:lang w:val="de-CH"/>
                </w:rPr>
                <w:t>http://localhost:3000/</w:t>
              </w:r>
            </w:hyperlink>
            <w:r w:rsidR="007637CA" w:rsidRPr="00C41FDD">
              <w:rPr>
                <w:rStyle w:val="Hyperlink"/>
                <w:lang w:val="de-CH"/>
              </w:rPr>
              <w:t>sign-up</w:t>
            </w:r>
            <w:r w:rsidRPr="00C41FDD">
              <w:rPr>
                <w:rFonts w:ascii="Frutiger 45 Light" w:hAnsi="Frutiger 45 Light"/>
                <w:lang w:val="de-CH"/>
              </w:rPr>
              <w:t xml:space="preserve"> eingeben</w:t>
            </w:r>
          </w:p>
          <w:p w14:paraId="7E2D0A40" w14:textId="77777777" w:rsidR="4D093732" w:rsidRPr="00C41FDD" w:rsidRDefault="007637CA"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Das Formular mit Benutzerdaten </w:t>
            </w:r>
            <w:proofErr w:type="gramStart"/>
            <w:r w:rsidRPr="00C41FDD">
              <w:rPr>
                <w:rFonts w:ascii="Frutiger 45 Light" w:hAnsi="Frutiger 45 Light"/>
                <w:lang w:val="de-CH"/>
              </w:rPr>
              <w:t>befüllen</w:t>
            </w:r>
            <w:proofErr w:type="gramEnd"/>
            <w:r w:rsidRPr="00C41FDD">
              <w:rPr>
                <w:rFonts w:ascii="Frutiger 45 Light" w:hAnsi="Frutiger 45 Light"/>
                <w:lang w:val="de-CH"/>
              </w:rPr>
              <w:t xml:space="preserve">. </w:t>
            </w:r>
          </w:p>
          <w:p w14:paraId="2DDDDA79" w14:textId="77777777" w:rsidR="007637CA" w:rsidRPr="00C41FDD" w:rsidRDefault="007637CA" w:rsidP="4D093732">
            <w:pPr>
              <w:pStyle w:val="NoSpacing"/>
              <w:numPr>
                <w:ilvl w:val="0"/>
                <w:numId w:val="15"/>
              </w:numPr>
              <w:rPr>
                <w:rFonts w:ascii="Frutiger 45 Light" w:hAnsi="Frutiger 45 Light"/>
                <w:lang w:val="de-CH"/>
              </w:rPr>
            </w:pPr>
            <w:r w:rsidRPr="00C41FDD">
              <w:rPr>
                <w:rFonts w:ascii="Frutiger 45 Light" w:hAnsi="Frutiger 45 Light"/>
                <w:lang w:val="de-CH"/>
              </w:rPr>
              <w:t>Login</w:t>
            </w:r>
          </w:p>
          <w:p w14:paraId="1D1E7A09" w14:textId="77777777" w:rsidR="00637EEA" w:rsidRPr="00C41FDD" w:rsidRDefault="00637EEA"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Navigieren nach </w:t>
            </w:r>
            <w:hyperlink r:id="rId25" w:history="1">
              <w:r w:rsidRPr="00C41FDD">
                <w:rPr>
                  <w:rStyle w:val="Hyperlink"/>
                  <w:rFonts w:ascii="Frutiger 45 Light" w:hAnsi="Frutiger 45 Light"/>
                  <w:lang w:val="de-CH"/>
                </w:rPr>
                <w:t>http://localhost:3000/users</w:t>
              </w:r>
            </w:hyperlink>
            <w:r w:rsidRPr="00C41FDD">
              <w:rPr>
                <w:rFonts w:ascii="Frutiger 45 Light" w:hAnsi="Frutiger 45 Light"/>
                <w:lang w:val="de-CH"/>
              </w:rPr>
              <w:t xml:space="preserve"> </w:t>
            </w:r>
          </w:p>
          <w:p w14:paraId="5BF2A9CF" w14:textId="77777777" w:rsidR="00637EEA" w:rsidRPr="00C41FDD" w:rsidRDefault="00637EEA" w:rsidP="4D093732">
            <w:pPr>
              <w:pStyle w:val="NoSpacing"/>
              <w:numPr>
                <w:ilvl w:val="0"/>
                <w:numId w:val="15"/>
              </w:numPr>
              <w:rPr>
                <w:rFonts w:ascii="Frutiger 45 Light" w:hAnsi="Frutiger 45 Light"/>
                <w:lang w:val="de-CH"/>
              </w:rPr>
            </w:pPr>
            <w:r w:rsidRPr="00C41FDD">
              <w:rPr>
                <w:rFonts w:ascii="Frutiger 45 Light" w:hAnsi="Frutiger 45 Light"/>
                <w:lang w:val="de-CH"/>
              </w:rPr>
              <w:t>Den erstellten User finden</w:t>
            </w:r>
            <w:r w:rsidR="008734DB" w:rsidRPr="00C41FDD">
              <w:rPr>
                <w:rFonts w:ascii="Frutiger 45 Light" w:hAnsi="Frutiger 45 Light"/>
                <w:lang w:val="de-CH"/>
              </w:rPr>
              <w:t xml:space="preserve">, auf ‘Mehr Details’ </w:t>
            </w:r>
          </w:p>
          <w:p w14:paraId="456501FA" w14:textId="77777777" w:rsidR="0037558B" w:rsidRPr="00C41FDD" w:rsidRDefault="0037558B"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Auf ‘Bearbeiten’ klicken. </w:t>
            </w:r>
          </w:p>
          <w:p w14:paraId="3E93C6EA" w14:textId="77777777" w:rsidR="0037558B" w:rsidRPr="00C41FDD" w:rsidRDefault="00691E72" w:rsidP="4D093732">
            <w:pPr>
              <w:pStyle w:val="NoSpacing"/>
              <w:numPr>
                <w:ilvl w:val="0"/>
                <w:numId w:val="15"/>
              </w:numPr>
              <w:rPr>
                <w:rFonts w:ascii="Frutiger 45 Light" w:hAnsi="Frutiger 45 Light"/>
                <w:lang w:val="de-CH"/>
              </w:rPr>
            </w:pPr>
            <w:r w:rsidRPr="00C41FDD">
              <w:rPr>
                <w:rFonts w:ascii="Frutiger 45 Light" w:hAnsi="Frutiger 45 Light"/>
                <w:lang w:val="de-CH"/>
              </w:rPr>
              <w:t>Benutzername und Passwort ändern.</w:t>
            </w:r>
          </w:p>
          <w:p w14:paraId="77164DD3" w14:textId="77777777" w:rsidR="00691E72" w:rsidRPr="00C41FDD" w:rsidRDefault="00691E7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Auf </w:t>
            </w:r>
            <w:r w:rsidR="00C41FDD" w:rsidRPr="00C41FDD">
              <w:rPr>
                <w:rFonts w:ascii="Frutiger 45 Light" w:hAnsi="Frutiger 45 Light"/>
                <w:lang w:val="de-CH"/>
              </w:rPr>
              <w:t xml:space="preserve">‘Erstellen’ drücken. </w:t>
            </w:r>
          </w:p>
          <w:p w14:paraId="5BD85069" w14:textId="77777777" w:rsidR="00C41FDD" w:rsidRPr="00C41FDD" w:rsidRDefault="00C41FDD"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Überprüfen, ob wieder auf der Seite </w:t>
            </w:r>
            <w:hyperlink r:id="rId26" w:history="1">
              <w:r w:rsidRPr="00C41FDD">
                <w:rPr>
                  <w:rStyle w:val="Hyperlink"/>
                  <w:rFonts w:ascii="Frutiger 45 Light" w:hAnsi="Frutiger 45 Light"/>
                  <w:lang w:val="de-CH"/>
                </w:rPr>
                <w:t>http://localhost:3000/users</w:t>
              </w:r>
            </w:hyperlink>
          </w:p>
          <w:p w14:paraId="5955B09B" w14:textId="303424FA" w:rsidR="00C41FDD" w:rsidRPr="00C41FDD" w:rsidRDefault="00C41FDD"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Sicherstellen, dass der Benutzername geändert wurde. </w:t>
            </w:r>
          </w:p>
        </w:tc>
      </w:tr>
      <w:tr w:rsidR="4D093732" w:rsidRPr="00C41FDD" w14:paraId="0B37AD5D" w14:textId="77777777" w:rsidTr="4D093732">
        <w:trPr>
          <w:trHeight w:val="300"/>
        </w:trPr>
        <w:tc>
          <w:tcPr>
            <w:tcW w:w="2020" w:type="dxa"/>
          </w:tcPr>
          <w:p w14:paraId="5B00114E" w14:textId="77777777" w:rsidR="4D093732" w:rsidRPr="00C41FDD" w:rsidRDefault="4D093732">
            <w:pPr>
              <w:rPr>
                <w:lang w:val="de-CH"/>
              </w:rPr>
            </w:pPr>
            <w:r w:rsidRPr="00C41FDD">
              <w:rPr>
                <w:lang w:val="de-CH"/>
              </w:rPr>
              <w:t>Erwartetes Resultat</w:t>
            </w:r>
          </w:p>
        </w:tc>
        <w:tc>
          <w:tcPr>
            <w:tcW w:w="7272" w:type="dxa"/>
          </w:tcPr>
          <w:p w14:paraId="68E49B89" w14:textId="65D317EA" w:rsidR="4D093732" w:rsidRPr="00C41FDD" w:rsidRDefault="00C41FDD">
            <w:pPr>
              <w:rPr>
                <w:lang w:val="de-CH"/>
              </w:rPr>
            </w:pPr>
            <w:r>
              <w:rPr>
                <w:lang w:val="de-CH"/>
              </w:rPr>
              <w:t xml:space="preserve">Der Benutzername wurde wie gewünscht geändert. </w:t>
            </w:r>
          </w:p>
        </w:tc>
      </w:tr>
    </w:tbl>
    <w:p w14:paraId="595AC02D" w14:textId="51B73AB9" w:rsidR="4D093732" w:rsidRPr="00C41FDD" w:rsidRDefault="4D093732" w:rsidP="4D093732">
      <w:pPr>
        <w:spacing w:line="264" w:lineRule="auto"/>
      </w:pPr>
    </w:p>
    <w:tbl>
      <w:tblPr>
        <w:tblStyle w:val="Bbc"/>
        <w:tblW w:w="0" w:type="auto"/>
        <w:tblLook w:val="04A0" w:firstRow="1" w:lastRow="0" w:firstColumn="1" w:lastColumn="0" w:noHBand="0" w:noVBand="1"/>
      </w:tblPr>
      <w:tblGrid>
        <w:gridCol w:w="1997"/>
        <w:gridCol w:w="7075"/>
      </w:tblGrid>
      <w:tr w:rsidR="4D093732" w:rsidRPr="00C41FDD" w14:paraId="35860B33"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1F8A7A1A"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008BAD1F"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5C4206EF" w14:textId="77777777" w:rsidTr="4D093732">
        <w:trPr>
          <w:trHeight w:val="300"/>
        </w:trPr>
        <w:tc>
          <w:tcPr>
            <w:tcW w:w="2020" w:type="dxa"/>
          </w:tcPr>
          <w:p w14:paraId="7C1E34EB" w14:textId="77777777" w:rsidR="4D093732" w:rsidRPr="00C41FDD" w:rsidRDefault="4D093732">
            <w:pPr>
              <w:rPr>
                <w:lang w:val="de-CH"/>
              </w:rPr>
            </w:pPr>
            <w:r w:rsidRPr="00C41FDD">
              <w:rPr>
                <w:lang w:val="de-CH"/>
              </w:rPr>
              <w:t>ID</w:t>
            </w:r>
          </w:p>
        </w:tc>
        <w:tc>
          <w:tcPr>
            <w:tcW w:w="7272" w:type="dxa"/>
          </w:tcPr>
          <w:p w14:paraId="48F07BB9" w14:textId="78FB384C" w:rsidR="4D093732" w:rsidRPr="00C41FDD" w:rsidRDefault="4D093732">
            <w:pPr>
              <w:rPr>
                <w:lang w:val="de-CH"/>
              </w:rPr>
            </w:pPr>
            <w:r w:rsidRPr="00C41FDD">
              <w:rPr>
                <w:lang w:val="de-CH"/>
              </w:rPr>
              <w:t xml:space="preserve">Testfall </w:t>
            </w:r>
            <w:r w:rsidR="2AD5328B" w:rsidRPr="00C41FDD">
              <w:rPr>
                <w:lang w:val="de-CH"/>
              </w:rPr>
              <w:t>7</w:t>
            </w:r>
          </w:p>
        </w:tc>
      </w:tr>
      <w:tr w:rsidR="4D093732" w:rsidRPr="00C41FDD" w14:paraId="0BF3C284" w14:textId="77777777" w:rsidTr="4D093732">
        <w:trPr>
          <w:trHeight w:val="300"/>
        </w:trPr>
        <w:tc>
          <w:tcPr>
            <w:tcW w:w="2020" w:type="dxa"/>
          </w:tcPr>
          <w:p w14:paraId="5E55CC23" w14:textId="77777777" w:rsidR="4D093732" w:rsidRPr="00C41FDD" w:rsidRDefault="4D093732">
            <w:pPr>
              <w:rPr>
                <w:lang w:val="de-CH"/>
              </w:rPr>
            </w:pPr>
            <w:r w:rsidRPr="00C41FDD">
              <w:rPr>
                <w:lang w:val="de-CH"/>
              </w:rPr>
              <w:t>Anforderungen</w:t>
            </w:r>
          </w:p>
        </w:tc>
        <w:tc>
          <w:tcPr>
            <w:tcW w:w="7272" w:type="dxa"/>
          </w:tcPr>
          <w:p w14:paraId="7780DC27" w14:textId="3E8D251E" w:rsidR="4D093732" w:rsidRPr="00C41FDD" w:rsidRDefault="00DC5AE9">
            <w:pPr>
              <w:rPr>
                <w:lang w:val="de-CH"/>
              </w:rPr>
            </w:pPr>
            <w:r>
              <w:rPr>
                <w:lang w:val="de-CH"/>
              </w:rPr>
              <w:t>-</w:t>
            </w:r>
          </w:p>
        </w:tc>
      </w:tr>
      <w:tr w:rsidR="4D093732" w:rsidRPr="00C41FDD" w14:paraId="58DB8DEE" w14:textId="77777777" w:rsidTr="4D093732">
        <w:trPr>
          <w:trHeight w:val="300"/>
        </w:trPr>
        <w:tc>
          <w:tcPr>
            <w:tcW w:w="2020" w:type="dxa"/>
          </w:tcPr>
          <w:p w14:paraId="4DD06AAC" w14:textId="77777777" w:rsidR="4D093732" w:rsidRPr="00C41FDD" w:rsidRDefault="4D093732">
            <w:pPr>
              <w:rPr>
                <w:lang w:val="de-CH"/>
              </w:rPr>
            </w:pPr>
            <w:r w:rsidRPr="00C41FDD">
              <w:rPr>
                <w:lang w:val="de-CH"/>
              </w:rPr>
              <w:t>Vorbedingungen</w:t>
            </w:r>
          </w:p>
        </w:tc>
        <w:tc>
          <w:tcPr>
            <w:tcW w:w="7272" w:type="dxa"/>
          </w:tcPr>
          <w:p w14:paraId="11CDF85D" w14:textId="7D9107D0" w:rsidR="0B8C8F80" w:rsidRPr="00C41FDD" w:rsidRDefault="0B8C8F80">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p>
        </w:tc>
      </w:tr>
      <w:tr w:rsidR="4D093732" w:rsidRPr="00C41FDD" w14:paraId="757DD4B9" w14:textId="77777777" w:rsidTr="4D093732">
        <w:trPr>
          <w:trHeight w:val="300"/>
        </w:trPr>
        <w:tc>
          <w:tcPr>
            <w:tcW w:w="2020" w:type="dxa"/>
          </w:tcPr>
          <w:p w14:paraId="39B13B62" w14:textId="77777777" w:rsidR="4D093732" w:rsidRPr="00C41FDD" w:rsidRDefault="4D093732">
            <w:pPr>
              <w:rPr>
                <w:lang w:val="de-CH"/>
              </w:rPr>
            </w:pPr>
            <w:r w:rsidRPr="00C41FDD">
              <w:rPr>
                <w:lang w:val="de-CH"/>
              </w:rPr>
              <w:t>Ablauf</w:t>
            </w:r>
          </w:p>
        </w:tc>
        <w:tc>
          <w:tcPr>
            <w:tcW w:w="7272" w:type="dxa"/>
          </w:tcPr>
          <w:p w14:paraId="6EAD1AD9" w14:textId="14ACABB1"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27">
              <w:r w:rsidRPr="00C41FDD">
                <w:rPr>
                  <w:rStyle w:val="Hyperlink"/>
                  <w:lang w:val="de-CH"/>
                </w:rPr>
                <w:t>http://localhost:3000/</w:t>
              </w:r>
            </w:hyperlink>
            <w:r w:rsidR="00ED74AD">
              <w:rPr>
                <w:rStyle w:val="Hyperlink"/>
              </w:rPr>
              <w:t>users</w:t>
            </w:r>
            <w:r w:rsidRPr="00C41FDD">
              <w:rPr>
                <w:rFonts w:ascii="Frutiger 45 Light" w:hAnsi="Frutiger 45 Light"/>
                <w:lang w:val="de-CH"/>
              </w:rPr>
              <w:t xml:space="preserve"> eingeben</w:t>
            </w:r>
          </w:p>
          <w:p w14:paraId="4D9C5D24" w14:textId="4C2A9470" w:rsidR="4D093732" w:rsidRPr="00C41FDD" w:rsidRDefault="00DC5AE9" w:rsidP="4D093732">
            <w:pPr>
              <w:pStyle w:val="NoSpacing"/>
              <w:numPr>
                <w:ilvl w:val="0"/>
                <w:numId w:val="15"/>
              </w:numPr>
              <w:rPr>
                <w:rFonts w:ascii="Frutiger 45 Light" w:hAnsi="Frutiger 45 Light"/>
                <w:lang w:val="de-CH"/>
              </w:rPr>
            </w:pPr>
            <w:r>
              <w:rPr>
                <w:rFonts w:ascii="Frutiger 45 Light" w:hAnsi="Frutiger 45 Light"/>
                <w:lang w:val="de-CH"/>
              </w:rPr>
              <w:t xml:space="preserve">Überprüfen, ob </w:t>
            </w:r>
            <w:hyperlink r:id="rId28" w:history="1">
              <w:r w:rsidRPr="00D56C6F">
                <w:rPr>
                  <w:rStyle w:val="Hyperlink"/>
                  <w:rFonts w:ascii="Frutiger 45 Light" w:hAnsi="Frutiger 45 Light"/>
                </w:rPr>
                <w:t>http://localhost:3000/users</w:t>
              </w:r>
            </w:hyperlink>
            <w:r>
              <w:rPr>
                <w:rFonts w:ascii="Frutiger 45 Light" w:hAnsi="Frutiger 45 Light"/>
                <w:lang w:val="de-CH"/>
              </w:rPr>
              <w:t xml:space="preserve"> in der URL ist.</w:t>
            </w:r>
          </w:p>
        </w:tc>
      </w:tr>
      <w:tr w:rsidR="4D093732" w:rsidRPr="00C41FDD" w14:paraId="0981A370" w14:textId="77777777" w:rsidTr="4D093732">
        <w:trPr>
          <w:trHeight w:val="300"/>
        </w:trPr>
        <w:tc>
          <w:tcPr>
            <w:tcW w:w="2020" w:type="dxa"/>
          </w:tcPr>
          <w:p w14:paraId="529A6DC1" w14:textId="77777777" w:rsidR="4D093732" w:rsidRPr="00C41FDD" w:rsidRDefault="4D093732">
            <w:pPr>
              <w:rPr>
                <w:lang w:val="de-CH"/>
              </w:rPr>
            </w:pPr>
            <w:r w:rsidRPr="00C41FDD">
              <w:rPr>
                <w:lang w:val="de-CH"/>
              </w:rPr>
              <w:t>Erwartetes Resultat</w:t>
            </w:r>
          </w:p>
        </w:tc>
        <w:tc>
          <w:tcPr>
            <w:tcW w:w="7272" w:type="dxa"/>
          </w:tcPr>
          <w:p w14:paraId="6539F6FE" w14:textId="09593684" w:rsidR="4D093732" w:rsidRPr="00DC5AE9" w:rsidRDefault="00DC5AE9">
            <w:pPr>
              <w:rPr>
                <w:lang w:val="de-CH"/>
              </w:rPr>
            </w:pPr>
            <w:r>
              <w:rPr>
                <w:lang w:val="de-CH"/>
              </w:rPr>
              <w:t xml:space="preserve">Die URL sollte </w:t>
            </w:r>
            <w:r>
              <w:rPr>
                <w:b/>
                <w:lang w:val="de-CH"/>
              </w:rPr>
              <w:t xml:space="preserve">nicht </w:t>
            </w:r>
            <w:hyperlink r:id="rId29" w:history="1">
              <w:r w:rsidRPr="00D56C6F">
                <w:rPr>
                  <w:rStyle w:val="Hyperlink"/>
                </w:rPr>
                <w:t>http://localhost:3000/users</w:t>
              </w:r>
            </w:hyperlink>
            <w:r>
              <w:t xml:space="preserve"> sein. </w:t>
            </w:r>
          </w:p>
        </w:tc>
      </w:tr>
    </w:tbl>
    <w:p w14:paraId="5C9A0762" w14:textId="687F3DE0" w:rsidR="4D093732" w:rsidRPr="00C41FDD" w:rsidRDefault="4D093732" w:rsidP="4D093732">
      <w:pPr>
        <w:spacing w:line="264" w:lineRule="auto"/>
      </w:pPr>
    </w:p>
    <w:tbl>
      <w:tblPr>
        <w:tblStyle w:val="Bbc"/>
        <w:tblW w:w="0" w:type="auto"/>
        <w:tblLook w:val="04A0" w:firstRow="1" w:lastRow="0" w:firstColumn="1" w:lastColumn="0" w:noHBand="0" w:noVBand="1"/>
      </w:tblPr>
      <w:tblGrid>
        <w:gridCol w:w="1997"/>
        <w:gridCol w:w="7075"/>
      </w:tblGrid>
      <w:tr w:rsidR="4D093732" w:rsidRPr="00C41FDD" w14:paraId="65CF9404" w14:textId="77777777" w:rsidTr="4D093732">
        <w:trPr>
          <w:cnfStyle w:val="100000000000" w:firstRow="1" w:lastRow="0" w:firstColumn="0" w:lastColumn="0" w:oddVBand="0" w:evenVBand="0" w:oddHBand="0" w:evenHBand="0" w:firstRowFirstColumn="0" w:firstRowLastColumn="0" w:lastRowFirstColumn="0" w:lastRowLastColumn="0"/>
          <w:trHeight w:val="300"/>
        </w:trPr>
        <w:tc>
          <w:tcPr>
            <w:tcW w:w="2020" w:type="dxa"/>
            <w:shd w:val="clear" w:color="auto" w:fill="80276C" w:themeFill="accent5"/>
          </w:tcPr>
          <w:p w14:paraId="0BB2DC97" w14:textId="77777777" w:rsidR="4D093732" w:rsidRPr="00C41FDD" w:rsidRDefault="4D093732" w:rsidP="4D093732">
            <w:pPr>
              <w:rPr>
                <w:b/>
                <w:bCs/>
                <w:color w:val="FFFFFF" w:themeColor="background1"/>
                <w:lang w:val="de-CH"/>
              </w:rPr>
            </w:pPr>
            <w:r w:rsidRPr="00C41FDD">
              <w:rPr>
                <w:b/>
                <w:bCs/>
                <w:color w:val="FFFFFF" w:themeColor="background1"/>
                <w:lang w:val="de-CH"/>
              </w:rPr>
              <w:t>Abschnitt</w:t>
            </w:r>
          </w:p>
        </w:tc>
        <w:tc>
          <w:tcPr>
            <w:tcW w:w="7272" w:type="dxa"/>
            <w:shd w:val="clear" w:color="auto" w:fill="80276C" w:themeFill="accent5"/>
          </w:tcPr>
          <w:p w14:paraId="41A09EAE" w14:textId="77777777" w:rsidR="4D093732" w:rsidRPr="00C41FDD" w:rsidRDefault="4D093732" w:rsidP="4D093732">
            <w:pPr>
              <w:rPr>
                <w:b/>
                <w:bCs/>
                <w:color w:val="FFFFFF" w:themeColor="background1"/>
                <w:lang w:val="de-CH"/>
              </w:rPr>
            </w:pPr>
            <w:r w:rsidRPr="00C41FDD">
              <w:rPr>
                <w:b/>
                <w:bCs/>
                <w:color w:val="FFFFFF" w:themeColor="background1"/>
                <w:lang w:val="de-CH"/>
              </w:rPr>
              <w:t>Inhalt</w:t>
            </w:r>
          </w:p>
        </w:tc>
      </w:tr>
      <w:tr w:rsidR="4D093732" w:rsidRPr="00C41FDD" w14:paraId="4A084B57" w14:textId="77777777" w:rsidTr="4D093732">
        <w:trPr>
          <w:trHeight w:val="300"/>
        </w:trPr>
        <w:tc>
          <w:tcPr>
            <w:tcW w:w="2020" w:type="dxa"/>
          </w:tcPr>
          <w:p w14:paraId="57C4C068" w14:textId="77777777" w:rsidR="4D093732" w:rsidRPr="00C41FDD" w:rsidRDefault="4D093732">
            <w:pPr>
              <w:rPr>
                <w:lang w:val="de-CH"/>
              </w:rPr>
            </w:pPr>
            <w:r w:rsidRPr="00C41FDD">
              <w:rPr>
                <w:lang w:val="de-CH"/>
              </w:rPr>
              <w:t>ID</w:t>
            </w:r>
          </w:p>
        </w:tc>
        <w:tc>
          <w:tcPr>
            <w:tcW w:w="7272" w:type="dxa"/>
          </w:tcPr>
          <w:p w14:paraId="1C6A01AD" w14:textId="72F22806" w:rsidR="4D093732" w:rsidRPr="00C41FDD" w:rsidRDefault="4D093732">
            <w:pPr>
              <w:rPr>
                <w:lang w:val="de-CH"/>
              </w:rPr>
            </w:pPr>
            <w:r w:rsidRPr="00C41FDD">
              <w:rPr>
                <w:lang w:val="de-CH"/>
              </w:rPr>
              <w:t xml:space="preserve">Testfall </w:t>
            </w:r>
            <w:r w:rsidR="044EB8D6" w:rsidRPr="00C41FDD">
              <w:rPr>
                <w:lang w:val="de-CH"/>
              </w:rPr>
              <w:t>8</w:t>
            </w:r>
          </w:p>
        </w:tc>
      </w:tr>
      <w:tr w:rsidR="4D093732" w:rsidRPr="00C41FDD" w14:paraId="3367B9B2" w14:textId="77777777" w:rsidTr="4D093732">
        <w:trPr>
          <w:trHeight w:val="300"/>
        </w:trPr>
        <w:tc>
          <w:tcPr>
            <w:tcW w:w="2020" w:type="dxa"/>
          </w:tcPr>
          <w:p w14:paraId="783FBAAB" w14:textId="77777777" w:rsidR="4D093732" w:rsidRPr="00C41FDD" w:rsidRDefault="4D093732">
            <w:pPr>
              <w:rPr>
                <w:lang w:val="de-CH"/>
              </w:rPr>
            </w:pPr>
            <w:r w:rsidRPr="00C41FDD">
              <w:rPr>
                <w:lang w:val="de-CH"/>
              </w:rPr>
              <w:t>Anforderungen</w:t>
            </w:r>
          </w:p>
        </w:tc>
        <w:tc>
          <w:tcPr>
            <w:tcW w:w="7272" w:type="dxa"/>
          </w:tcPr>
          <w:p w14:paraId="7F7A31E7" w14:textId="29E07E6E" w:rsidR="4D093732" w:rsidRPr="00C41FDD" w:rsidRDefault="00E97C6F">
            <w:pPr>
              <w:rPr>
                <w:lang w:val="de-CH"/>
              </w:rPr>
            </w:pPr>
            <w:r>
              <w:rPr>
                <w:lang w:val="de-CH"/>
              </w:rPr>
              <w:t>FA-01</w:t>
            </w:r>
          </w:p>
        </w:tc>
      </w:tr>
      <w:tr w:rsidR="4D093732" w:rsidRPr="00C41FDD" w14:paraId="0DADA23B" w14:textId="77777777" w:rsidTr="4D093732">
        <w:trPr>
          <w:trHeight w:val="300"/>
        </w:trPr>
        <w:tc>
          <w:tcPr>
            <w:tcW w:w="2020" w:type="dxa"/>
          </w:tcPr>
          <w:p w14:paraId="553B2F08" w14:textId="77777777" w:rsidR="4D093732" w:rsidRPr="00C41FDD" w:rsidRDefault="4D093732">
            <w:pPr>
              <w:rPr>
                <w:lang w:val="de-CH"/>
              </w:rPr>
            </w:pPr>
            <w:r w:rsidRPr="00C41FDD">
              <w:rPr>
                <w:lang w:val="de-CH"/>
              </w:rPr>
              <w:t>Vorbedingungen</w:t>
            </w:r>
          </w:p>
        </w:tc>
        <w:tc>
          <w:tcPr>
            <w:tcW w:w="7272" w:type="dxa"/>
          </w:tcPr>
          <w:p w14:paraId="4CBE35FD" w14:textId="230C26BE" w:rsidR="00E97C6F" w:rsidRPr="00C41FDD" w:rsidRDefault="003B77CB">
            <w:pPr>
              <w:rPr>
                <w:lang w:val="de-CH"/>
              </w:rPr>
            </w:pPr>
            <w:r w:rsidRPr="00C41FDD">
              <w:rPr>
                <w:lang w:val="de-CH"/>
              </w:rPr>
              <w:t xml:space="preserve">Frontend und </w:t>
            </w:r>
            <w:proofErr w:type="gramStart"/>
            <w:r w:rsidRPr="00C41FDD">
              <w:rPr>
                <w:lang w:val="de-CH"/>
              </w:rPr>
              <w:t>Backend</w:t>
            </w:r>
            <w:proofErr w:type="gramEnd"/>
            <w:r w:rsidRPr="00C41FDD">
              <w:rPr>
                <w:lang w:val="de-CH"/>
              </w:rPr>
              <w:t xml:space="preserve"> wurden gestartet</w:t>
            </w:r>
            <w:r w:rsidR="00E97C6F">
              <w:rPr>
                <w:lang w:val="de-CH"/>
              </w:rPr>
              <w:t>.</w:t>
            </w:r>
            <w:r w:rsidR="00E97C6F">
              <w:rPr>
                <w:lang w:val="de-CH"/>
              </w:rPr>
              <w:br/>
              <w:t xml:space="preserve">Log-in ist möglich. </w:t>
            </w:r>
            <w:r w:rsidR="00E97C6F">
              <w:rPr>
                <w:lang w:val="de-CH"/>
              </w:rPr>
              <w:br/>
              <w:t xml:space="preserve">Valide User ist vorhanden. </w:t>
            </w:r>
          </w:p>
        </w:tc>
      </w:tr>
      <w:tr w:rsidR="4D093732" w:rsidRPr="00C41FDD" w14:paraId="24D1C52F" w14:textId="77777777" w:rsidTr="4D093732">
        <w:trPr>
          <w:trHeight w:val="300"/>
        </w:trPr>
        <w:tc>
          <w:tcPr>
            <w:tcW w:w="2020" w:type="dxa"/>
          </w:tcPr>
          <w:p w14:paraId="293C4909" w14:textId="77777777" w:rsidR="4D093732" w:rsidRPr="00C41FDD" w:rsidRDefault="4D093732">
            <w:pPr>
              <w:rPr>
                <w:lang w:val="de-CH"/>
              </w:rPr>
            </w:pPr>
            <w:r w:rsidRPr="00C41FDD">
              <w:rPr>
                <w:lang w:val="de-CH"/>
              </w:rPr>
              <w:t>Ablauf</w:t>
            </w:r>
          </w:p>
        </w:tc>
        <w:tc>
          <w:tcPr>
            <w:tcW w:w="7272" w:type="dxa"/>
          </w:tcPr>
          <w:p w14:paraId="30B2B08A" w14:textId="3CD8DFF2" w:rsidR="4D093732" w:rsidRPr="00C41FDD" w:rsidRDefault="4D093732" w:rsidP="4D093732">
            <w:pPr>
              <w:pStyle w:val="NoSpacing"/>
              <w:numPr>
                <w:ilvl w:val="0"/>
                <w:numId w:val="15"/>
              </w:numPr>
              <w:rPr>
                <w:rFonts w:ascii="Frutiger 45 Light" w:hAnsi="Frutiger 45 Light"/>
                <w:lang w:val="de-CH"/>
              </w:rPr>
            </w:pPr>
            <w:r w:rsidRPr="00C41FDD">
              <w:rPr>
                <w:rFonts w:ascii="Frutiger 45 Light" w:hAnsi="Frutiger 45 Light"/>
                <w:lang w:val="de-CH"/>
              </w:rPr>
              <w:t xml:space="preserve">Im Browser </w:t>
            </w:r>
            <w:hyperlink r:id="rId30">
              <w:r w:rsidRPr="00C41FDD">
                <w:rPr>
                  <w:rStyle w:val="Hyperlink"/>
                  <w:lang w:val="de-CH"/>
                </w:rPr>
                <w:t>http://localhost:3000/</w:t>
              </w:r>
            </w:hyperlink>
            <w:r w:rsidR="00896187">
              <w:rPr>
                <w:rStyle w:val="Hyperlink"/>
              </w:rPr>
              <w:t>login</w:t>
            </w:r>
            <w:r w:rsidRPr="00C41FDD">
              <w:rPr>
                <w:rFonts w:ascii="Frutiger 45 Light" w:hAnsi="Frutiger 45 Light"/>
                <w:lang w:val="de-CH"/>
              </w:rPr>
              <w:t xml:space="preserve"> eingeben</w:t>
            </w:r>
          </w:p>
          <w:p w14:paraId="7D124CA1" w14:textId="77777777" w:rsidR="4D093732" w:rsidRDefault="00896187" w:rsidP="4D093732">
            <w:pPr>
              <w:pStyle w:val="NoSpacing"/>
              <w:numPr>
                <w:ilvl w:val="0"/>
                <w:numId w:val="15"/>
              </w:numPr>
              <w:rPr>
                <w:rFonts w:ascii="Frutiger 45 Light" w:hAnsi="Frutiger 45 Light"/>
                <w:lang w:val="de-CH"/>
              </w:rPr>
            </w:pPr>
            <w:r>
              <w:rPr>
                <w:rFonts w:ascii="Frutiger 45 Light" w:hAnsi="Frutiger 45 Light"/>
                <w:lang w:val="de-CH"/>
              </w:rPr>
              <w:t>Valide Benutzerdaten eingeben, dann auf Login drücken.</w:t>
            </w:r>
            <w:r>
              <w:rPr>
                <w:rFonts w:ascii="Frutiger 45 Light" w:hAnsi="Frutiger 45 Light"/>
                <w:lang w:val="de-CH"/>
              </w:rPr>
              <w:br/>
              <w:t>Benutzername: m</w:t>
            </w:r>
            <w:r>
              <w:rPr>
                <w:rFonts w:ascii="Frutiger 45 Light" w:hAnsi="Frutiger 45 Light"/>
                <w:lang w:val="de-CH"/>
              </w:rPr>
              <w:br/>
              <w:t>Passwort: 1234</w:t>
            </w:r>
          </w:p>
          <w:p w14:paraId="5432D3A3" w14:textId="04B7F048" w:rsidR="00896187" w:rsidRDefault="006548C7" w:rsidP="4D093732">
            <w:pPr>
              <w:pStyle w:val="NoSpacing"/>
              <w:numPr>
                <w:ilvl w:val="0"/>
                <w:numId w:val="15"/>
              </w:numPr>
              <w:rPr>
                <w:rFonts w:ascii="Frutiger 45 Light" w:hAnsi="Frutiger 45 Light"/>
                <w:lang w:val="de-CH"/>
              </w:rPr>
            </w:pPr>
            <w:r>
              <w:rPr>
                <w:rFonts w:ascii="Frutiger 45 Light" w:hAnsi="Frutiger 45 Light"/>
                <w:lang w:val="de-CH"/>
              </w:rPr>
              <w:t xml:space="preserve">Überprüfen, ob nun </w:t>
            </w:r>
            <w:r w:rsidR="00335724">
              <w:rPr>
                <w:rFonts w:ascii="Frutiger 45 Light" w:hAnsi="Frutiger 45 Light"/>
                <w:lang w:val="de-CH"/>
              </w:rPr>
              <w:t>Logout</w:t>
            </w:r>
            <w:r>
              <w:rPr>
                <w:rFonts w:ascii="Frutiger 45 Light" w:hAnsi="Frutiger 45 Light"/>
                <w:lang w:val="de-CH"/>
              </w:rPr>
              <w:t xml:space="preserve"> in der Navbar erscheint. </w:t>
            </w:r>
          </w:p>
          <w:p w14:paraId="0DF0F3D8" w14:textId="1F89B115" w:rsidR="006548C7" w:rsidRDefault="00AB167D" w:rsidP="4D093732">
            <w:pPr>
              <w:pStyle w:val="NoSpacing"/>
              <w:numPr>
                <w:ilvl w:val="0"/>
                <w:numId w:val="15"/>
              </w:numPr>
              <w:rPr>
                <w:rFonts w:ascii="Frutiger 45 Light" w:hAnsi="Frutiger 45 Light"/>
                <w:lang w:val="de-CH"/>
              </w:rPr>
            </w:pPr>
            <w:r>
              <w:rPr>
                <w:rFonts w:ascii="Frutiger 45 Light" w:hAnsi="Frutiger 45 Light"/>
                <w:lang w:val="de-CH"/>
              </w:rPr>
              <w:t xml:space="preserve">Überprüfen, dass Login nicht mehr vorhanden ist. </w:t>
            </w:r>
          </w:p>
          <w:p w14:paraId="03ED1E7F" w14:textId="36D10404" w:rsidR="00AB167D" w:rsidRDefault="00335724" w:rsidP="4D093732">
            <w:pPr>
              <w:pStyle w:val="NoSpacing"/>
              <w:numPr>
                <w:ilvl w:val="0"/>
                <w:numId w:val="15"/>
              </w:numPr>
              <w:rPr>
                <w:rFonts w:ascii="Frutiger 45 Light" w:hAnsi="Frutiger 45 Light"/>
                <w:lang w:val="de-CH"/>
              </w:rPr>
            </w:pPr>
            <w:r>
              <w:rPr>
                <w:rFonts w:ascii="Frutiger 45 Light" w:hAnsi="Frutiger 45 Light"/>
                <w:lang w:val="de-CH"/>
              </w:rPr>
              <w:t>Log-out</w:t>
            </w:r>
            <w:r w:rsidR="00AB167D">
              <w:rPr>
                <w:rFonts w:ascii="Frutiger 45 Light" w:hAnsi="Frutiger 45 Light"/>
                <w:lang w:val="de-CH"/>
              </w:rPr>
              <w:t xml:space="preserve"> drücken. </w:t>
            </w:r>
          </w:p>
          <w:p w14:paraId="6126FD61" w14:textId="005B2B94" w:rsidR="00AB167D" w:rsidRPr="00C41FDD" w:rsidRDefault="00AB167D" w:rsidP="4D093732">
            <w:pPr>
              <w:pStyle w:val="NoSpacing"/>
              <w:numPr>
                <w:ilvl w:val="0"/>
                <w:numId w:val="15"/>
              </w:numPr>
              <w:rPr>
                <w:rFonts w:ascii="Frutiger 45 Light" w:hAnsi="Frutiger 45 Light"/>
                <w:lang w:val="de-CH"/>
              </w:rPr>
            </w:pPr>
            <w:r>
              <w:rPr>
                <w:rFonts w:ascii="Frutiger 45 Light" w:hAnsi="Frutiger 45 Light"/>
                <w:lang w:val="de-CH"/>
              </w:rPr>
              <w:t xml:space="preserve">Überprüfen, ob nun Login wieder vorhanden ist. </w:t>
            </w:r>
          </w:p>
        </w:tc>
      </w:tr>
      <w:tr w:rsidR="4D093732" w:rsidRPr="00C41FDD" w14:paraId="0D882142" w14:textId="77777777" w:rsidTr="4D093732">
        <w:trPr>
          <w:trHeight w:val="300"/>
        </w:trPr>
        <w:tc>
          <w:tcPr>
            <w:tcW w:w="2020" w:type="dxa"/>
          </w:tcPr>
          <w:p w14:paraId="42FE29EF" w14:textId="77777777" w:rsidR="4D093732" w:rsidRPr="00C41FDD" w:rsidRDefault="4D093732">
            <w:pPr>
              <w:rPr>
                <w:lang w:val="de-CH"/>
              </w:rPr>
            </w:pPr>
            <w:r w:rsidRPr="00C41FDD">
              <w:rPr>
                <w:lang w:val="de-CH"/>
              </w:rPr>
              <w:t>Erwartetes Resultat</w:t>
            </w:r>
          </w:p>
        </w:tc>
        <w:tc>
          <w:tcPr>
            <w:tcW w:w="7272" w:type="dxa"/>
          </w:tcPr>
          <w:p w14:paraId="44A1F3CD" w14:textId="73EC4C0B" w:rsidR="4D093732" w:rsidRPr="00C41FDD" w:rsidRDefault="00AB167D">
            <w:pPr>
              <w:rPr>
                <w:lang w:val="de-CH"/>
              </w:rPr>
            </w:pPr>
            <w:r>
              <w:rPr>
                <w:lang w:val="de-CH"/>
              </w:rPr>
              <w:t>Links passen sich a</w:t>
            </w:r>
            <w:r w:rsidR="00E33F83">
              <w:rPr>
                <w:lang w:val="de-CH"/>
              </w:rPr>
              <w:t xml:space="preserve">n, wenn nicht eingeloggt oder wenn eingeloggt. </w:t>
            </w:r>
          </w:p>
        </w:tc>
      </w:tr>
    </w:tbl>
    <w:p w14:paraId="3DC1DB78" w14:textId="1FB4A0F6" w:rsidR="4D093732" w:rsidRPr="00C41FDD" w:rsidRDefault="4D093732" w:rsidP="4D093732">
      <w:pPr>
        <w:spacing w:line="264" w:lineRule="auto"/>
      </w:pPr>
    </w:p>
    <w:p w14:paraId="5BEF02C9" w14:textId="79C0934C" w:rsidR="005E013A" w:rsidRPr="00C41FDD" w:rsidRDefault="00AB06A1" w:rsidP="00AB06A1">
      <w:pPr>
        <w:pStyle w:val="Heading2"/>
      </w:pPr>
      <w:bookmarkStart w:id="33" w:name="_Toc162515251"/>
      <w:r w:rsidRPr="00C41FDD">
        <w:t>Testprotokoll</w:t>
      </w:r>
      <w:bookmarkEnd w:id="33"/>
    </w:p>
    <w:tbl>
      <w:tblPr>
        <w:tblStyle w:val="Bbc"/>
        <w:tblW w:w="9072" w:type="dxa"/>
        <w:tblLook w:val="04A0" w:firstRow="1" w:lastRow="0" w:firstColumn="1" w:lastColumn="0" w:noHBand="0" w:noVBand="1"/>
      </w:tblPr>
      <w:tblGrid>
        <w:gridCol w:w="1386"/>
        <w:gridCol w:w="1451"/>
        <w:gridCol w:w="6235"/>
      </w:tblGrid>
      <w:tr w:rsidR="00107F79" w:rsidRPr="00C41FDD" w14:paraId="4AA337B5" w14:textId="014C5C15" w:rsidTr="4D093732">
        <w:trPr>
          <w:cnfStyle w:val="100000000000" w:firstRow="1" w:lastRow="0" w:firstColumn="0" w:lastColumn="0" w:oddVBand="0" w:evenVBand="0" w:oddHBand="0" w:evenHBand="0" w:firstRowFirstColumn="0" w:firstRowLastColumn="0" w:lastRowFirstColumn="0" w:lastRowLastColumn="0"/>
        </w:trPr>
        <w:tc>
          <w:tcPr>
            <w:tcW w:w="1386" w:type="dxa"/>
            <w:shd w:val="clear" w:color="auto" w:fill="80276C" w:themeFill="accent5"/>
          </w:tcPr>
          <w:p w14:paraId="5EA2724A" w14:textId="6FA9B480" w:rsidR="00107F79" w:rsidRPr="00C41FDD" w:rsidRDefault="00107F79" w:rsidP="0079198B">
            <w:pPr>
              <w:rPr>
                <w:b/>
                <w:color w:val="FFFFFF" w:themeColor="background1"/>
                <w:lang w:val="de-CH"/>
              </w:rPr>
            </w:pPr>
            <w:r w:rsidRPr="00C41FDD">
              <w:rPr>
                <w:b/>
                <w:color w:val="FFFFFF" w:themeColor="background1"/>
                <w:lang w:val="de-CH"/>
              </w:rPr>
              <w:t>Testfall Nr</w:t>
            </w:r>
          </w:p>
        </w:tc>
        <w:tc>
          <w:tcPr>
            <w:tcW w:w="1451" w:type="dxa"/>
            <w:shd w:val="clear" w:color="auto" w:fill="80276C" w:themeFill="accent5"/>
          </w:tcPr>
          <w:p w14:paraId="19075DB9" w14:textId="5BCB0A87" w:rsidR="00107F79" w:rsidRPr="00C41FDD" w:rsidRDefault="00107F79" w:rsidP="0079198B">
            <w:pPr>
              <w:rPr>
                <w:b/>
                <w:color w:val="FFFFFF" w:themeColor="background1"/>
                <w:lang w:val="de-CH"/>
              </w:rPr>
            </w:pPr>
            <w:r w:rsidRPr="00C41FDD">
              <w:rPr>
                <w:b/>
                <w:color w:val="FFFFFF" w:themeColor="background1"/>
                <w:lang w:val="de-CH"/>
              </w:rPr>
              <w:t>Erfolgreich?</w:t>
            </w:r>
          </w:p>
        </w:tc>
        <w:tc>
          <w:tcPr>
            <w:tcW w:w="6235" w:type="dxa"/>
            <w:shd w:val="clear" w:color="auto" w:fill="80276C" w:themeFill="accent5"/>
          </w:tcPr>
          <w:p w14:paraId="69753837" w14:textId="3BAE2AC7" w:rsidR="00107F79" w:rsidRPr="00C41FDD" w:rsidRDefault="006B693E" w:rsidP="0079198B">
            <w:pPr>
              <w:rPr>
                <w:b/>
                <w:color w:val="FFFFFF" w:themeColor="background1"/>
                <w:lang w:val="de-CH"/>
              </w:rPr>
            </w:pPr>
            <w:r w:rsidRPr="00C41FDD">
              <w:rPr>
                <w:b/>
                <w:color w:val="FFFFFF" w:themeColor="background1"/>
                <w:lang w:val="de-CH"/>
              </w:rPr>
              <w:t xml:space="preserve">Bemerkung / </w:t>
            </w:r>
            <w:proofErr w:type="gramStart"/>
            <w:r w:rsidRPr="00C41FDD">
              <w:rPr>
                <w:b/>
                <w:color w:val="FFFFFF" w:themeColor="background1"/>
                <w:lang w:val="de-CH"/>
              </w:rPr>
              <w:t>Erklärung</w:t>
            </w:r>
            <w:proofErr w:type="gramEnd"/>
            <w:r w:rsidRPr="00C41FDD">
              <w:rPr>
                <w:b/>
                <w:color w:val="FFFFFF" w:themeColor="background1"/>
                <w:lang w:val="de-CH"/>
              </w:rPr>
              <w:t xml:space="preserve"> wenn nicht erfolgreich</w:t>
            </w:r>
          </w:p>
        </w:tc>
      </w:tr>
      <w:tr w:rsidR="00107F79" w:rsidRPr="00C41FDD" w14:paraId="1997757F" w14:textId="07279678" w:rsidTr="4D093732">
        <w:tc>
          <w:tcPr>
            <w:tcW w:w="1386" w:type="dxa"/>
          </w:tcPr>
          <w:p w14:paraId="729CE8C0" w14:textId="59D2688C" w:rsidR="00107F79" w:rsidRPr="00C41FDD" w:rsidRDefault="041DD075" w:rsidP="4D093732">
            <w:pPr>
              <w:rPr>
                <w:lang w:val="de-CH"/>
              </w:rPr>
            </w:pPr>
            <w:r w:rsidRPr="00C41FDD">
              <w:rPr>
                <w:lang w:val="de-CH"/>
              </w:rPr>
              <w:t>Testfall 1</w:t>
            </w:r>
          </w:p>
        </w:tc>
        <w:tc>
          <w:tcPr>
            <w:tcW w:w="1451" w:type="dxa"/>
          </w:tcPr>
          <w:p w14:paraId="089A1154" w14:textId="73D94EAF" w:rsidR="00107F79" w:rsidRPr="00C41FDD" w:rsidRDefault="041DD075" w:rsidP="4D093732">
            <w:pPr>
              <w:rPr>
                <w:lang w:val="de-CH"/>
              </w:rPr>
            </w:pPr>
            <w:r w:rsidRPr="00C41FDD">
              <w:rPr>
                <w:lang w:val="de-CH"/>
              </w:rPr>
              <w:t>Ja</w:t>
            </w:r>
          </w:p>
        </w:tc>
        <w:tc>
          <w:tcPr>
            <w:tcW w:w="6235" w:type="dxa"/>
          </w:tcPr>
          <w:p w14:paraId="14C42C8C" w14:textId="77777777" w:rsidR="00107F79" w:rsidRPr="00C41FDD" w:rsidRDefault="00107F79" w:rsidP="4D093732">
            <w:pPr>
              <w:rPr>
                <w:lang w:val="de-CH"/>
              </w:rPr>
            </w:pPr>
          </w:p>
        </w:tc>
      </w:tr>
      <w:tr w:rsidR="006B693E" w:rsidRPr="00C41FDD" w14:paraId="43F3AA29" w14:textId="77777777" w:rsidTr="4D093732">
        <w:tc>
          <w:tcPr>
            <w:tcW w:w="1386" w:type="dxa"/>
          </w:tcPr>
          <w:p w14:paraId="1D6B8013" w14:textId="188C133B" w:rsidR="006B693E" w:rsidRPr="00C41FDD" w:rsidRDefault="041DD075" w:rsidP="4D093732">
            <w:pPr>
              <w:rPr>
                <w:lang w:val="de-CH"/>
              </w:rPr>
            </w:pPr>
            <w:r w:rsidRPr="00C41FDD">
              <w:rPr>
                <w:lang w:val="de-CH"/>
              </w:rPr>
              <w:t>Testfall 2</w:t>
            </w:r>
          </w:p>
        </w:tc>
        <w:tc>
          <w:tcPr>
            <w:tcW w:w="1451" w:type="dxa"/>
          </w:tcPr>
          <w:p w14:paraId="401D11C6" w14:textId="38DD9A97" w:rsidR="006B693E" w:rsidRPr="00C41FDD" w:rsidRDefault="7D487166" w:rsidP="4D093732">
            <w:pPr>
              <w:rPr>
                <w:lang w:val="de-CH"/>
              </w:rPr>
            </w:pPr>
            <w:r w:rsidRPr="00C41FDD">
              <w:rPr>
                <w:lang w:val="de-CH"/>
              </w:rPr>
              <w:t>Ja</w:t>
            </w:r>
          </w:p>
        </w:tc>
        <w:tc>
          <w:tcPr>
            <w:tcW w:w="6235" w:type="dxa"/>
          </w:tcPr>
          <w:p w14:paraId="363FAD99" w14:textId="07901B07" w:rsidR="006B693E" w:rsidRPr="00C41FDD" w:rsidRDefault="006B693E" w:rsidP="4D093732">
            <w:pPr>
              <w:rPr>
                <w:lang w:val="de-CH"/>
              </w:rPr>
            </w:pPr>
          </w:p>
        </w:tc>
      </w:tr>
      <w:tr w:rsidR="006B693E" w:rsidRPr="00C41FDD" w14:paraId="1E91256C" w14:textId="77777777" w:rsidTr="4D093732">
        <w:tc>
          <w:tcPr>
            <w:tcW w:w="1386" w:type="dxa"/>
          </w:tcPr>
          <w:p w14:paraId="60F5F8B5" w14:textId="2EC40DF6" w:rsidR="006B693E" w:rsidRPr="00C41FDD" w:rsidRDefault="7D487166" w:rsidP="0079198B">
            <w:pPr>
              <w:rPr>
                <w:lang w:val="de-CH"/>
              </w:rPr>
            </w:pPr>
            <w:r w:rsidRPr="00C41FDD">
              <w:rPr>
                <w:lang w:val="de-CH"/>
              </w:rPr>
              <w:t>Testfall 3</w:t>
            </w:r>
          </w:p>
        </w:tc>
        <w:tc>
          <w:tcPr>
            <w:tcW w:w="1451" w:type="dxa"/>
          </w:tcPr>
          <w:p w14:paraId="57532CDE" w14:textId="0B749249" w:rsidR="006B693E" w:rsidRPr="00C41FDD" w:rsidRDefault="004348F2" w:rsidP="4D093732">
            <w:pPr>
              <w:rPr>
                <w:lang w:val="de-CH"/>
              </w:rPr>
            </w:pPr>
            <w:r>
              <w:rPr>
                <w:lang w:val="de-CH"/>
              </w:rPr>
              <w:t>Ja</w:t>
            </w:r>
          </w:p>
        </w:tc>
        <w:tc>
          <w:tcPr>
            <w:tcW w:w="6235" w:type="dxa"/>
          </w:tcPr>
          <w:p w14:paraId="2CED16D1" w14:textId="107C8A48" w:rsidR="006B693E" w:rsidRPr="00C41FDD" w:rsidRDefault="006B693E" w:rsidP="4D093732">
            <w:pPr>
              <w:rPr>
                <w:lang w:val="de-CH"/>
              </w:rPr>
            </w:pPr>
          </w:p>
        </w:tc>
      </w:tr>
      <w:tr w:rsidR="004348F2" w:rsidRPr="00C41FDD" w14:paraId="64B88A0E" w14:textId="77777777" w:rsidTr="4D093732">
        <w:tc>
          <w:tcPr>
            <w:tcW w:w="1386" w:type="dxa"/>
          </w:tcPr>
          <w:p w14:paraId="45005E86" w14:textId="5D5E334B" w:rsidR="004348F2" w:rsidRPr="00C41FDD" w:rsidRDefault="004348F2" w:rsidP="0079198B">
            <w:r>
              <w:t>Testfall 4</w:t>
            </w:r>
          </w:p>
        </w:tc>
        <w:tc>
          <w:tcPr>
            <w:tcW w:w="1451" w:type="dxa"/>
          </w:tcPr>
          <w:p w14:paraId="3A37059C" w14:textId="6F1F34EB" w:rsidR="004348F2" w:rsidRDefault="004348F2" w:rsidP="4D093732">
            <w:r>
              <w:t>Ja</w:t>
            </w:r>
          </w:p>
        </w:tc>
        <w:tc>
          <w:tcPr>
            <w:tcW w:w="6235" w:type="dxa"/>
          </w:tcPr>
          <w:p w14:paraId="6BDEFDB9" w14:textId="77777777" w:rsidR="004348F2" w:rsidRPr="00C41FDD" w:rsidRDefault="004348F2" w:rsidP="4D093732"/>
        </w:tc>
      </w:tr>
      <w:tr w:rsidR="4D093732" w:rsidRPr="00C41FDD" w14:paraId="001B77DA" w14:textId="77777777" w:rsidTr="4D093732">
        <w:trPr>
          <w:trHeight w:val="300"/>
        </w:trPr>
        <w:tc>
          <w:tcPr>
            <w:tcW w:w="1386" w:type="dxa"/>
          </w:tcPr>
          <w:p w14:paraId="32BF0326" w14:textId="0007F4FB" w:rsidR="7D487166" w:rsidRPr="00C41FDD" w:rsidRDefault="7D487166">
            <w:pPr>
              <w:rPr>
                <w:lang w:val="de-CH"/>
              </w:rPr>
            </w:pPr>
            <w:r w:rsidRPr="00C41FDD">
              <w:rPr>
                <w:lang w:val="de-CH"/>
              </w:rPr>
              <w:t>Testfall 5</w:t>
            </w:r>
          </w:p>
        </w:tc>
        <w:tc>
          <w:tcPr>
            <w:tcW w:w="1451" w:type="dxa"/>
          </w:tcPr>
          <w:p w14:paraId="09D62A43" w14:textId="37395026" w:rsidR="4D093732" w:rsidRPr="00C41FDD" w:rsidRDefault="004348F2" w:rsidP="4D093732">
            <w:pPr>
              <w:rPr>
                <w:lang w:val="de-CH"/>
              </w:rPr>
            </w:pPr>
            <w:r>
              <w:rPr>
                <w:lang w:val="de-CH"/>
              </w:rPr>
              <w:t>Ja</w:t>
            </w:r>
          </w:p>
        </w:tc>
        <w:tc>
          <w:tcPr>
            <w:tcW w:w="6235" w:type="dxa"/>
          </w:tcPr>
          <w:p w14:paraId="1FAB1789" w14:textId="48F8F987" w:rsidR="4D093732" w:rsidRPr="00C41FDD" w:rsidRDefault="4D093732" w:rsidP="4D093732">
            <w:pPr>
              <w:rPr>
                <w:lang w:val="de-CH"/>
              </w:rPr>
            </w:pPr>
          </w:p>
        </w:tc>
      </w:tr>
      <w:tr w:rsidR="4D093732" w:rsidRPr="00C41FDD" w14:paraId="368CFC1B" w14:textId="77777777" w:rsidTr="4D093732">
        <w:trPr>
          <w:trHeight w:val="300"/>
        </w:trPr>
        <w:tc>
          <w:tcPr>
            <w:tcW w:w="1386" w:type="dxa"/>
          </w:tcPr>
          <w:p w14:paraId="105E5560" w14:textId="335AB5E8" w:rsidR="7D487166" w:rsidRPr="00C41FDD" w:rsidRDefault="7D487166">
            <w:pPr>
              <w:rPr>
                <w:lang w:val="de-CH"/>
              </w:rPr>
            </w:pPr>
            <w:r w:rsidRPr="00C41FDD">
              <w:rPr>
                <w:lang w:val="de-CH"/>
              </w:rPr>
              <w:t>Testfall 6</w:t>
            </w:r>
          </w:p>
        </w:tc>
        <w:tc>
          <w:tcPr>
            <w:tcW w:w="1451" w:type="dxa"/>
          </w:tcPr>
          <w:p w14:paraId="2A2D0BF1" w14:textId="7952FB99" w:rsidR="4D093732" w:rsidRPr="00C41FDD" w:rsidRDefault="000F2A63" w:rsidP="4D093732">
            <w:pPr>
              <w:rPr>
                <w:lang w:val="de-CH"/>
              </w:rPr>
            </w:pPr>
            <w:r>
              <w:rPr>
                <w:lang w:val="de-CH"/>
              </w:rPr>
              <w:t>Ja</w:t>
            </w:r>
          </w:p>
        </w:tc>
        <w:tc>
          <w:tcPr>
            <w:tcW w:w="6235" w:type="dxa"/>
          </w:tcPr>
          <w:p w14:paraId="4041734E" w14:textId="10B737DD" w:rsidR="4D093732" w:rsidRPr="00C41FDD" w:rsidRDefault="4D093732" w:rsidP="4D093732">
            <w:pPr>
              <w:rPr>
                <w:lang w:val="de-CH"/>
              </w:rPr>
            </w:pPr>
          </w:p>
        </w:tc>
      </w:tr>
      <w:tr w:rsidR="4D093732" w:rsidRPr="00C41FDD" w14:paraId="0DFD0A5D" w14:textId="77777777" w:rsidTr="4D093732">
        <w:trPr>
          <w:trHeight w:val="300"/>
        </w:trPr>
        <w:tc>
          <w:tcPr>
            <w:tcW w:w="1386" w:type="dxa"/>
          </w:tcPr>
          <w:p w14:paraId="2895C9C8" w14:textId="41DDC720" w:rsidR="7D487166" w:rsidRPr="00C41FDD" w:rsidRDefault="7D487166">
            <w:pPr>
              <w:rPr>
                <w:lang w:val="de-CH"/>
              </w:rPr>
            </w:pPr>
            <w:r w:rsidRPr="00C41FDD">
              <w:rPr>
                <w:lang w:val="de-CH"/>
              </w:rPr>
              <w:t>Testfall 7</w:t>
            </w:r>
          </w:p>
        </w:tc>
        <w:tc>
          <w:tcPr>
            <w:tcW w:w="1451" w:type="dxa"/>
          </w:tcPr>
          <w:p w14:paraId="65ED8D8A" w14:textId="5F39A490" w:rsidR="4D093732" w:rsidRPr="00C41FDD" w:rsidRDefault="00E97C6F" w:rsidP="4D093732">
            <w:pPr>
              <w:rPr>
                <w:lang w:val="de-CH"/>
              </w:rPr>
            </w:pPr>
            <w:r>
              <w:rPr>
                <w:lang w:val="de-CH"/>
              </w:rPr>
              <w:t>Ja</w:t>
            </w:r>
          </w:p>
        </w:tc>
        <w:tc>
          <w:tcPr>
            <w:tcW w:w="6235" w:type="dxa"/>
          </w:tcPr>
          <w:p w14:paraId="2BADBD11" w14:textId="1A41BC1B" w:rsidR="4D093732" w:rsidRPr="00C41FDD" w:rsidRDefault="4D093732" w:rsidP="4D093732">
            <w:pPr>
              <w:rPr>
                <w:lang w:val="de-CH"/>
              </w:rPr>
            </w:pPr>
          </w:p>
        </w:tc>
      </w:tr>
      <w:tr w:rsidR="4D093732" w:rsidRPr="00C41FDD" w14:paraId="3C006A6D" w14:textId="77777777" w:rsidTr="4D093732">
        <w:trPr>
          <w:trHeight w:val="300"/>
        </w:trPr>
        <w:tc>
          <w:tcPr>
            <w:tcW w:w="1386" w:type="dxa"/>
          </w:tcPr>
          <w:p w14:paraId="7AF37E72" w14:textId="72B1540B" w:rsidR="7D487166" w:rsidRPr="00C41FDD" w:rsidRDefault="7D487166">
            <w:pPr>
              <w:rPr>
                <w:lang w:val="de-CH"/>
              </w:rPr>
            </w:pPr>
            <w:r w:rsidRPr="00C41FDD">
              <w:rPr>
                <w:lang w:val="de-CH"/>
              </w:rPr>
              <w:t>Testfall 8</w:t>
            </w:r>
          </w:p>
        </w:tc>
        <w:tc>
          <w:tcPr>
            <w:tcW w:w="1451" w:type="dxa"/>
          </w:tcPr>
          <w:p w14:paraId="22AAB1BD" w14:textId="490306E2" w:rsidR="4D093732" w:rsidRPr="00C41FDD" w:rsidRDefault="007C4FAE" w:rsidP="4D093732">
            <w:pPr>
              <w:rPr>
                <w:lang w:val="de-CH"/>
              </w:rPr>
            </w:pPr>
            <w:r>
              <w:rPr>
                <w:lang w:val="de-CH"/>
              </w:rPr>
              <w:t>Ja</w:t>
            </w:r>
          </w:p>
        </w:tc>
        <w:tc>
          <w:tcPr>
            <w:tcW w:w="6235" w:type="dxa"/>
          </w:tcPr>
          <w:p w14:paraId="712E3E72" w14:textId="5E867CDB" w:rsidR="4D093732" w:rsidRPr="00C41FDD" w:rsidRDefault="4D093732" w:rsidP="4D093732">
            <w:pPr>
              <w:rPr>
                <w:lang w:val="de-CH"/>
              </w:rPr>
            </w:pPr>
          </w:p>
        </w:tc>
      </w:tr>
    </w:tbl>
    <w:p w14:paraId="629CD15D" w14:textId="0EACB8A8" w:rsidR="00AB06A1" w:rsidRPr="00C41FDD" w:rsidRDefault="00AB06A1" w:rsidP="00AB06A1"/>
    <w:p w14:paraId="142662D5" w14:textId="4B1FB92D" w:rsidR="00AB06A1" w:rsidRPr="00C41FDD" w:rsidRDefault="00AB06A1" w:rsidP="435E1C6D">
      <w:pPr>
        <w:pStyle w:val="Heading2"/>
        <w:spacing w:line="264" w:lineRule="auto"/>
      </w:pPr>
      <w:r>
        <w:br w:type="page"/>
      </w:r>
      <w:bookmarkStart w:id="34" w:name="_Toc162515252"/>
      <w:r w:rsidR="29653AE9">
        <w:t>W3C Validation</w:t>
      </w:r>
      <w:bookmarkEnd w:id="34"/>
    </w:p>
    <w:p w14:paraId="50384BC0" w14:textId="684FC9AE" w:rsidR="00AB06A1" w:rsidRPr="00C41FDD" w:rsidRDefault="34F536AC" w:rsidP="435E1C6D">
      <w:pPr>
        <w:spacing w:line="264" w:lineRule="auto"/>
      </w:pPr>
      <w:r>
        <w:t xml:space="preserve">Alle Seiten konnten nach kleinen Anpassungen Warnung und Error frei </w:t>
      </w:r>
      <w:r w:rsidR="733455D1">
        <w:t xml:space="preserve">getestet werden. Die </w:t>
      </w:r>
      <w:proofErr w:type="gramStart"/>
      <w:r w:rsidR="733455D1">
        <w:t>Anpassungen</w:t>
      </w:r>
      <w:proofErr w:type="gramEnd"/>
      <w:r w:rsidR="733455D1">
        <w:t xml:space="preserve"> die ge</w:t>
      </w:r>
      <w:r w:rsidR="0B516739">
        <w:t>macht werden musste waren bei der Seite _documents.js von:</w:t>
      </w:r>
    </w:p>
    <w:p w14:paraId="2ACF8078" w14:textId="2E110CCF" w:rsidR="00AB06A1" w:rsidRPr="00C41FDD" w:rsidRDefault="0B516739" w:rsidP="4D05962B">
      <w:pPr>
        <w:shd w:val="clear" w:color="auto" w:fill="1F1F1F"/>
        <w:spacing w:after="0" w:line="285" w:lineRule="exact"/>
      </w:pPr>
      <w:r w:rsidRPr="4D05962B">
        <w:rPr>
          <w:rFonts w:ascii="Consolas" w:eastAsia="Consolas" w:hAnsi="Consolas" w:cs="Consolas"/>
          <w:color w:val="C586C0"/>
          <w:sz w:val="21"/>
          <w:szCs w:val="21"/>
        </w:rPr>
        <w:t>import</w:t>
      </w:r>
      <w:r w:rsidRPr="4D05962B">
        <w:rPr>
          <w:rFonts w:ascii="Consolas" w:eastAsia="Consolas" w:hAnsi="Consolas" w:cs="Consolas"/>
          <w:color w:val="CCCCCC"/>
          <w:sz w:val="21"/>
          <w:szCs w:val="21"/>
        </w:rPr>
        <w:t xml:space="preserve"> </w:t>
      </w:r>
      <w:proofErr w:type="gramStart"/>
      <w:r w:rsidRPr="4D05962B">
        <w:rPr>
          <w:rFonts w:ascii="Consolas" w:eastAsia="Consolas" w:hAnsi="Consolas" w:cs="Consolas"/>
          <w:color w:val="CCCCCC"/>
          <w:sz w:val="21"/>
          <w:szCs w:val="21"/>
        </w:rPr>
        <w:t xml:space="preserve">{ </w:t>
      </w:r>
      <w:r w:rsidRPr="4D05962B">
        <w:rPr>
          <w:rFonts w:ascii="Consolas" w:eastAsia="Consolas" w:hAnsi="Consolas" w:cs="Consolas"/>
          <w:color w:val="9CDCFE"/>
          <w:sz w:val="21"/>
          <w:szCs w:val="21"/>
        </w:rPr>
        <w:t>Html</w:t>
      </w:r>
      <w:proofErr w:type="gramEnd"/>
      <w:r w:rsidRPr="4D05962B">
        <w:rPr>
          <w:rFonts w:ascii="Consolas" w:eastAsia="Consolas" w:hAnsi="Consolas" w:cs="Consolas"/>
          <w:color w:val="CCCCCC"/>
          <w:sz w:val="21"/>
          <w:szCs w:val="21"/>
        </w:rPr>
        <w:t xml:space="preserve">, </w:t>
      </w:r>
      <w:r w:rsidRPr="4D05962B">
        <w:rPr>
          <w:rFonts w:ascii="Consolas" w:eastAsia="Consolas" w:hAnsi="Consolas" w:cs="Consolas"/>
          <w:color w:val="9CDCFE"/>
          <w:sz w:val="21"/>
          <w:szCs w:val="21"/>
        </w:rPr>
        <w:t>Head</w:t>
      </w:r>
      <w:r w:rsidRPr="4D05962B">
        <w:rPr>
          <w:rFonts w:ascii="Consolas" w:eastAsia="Consolas" w:hAnsi="Consolas" w:cs="Consolas"/>
          <w:color w:val="CCCCCC"/>
          <w:sz w:val="21"/>
          <w:szCs w:val="21"/>
        </w:rPr>
        <w:t xml:space="preserve">, </w:t>
      </w:r>
      <w:r w:rsidRPr="4D05962B">
        <w:rPr>
          <w:rFonts w:ascii="Consolas" w:eastAsia="Consolas" w:hAnsi="Consolas" w:cs="Consolas"/>
          <w:color w:val="9CDCFE"/>
          <w:sz w:val="21"/>
          <w:szCs w:val="21"/>
        </w:rPr>
        <w:t>Main</w:t>
      </w:r>
      <w:r w:rsidRPr="4D05962B">
        <w:rPr>
          <w:rFonts w:ascii="Consolas" w:eastAsia="Consolas" w:hAnsi="Consolas" w:cs="Consolas"/>
          <w:color w:val="CCCCCC"/>
          <w:sz w:val="21"/>
          <w:szCs w:val="21"/>
        </w:rPr>
        <w:t xml:space="preserve">, </w:t>
      </w:r>
      <w:r w:rsidRPr="4D05962B">
        <w:rPr>
          <w:rFonts w:ascii="Consolas" w:eastAsia="Consolas" w:hAnsi="Consolas" w:cs="Consolas"/>
          <w:color w:val="9CDCFE"/>
          <w:sz w:val="21"/>
          <w:szCs w:val="21"/>
        </w:rPr>
        <w:t>NextScript</w:t>
      </w:r>
      <w:r w:rsidRPr="4D05962B">
        <w:rPr>
          <w:rFonts w:ascii="Consolas" w:eastAsia="Consolas" w:hAnsi="Consolas" w:cs="Consolas"/>
          <w:color w:val="CCCCCC"/>
          <w:sz w:val="21"/>
          <w:szCs w:val="21"/>
        </w:rPr>
        <w:t xml:space="preserve"> } </w:t>
      </w:r>
      <w:r w:rsidRPr="4D05962B">
        <w:rPr>
          <w:rFonts w:ascii="Consolas" w:eastAsia="Consolas" w:hAnsi="Consolas" w:cs="Consolas"/>
          <w:color w:val="C586C0"/>
          <w:sz w:val="21"/>
          <w:szCs w:val="21"/>
        </w:rPr>
        <w:t>from</w:t>
      </w:r>
      <w:r w:rsidRPr="4D05962B">
        <w:rPr>
          <w:rFonts w:ascii="Consolas" w:eastAsia="Consolas" w:hAnsi="Consolas" w:cs="Consolas"/>
          <w:color w:val="CCCCCC"/>
          <w:sz w:val="21"/>
          <w:szCs w:val="21"/>
        </w:rPr>
        <w:t xml:space="preserve"> </w:t>
      </w:r>
      <w:r w:rsidRPr="4D05962B">
        <w:rPr>
          <w:rFonts w:ascii="Consolas" w:eastAsia="Consolas" w:hAnsi="Consolas" w:cs="Consolas"/>
          <w:color w:val="CE9178"/>
          <w:sz w:val="21"/>
          <w:szCs w:val="21"/>
        </w:rPr>
        <w:t>"next/document"</w:t>
      </w:r>
      <w:r w:rsidRPr="4D05962B">
        <w:rPr>
          <w:rFonts w:ascii="Consolas" w:eastAsia="Consolas" w:hAnsi="Consolas" w:cs="Consolas"/>
          <w:color w:val="CCCCCC"/>
          <w:sz w:val="21"/>
          <w:szCs w:val="21"/>
        </w:rPr>
        <w:t>;</w:t>
      </w:r>
    </w:p>
    <w:p w14:paraId="42B2CCF9" w14:textId="154298F4" w:rsidR="00AB06A1" w:rsidRPr="00C41FDD" w:rsidRDefault="00AB06A1" w:rsidP="4D05962B">
      <w:pPr>
        <w:shd w:val="clear" w:color="auto" w:fill="1F1F1F"/>
        <w:spacing w:after="0" w:line="285" w:lineRule="exact"/>
      </w:pPr>
    </w:p>
    <w:p w14:paraId="64917555" w14:textId="0C144825" w:rsidR="00AB06A1" w:rsidRPr="00C41FDD" w:rsidRDefault="0B516739" w:rsidP="4D05962B">
      <w:pPr>
        <w:shd w:val="clear" w:color="auto" w:fill="1F1F1F"/>
        <w:spacing w:after="0" w:line="285" w:lineRule="exact"/>
      </w:pPr>
      <w:r w:rsidRPr="4D05962B">
        <w:rPr>
          <w:rFonts w:ascii="Consolas" w:eastAsia="Consolas" w:hAnsi="Consolas" w:cs="Consolas"/>
          <w:color w:val="C586C0"/>
          <w:sz w:val="21"/>
          <w:szCs w:val="21"/>
        </w:rPr>
        <w:t>export</w:t>
      </w:r>
      <w:r w:rsidRPr="4D05962B">
        <w:rPr>
          <w:rFonts w:ascii="Consolas" w:eastAsia="Consolas" w:hAnsi="Consolas" w:cs="Consolas"/>
          <w:color w:val="CCCCCC"/>
          <w:sz w:val="21"/>
          <w:szCs w:val="21"/>
        </w:rPr>
        <w:t xml:space="preserve"> </w:t>
      </w:r>
      <w:r w:rsidRPr="4D05962B">
        <w:rPr>
          <w:rFonts w:ascii="Consolas" w:eastAsia="Consolas" w:hAnsi="Consolas" w:cs="Consolas"/>
          <w:color w:val="C586C0"/>
          <w:sz w:val="21"/>
          <w:szCs w:val="21"/>
        </w:rPr>
        <w:t>default</w:t>
      </w:r>
      <w:r w:rsidRPr="4D05962B">
        <w:rPr>
          <w:rFonts w:ascii="Consolas" w:eastAsia="Consolas" w:hAnsi="Consolas" w:cs="Consolas"/>
          <w:color w:val="CCCCCC"/>
          <w:sz w:val="21"/>
          <w:szCs w:val="21"/>
        </w:rPr>
        <w:t xml:space="preserve"> </w:t>
      </w:r>
      <w:r w:rsidRPr="4D05962B">
        <w:rPr>
          <w:rFonts w:ascii="Consolas" w:eastAsia="Consolas" w:hAnsi="Consolas" w:cs="Consolas"/>
          <w:color w:val="569CD6"/>
          <w:sz w:val="21"/>
          <w:szCs w:val="21"/>
        </w:rPr>
        <w:t>function</w:t>
      </w:r>
      <w:r w:rsidRPr="4D05962B">
        <w:rPr>
          <w:rFonts w:ascii="Consolas" w:eastAsia="Consolas" w:hAnsi="Consolas" w:cs="Consolas"/>
          <w:color w:val="CCCCCC"/>
          <w:sz w:val="21"/>
          <w:szCs w:val="21"/>
        </w:rPr>
        <w:t xml:space="preserve"> </w:t>
      </w:r>
      <w:proofErr w:type="gramStart"/>
      <w:r w:rsidRPr="4D05962B">
        <w:rPr>
          <w:rFonts w:ascii="Consolas" w:eastAsia="Consolas" w:hAnsi="Consolas" w:cs="Consolas"/>
          <w:color w:val="DCDCAA"/>
          <w:sz w:val="21"/>
          <w:szCs w:val="21"/>
        </w:rPr>
        <w:t>Document</w:t>
      </w:r>
      <w:r w:rsidRPr="4D05962B">
        <w:rPr>
          <w:rFonts w:ascii="Consolas" w:eastAsia="Consolas" w:hAnsi="Consolas" w:cs="Consolas"/>
          <w:color w:val="CCCCCC"/>
          <w:sz w:val="21"/>
          <w:szCs w:val="21"/>
        </w:rPr>
        <w:t>(</w:t>
      </w:r>
      <w:proofErr w:type="gramEnd"/>
      <w:r w:rsidRPr="4D05962B">
        <w:rPr>
          <w:rFonts w:ascii="Consolas" w:eastAsia="Consolas" w:hAnsi="Consolas" w:cs="Consolas"/>
          <w:color w:val="CCCCCC"/>
          <w:sz w:val="21"/>
          <w:szCs w:val="21"/>
        </w:rPr>
        <w:t>) {</w:t>
      </w:r>
    </w:p>
    <w:p w14:paraId="145DE6DA" w14:textId="0EF7D276"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C586C0"/>
          <w:sz w:val="21"/>
          <w:szCs w:val="21"/>
        </w:rPr>
        <w:t>return</w:t>
      </w:r>
      <w:r w:rsidRPr="4D05962B">
        <w:rPr>
          <w:rFonts w:ascii="Consolas" w:eastAsia="Consolas" w:hAnsi="Consolas" w:cs="Consolas"/>
          <w:color w:val="CCCCCC"/>
          <w:sz w:val="21"/>
          <w:szCs w:val="21"/>
        </w:rPr>
        <w:t xml:space="preserve"> (</w:t>
      </w:r>
    </w:p>
    <w:p w14:paraId="2BABBECB" w14:textId="5D1D8185"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4EC9B0"/>
          <w:sz w:val="21"/>
          <w:szCs w:val="21"/>
        </w:rPr>
        <w:t>Html</w:t>
      </w:r>
      <w:r w:rsidRPr="4D05962B">
        <w:rPr>
          <w:rFonts w:ascii="Consolas" w:eastAsia="Consolas" w:hAnsi="Consolas" w:cs="Consolas"/>
          <w:color w:val="CCCCCC"/>
          <w:sz w:val="21"/>
          <w:szCs w:val="21"/>
        </w:rPr>
        <w:t xml:space="preserve"> </w:t>
      </w:r>
      <w:r w:rsidRPr="4D05962B">
        <w:rPr>
          <w:rFonts w:ascii="Consolas" w:eastAsia="Consolas" w:hAnsi="Consolas" w:cs="Consolas"/>
          <w:color w:val="9CDCFE"/>
          <w:sz w:val="21"/>
          <w:szCs w:val="21"/>
        </w:rPr>
        <w:t>lang</w:t>
      </w:r>
      <w:r w:rsidRPr="4D05962B">
        <w:rPr>
          <w:rFonts w:ascii="Consolas" w:eastAsia="Consolas" w:hAnsi="Consolas" w:cs="Consolas"/>
          <w:color w:val="D4D4D4"/>
          <w:sz w:val="21"/>
          <w:szCs w:val="21"/>
        </w:rPr>
        <w:t>=</w:t>
      </w:r>
      <w:r w:rsidRPr="4D05962B">
        <w:rPr>
          <w:rFonts w:ascii="Consolas" w:eastAsia="Consolas" w:hAnsi="Consolas" w:cs="Consolas"/>
          <w:color w:val="CE9178"/>
          <w:sz w:val="21"/>
          <w:szCs w:val="21"/>
        </w:rPr>
        <w:t>"en"</w:t>
      </w:r>
      <w:r w:rsidRPr="4D05962B">
        <w:rPr>
          <w:rFonts w:ascii="Consolas" w:eastAsia="Consolas" w:hAnsi="Consolas" w:cs="Consolas"/>
          <w:color w:val="808080" w:themeColor="background1" w:themeShade="80"/>
          <w:sz w:val="21"/>
          <w:szCs w:val="21"/>
        </w:rPr>
        <w:t>&gt;</w:t>
      </w:r>
    </w:p>
    <w:p w14:paraId="6F971CA3" w14:textId="0D17ADFF" w:rsidR="00AB06A1" w:rsidRPr="00C41FDD" w:rsidRDefault="0B516739" w:rsidP="16A555B2">
      <w:pPr>
        <w:shd w:val="clear" w:color="auto" w:fill="1F1F1F"/>
        <w:spacing w:after="0" w:line="285" w:lineRule="exact"/>
      </w:pPr>
      <w:r w:rsidRPr="16A555B2">
        <w:rPr>
          <w:rFonts w:ascii="Consolas" w:eastAsia="Consolas" w:hAnsi="Consolas" w:cs="Consolas"/>
          <w:color w:val="CCCCCC"/>
          <w:sz w:val="21"/>
          <w:szCs w:val="21"/>
        </w:rPr>
        <w:t xml:space="preserve">      </w:t>
      </w:r>
      <w:r w:rsidRPr="16A555B2">
        <w:rPr>
          <w:rFonts w:ascii="Consolas" w:eastAsia="Consolas" w:hAnsi="Consolas" w:cs="Consolas"/>
          <w:color w:val="808080" w:themeColor="background1" w:themeShade="80"/>
          <w:sz w:val="21"/>
          <w:szCs w:val="21"/>
        </w:rPr>
        <w:t>&lt;</w:t>
      </w:r>
      <w:r w:rsidRPr="16A555B2">
        <w:rPr>
          <w:rFonts w:ascii="Consolas" w:eastAsia="Consolas" w:hAnsi="Consolas" w:cs="Consolas"/>
          <w:color w:val="4EC9B0"/>
          <w:sz w:val="21"/>
          <w:szCs w:val="21"/>
        </w:rPr>
        <w:t>Head</w:t>
      </w:r>
      <w:r w:rsidRPr="16A555B2">
        <w:rPr>
          <w:rFonts w:ascii="Consolas" w:eastAsia="Consolas" w:hAnsi="Consolas" w:cs="Consolas"/>
          <w:color w:val="CCCCCC"/>
          <w:sz w:val="21"/>
          <w:szCs w:val="21"/>
        </w:rPr>
        <w:t xml:space="preserve"> </w:t>
      </w:r>
      <w:r w:rsidRPr="16A555B2">
        <w:rPr>
          <w:rFonts w:ascii="Consolas" w:eastAsia="Consolas" w:hAnsi="Consolas" w:cs="Consolas"/>
          <w:color w:val="808080" w:themeColor="background1" w:themeShade="80"/>
          <w:sz w:val="21"/>
          <w:szCs w:val="21"/>
        </w:rPr>
        <w:t>/&gt;</w:t>
      </w:r>
    </w:p>
    <w:p w14:paraId="0AFD886A" w14:textId="38865D3D"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569CD6"/>
          <w:sz w:val="21"/>
          <w:szCs w:val="21"/>
        </w:rPr>
        <w:t>body</w:t>
      </w:r>
      <w:r w:rsidRPr="4D05962B">
        <w:rPr>
          <w:rFonts w:ascii="Consolas" w:eastAsia="Consolas" w:hAnsi="Consolas" w:cs="Consolas"/>
          <w:color w:val="808080" w:themeColor="background1" w:themeShade="80"/>
          <w:sz w:val="21"/>
          <w:szCs w:val="21"/>
        </w:rPr>
        <w:t>&gt;</w:t>
      </w:r>
    </w:p>
    <w:p w14:paraId="364ECAE5" w14:textId="4D403BC3"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4EC9B0"/>
          <w:sz w:val="21"/>
          <w:szCs w:val="21"/>
        </w:rPr>
        <w:t>Main</w:t>
      </w: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/&gt;</w:t>
      </w:r>
    </w:p>
    <w:p w14:paraId="1D84AC65" w14:textId="1DD7D2B8"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4EC9B0"/>
          <w:sz w:val="21"/>
          <w:szCs w:val="21"/>
        </w:rPr>
        <w:t>NextScript</w:t>
      </w: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/&gt;</w:t>
      </w:r>
    </w:p>
    <w:p w14:paraId="4DA1840B" w14:textId="30B4ACD6"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569CD6"/>
          <w:sz w:val="21"/>
          <w:szCs w:val="21"/>
        </w:rPr>
        <w:t>body</w:t>
      </w:r>
      <w:r w:rsidRPr="4D05962B">
        <w:rPr>
          <w:rFonts w:ascii="Consolas" w:eastAsia="Consolas" w:hAnsi="Consolas" w:cs="Consolas"/>
          <w:color w:val="808080" w:themeColor="background1" w:themeShade="80"/>
          <w:sz w:val="21"/>
          <w:szCs w:val="21"/>
        </w:rPr>
        <w:t>&gt;</w:t>
      </w:r>
    </w:p>
    <w:p w14:paraId="7F26268A" w14:textId="0927FF0E"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r w:rsidRPr="4D05962B">
        <w:rPr>
          <w:rFonts w:ascii="Consolas" w:eastAsia="Consolas" w:hAnsi="Consolas" w:cs="Consolas"/>
          <w:color w:val="808080" w:themeColor="background1" w:themeShade="80"/>
          <w:sz w:val="21"/>
          <w:szCs w:val="21"/>
        </w:rPr>
        <w:t>&lt;/</w:t>
      </w:r>
      <w:r w:rsidRPr="4D05962B">
        <w:rPr>
          <w:rFonts w:ascii="Consolas" w:eastAsia="Consolas" w:hAnsi="Consolas" w:cs="Consolas"/>
          <w:color w:val="4EC9B0"/>
          <w:sz w:val="21"/>
          <w:szCs w:val="21"/>
        </w:rPr>
        <w:t>Html</w:t>
      </w:r>
      <w:r w:rsidRPr="4D05962B">
        <w:rPr>
          <w:rFonts w:ascii="Consolas" w:eastAsia="Consolas" w:hAnsi="Consolas" w:cs="Consolas"/>
          <w:color w:val="808080" w:themeColor="background1" w:themeShade="80"/>
          <w:sz w:val="21"/>
          <w:szCs w:val="21"/>
        </w:rPr>
        <w:t>&gt;</w:t>
      </w:r>
    </w:p>
    <w:p w14:paraId="19735EEE" w14:textId="5E7027C5"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 xml:space="preserve">  );</w:t>
      </w:r>
    </w:p>
    <w:p w14:paraId="0FD1F0AD" w14:textId="7059A357" w:rsidR="00AB06A1" w:rsidRPr="00C41FDD" w:rsidRDefault="0B516739" w:rsidP="4D05962B">
      <w:pPr>
        <w:shd w:val="clear" w:color="auto" w:fill="1F1F1F"/>
        <w:spacing w:after="0" w:line="285" w:lineRule="exact"/>
      </w:pPr>
      <w:r w:rsidRPr="4D05962B">
        <w:rPr>
          <w:rFonts w:ascii="Consolas" w:eastAsia="Consolas" w:hAnsi="Consolas" w:cs="Consolas"/>
          <w:color w:val="CCCCCC"/>
          <w:sz w:val="21"/>
          <w:szCs w:val="21"/>
        </w:rPr>
        <w:t>}</w:t>
      </w:r>
    </w:p>
    <w:p w14:paraId="2A222EC3" w14:textId="5A997B21" w:rsidR="00AB06A1" w:rsidRPr="00C41FDD" w:rsidRDefault="0B516739" w:rsidP="4D05962B">
      <w:pPr>
        <w:spacing w:line="264" w:lineRule="auto"/>
      </w:pPr>
      <w:r>
        <w:t>Zu:</w:t>
      </w:r>
    </w:p>
    <w:p w14:paraId="227B7E8C" w14:textId="4EF433E7" w:rsidR="00AB06A1" w:rsidRPr="00C41FDD" w:rsidRDefault="0B516739" w:rsidP="3DA7F158">
      <w:pPr>
        <w:shd w:val="clear" w:color="auto" w:fill="1F1F1F"/>
        <w:spacing w:after="0" w:line="285" w:lineRule="exact"/>
      </w:pPr>
      <w:r w:rsidRPr="3DA7F158">
        <w:rPr>
          <w:rFonts w:ascii="Consolas" w:eastAsia="Consolas" w:hAnsi="Consolas" w:cs="Consolas"/>
          <w:color w:val="C586C0"/>
          <w:sz w:val="21"/>
          <w:szCs w:val="21"/>
        </w:rPr>
        <w:t>import</w:t>
      </w:r>
      <w:r w:rsidRPr="3DA7F158">
        <w:rPr>
          <w:rFonts w:ascii="Consolas" w:eastAsia="Consolas" w:hAnsi="Consolas" w:cs="Consolas"/>
          <w:color w:val="CCCCCC"/>
          <w:sz w:val="21"/>
          <w:szCs w:val="21"/>
        </w:rPr>
        <w:t xml:space="preserve"> </w:t>
      </w:r>
      <w:proofErr w:type="gramStart"/>
      <w:r w:rsidRPr="3DA7F158">
        <w:rPr>
          <w:rFonts w:ascii="Consolas" w:eastAsia="Consolas" w:hAnsi="Consolas" w:cs="Consolas"/>
          <w:color w:val="CCCCCC"/>
          <w:sz w:val="21"/>
          <w:szCs w:val="21"/>
        </w:rPr>
        <w:t xml:space="preserve">{ </w:t>
      </w:r>
      <w:r w:rsidRPr="3DA7F158">
        <w:rPr>
          <w:rFonts w:ascii="Consolas" w:eastAsia="Consolas" w:hAnsi="Consolas" w:cs="Consolas"/>
          <w:color w:val="9CDCFE"/>
          <w:sz w:val="21"/>
          <w:szCs w:val="21"/>
        </w:rPr>
        <w:t>Html</w:t>
      </w:r>
      <w:proofErr w:type="gramEnd"/>
      <w:r w:rsidRPr="3DA7F158">
        <w:rPr>
          <w:rFonts w:ascii="Consolas" w:eastAsia="Consolas" w:hAnsi="Consolas" w:cs="Consolas"/>
          <w:color w:val="CCCCCC"/>
          <w:sz w:val="21"/>
          <w:szCs w:val="21"/>
        </w:rPr>
        <w:t xml:space="preserve">, </w:t>
      </w:r>
      <w:r w:rsidRPr="3DA7F158">
        <w:rPr>
          <w:rFonts w:ascii="Consolas" w:eastAsia="Consolas" w:hAnsi="Consolas" w:cs="Consolas"/>
          <w:color w:val="9CDCFE"/>
          <w:sz w:val="21"/>
          <w:szCs w:val="21"/>
        </w:rPr>
        <w:t>Head</w:t>
      </w:r>
      <w:r w:rsidRPr="3DA7F158">
        <w:rPr>
          <w:rFonts w:ascii="Consolas" w:eastAsia="Consolas" w:hAnsi="Consolas" w:cs="Consolas"/>
          <w:color w:val="CCCCCC"/>
          <w:sz w:val="21"/>
          <w:szCs w:val="21"/>
        </w:rPr>
        <w:t xml:space="preserve">, </w:t>
      </w:r>
      <w:r w:rsidRPr="3DA7F158">
        <w:rPr>
          <w:rFonts w:ascii="Consolas" w:eastAsia="Consolas" w:hAnsi="Consolas" w:cs="Consolas"/>
          <w:color w:val="9CDCFE"/>
          <w:sz w:val="21"/>
          <w:szCs w:val="21"/>
        </w:rPr>
        <w:t>Main</w:t>
      </w:r>
      <w:r w:rsidRPr="3DA7F158">
        <w:rPr>
          <w:rFonts w:ascii="Consolas" w:eastAsia="Consolas" w:hAnsi="Consolas" w:cs="Consolas"/>
          <w:color w:val="CCCCCC"/>
          <w:sz w:val="21"/>
          <w:szCs w:val="21"/>
        </w:rPr>
        <w:t xml:space="preserve">, </w:t>
      </w:r>
      <w:r w:rsidRPr="3DA7F158">
        <w:rPr>
          <w:rFonts w:ascii="Consolas" w:eastAsia="Consolas" w:hAnsi="Consolas" w:cs="Consolas"/>
          <w:color w:val="9CDCFE"/>
          <w:sz w:val="21"/>
          <w:szCs w:val="21"/>
        </w:rPr>
        <w:t>NextScript</w:t>
      </w:r>
      <w:r w:rsidRPr="3DA7F158">
        <w:rPr>
          <w:rFonts w:ascii="Consolas" w:eastAsia="Consolas" w:hAnsi="Consolas" w:cs="Consolas"/>
          <w:color w:val="CCCCCC"/>
          <w:sz w:val="21"/>
          <w:szCs w:val="21"/>
        </w:rPr>
        <w:t xml:space="preserve"> } </w:t>
      </w:r>
      <w:r w:rsidRPr="3DA7F158">
        <w:rPr>
          <w:rFonts w:ascii="Consolas" w:eastAsia="Consolas" w:hAnsi="Consolas" w:cs="Consolas"/>
          <w:color w:val="C586C0"/>
          <w:sz w:val="21"/>
          <w:szCs w:val="21"/>
        </w:rPr>
        <w:t>from</w:t>
      </w:r>
      <w:r w:rsidRPr="3DA7F158">
        <w:rPr>
          <w:rFonts w:ascii="Consolas" w:eastAsia="Consolas" w:hAnsi="Consolas" w:cs="Consolas"/>
          <w:color w:val="CCCCCC"/>
          <w:sz w:val="21"/>
          <w:szCs w:val="21"/>
        </w:rPr>
        <w:t xml:space="preserve"> </w:t>
      </w:r>
      <w:r w:rsidRPr="3DA7F158">
        <w:rPr>
          <w:rFonts w:ascii="Consolas" w:eastAsia="Consolas" w:hAnsi="Consolas" w:cs="Consolas"/>
          <w:color w:val="CE9178"/>
          <w:sz w:val="21"/>
          <w:szCs w:val="21"/>
        </w:rPr>
        <w:t>"next/document"</w:t>
      </w:r>
      <w:r w:rsidRPr="3DA7F158">
        <w:rPr>
          <w:rFonts w:ascii="Consolas" w:eastAsia="Consolas" w:hAnsi="Consolas" w:cs="Consolas"/>
          <w:color w:val="CCCCCC"/>
          <w:sz w:val="21"/>
          <w:szCs w:val="21"/>
        </w:rPr>
        <w:t>;</w:t>
      </w:r>
    </w:p>
    <w:p w14:paraId="03D634E6" w14:textId="239273DE" w:rsidR="00AB06A1" w:rsidRPr="00C41FDD" w:rsidRDefault="00AB06A1" w:rsidP="3DA7F158">
      <w:pPr>
        <w:shd w:val="clear" w:color="auto" w:fill="1F1F1F"/>
        <w:spacing w:after="0" w:line="285" w:lineRule="exact"/>
      </w:pPr>
    </w:p>
    <w:p w14:paraId="4316EC2C" w14:textId="1892B58A" w:rsidR="00AB06A1" w:rsidRPr="00C41FDD" w:rsidRDefault="0B516739" w:rsidP="3DA7F158">
      <w:pPr>
        <w:shd w:val="clear" w:color="auto" w:fill="1F1F1F"/>
        <w:spacing w:after="0" w:line="285" w:lineRule="exact"/>
      </w:pPr>
      <w:r w:rsidRPr="3DA7F158">
        <w:rPr>
          <w:rFonts w:ascii="Consolas" w:eastAsia="Consolas" w:hAnsi="Consolas" w:cs="Consolas"/>
          <w:color w:val="C586C0"/>
          <w:sz w:val="21"/>
          <w:szCs w:val="21"/>
        </w:rPr>
        <w:t>export</w:t>
      </w:r>
      <w:r w:rsidRPr="3DA7F158">
        <w:rPr>
          <w:rFonts w:ascii="Consolas" w:eastAsia="Consolas" w:hAnsi="Consolas" w:cs="Consolas"/>
          <w:color w:val="CCCCCC"/>
          <w:sz w:val="21"/>
          <w:szCs w:val="21"/>
        </w:rPr>
        <w:t xml:space="preserve"> </w:t>
      </w:r>
      <w:r w:rsidRPr="3DA7F158">
        <w:rPr>
          <w:rFonts w:ascii="Consolas" w:eastAsia="Consolas" w:hAnsi="Consolas" w:cs="Consolas"/>
          <w:color w:val="C586C0"/>
          <w:sz w:val="21"/>
          <w:szCs w:val="21"/>
        </w:rPr>
        <w:t>default</w:t>
      </w:r>
      <w:r w:rsidRPr="3DA7F158">
        <w:rPr>
          <w:rFonts w:ascii="Consolas" w:eastAsia="Consolas" w:hAnsi="Consolas" w:cs="Consolas"/>
          <w:color w:val="CCCCCC"/>
          <w:sz w:val="21"/>
          <w:szCs w:val="21"/>
        </w:rPr>
        <w:t xml:space="preserve"> </w:t>
      </w:r>
      <w:r w:rsidRPr="3DA7F158">
        <w:rPr>
          <w:rFonts w:ascii="Consolas" w:eastAsia="Consolas" w:hAnsi="Consolas" w:cs="Consolas"/>
          <w:color w:val="569CD6"/>
          <w:sz w:val="21"/>
          <w:szCs w:val="21"/>
        </w:rPr>
        <w:t>function</w:t>
      </w:r>
      <w:r w:rsidRPr="3DA7F158">
        <w:rPr>
          <w:rFonts w:ascii="Consolas" w:eastAsia="Consolas" w:hAnsi="Consolas" w:cs="Consolas"/>
          <w:color w:val="CCCCCC"/>
          <w:sz w:val="21"/>
          <w:szCs w:val="21"/>
        </w:rPr>
        <w:t xml:space="preserve"> </w:t>
      </w:r>
      <w:proofErr w:type="gramStart"/>
      <w:r w:rsidRPr="3DA7F158">
        <w:rPr>
          <w:rFonts w:ascii="Consolas" w:eastAsia="Consolas" w:hAnsi="Consolas" w:cs="Consolas"/>
          <w:color w:val="DCDCAA"/>
          <w:sz w:val="21"/>
          <w:szCs w:val="21"/>
        </w:rPr>
        <w:t>Document</w:t>
      </w:r>
      <w:r w:rsidRPr="3DA7F158">
        <w:rPr>
          <w:rFonts w:ascii="Consolas" w:eastAsia="Consolas" w:hAnsi="Consolas" w:cs="Consolas"/>
          <w:color w:val="CCCCCC"/>
          <w:sz w:val="21"/>
          <w:szCs w:val="21"/>
        </w:rPr>
        <w:t>(</w:t>
      </w:r>
      <w:proofErr w:type="gramEnd"/>
      <w:r w:rsidRPr="3DA7F158">
        <w:rPr>
          <w:rFonts w:ascii="Consolas" w:eastAsia="Consolas" w:hAnsi="Consolas" w:cs="Consolas"/>
          <w:color w:val="CCCCCC"/>
          <w:sz w:val="21"/>
          <w:szCs w:val="21"/>
        </w:rPr>
        <w:t>) {</w:t>
      </w:r>
    </w:p>
    <w:p w14:paraId="5B44A31A" w14:textId="64A2571A"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C586C0"/>
          <w:sz w:val="21"/>
          <w:szCs w:val="21"/>
        </w:rPr>
        <w:t>return</w:t>
      </w:r>
      <w:r w:rsidRPr="3DA7F158">
        <w:rPr>
          <w:rFonts w:ascii="Consolas" w:eastAsia="Consolas" w:hAnsi="Consolas" w:cs="Consolas"/>
          <w:color w:val="CCCCCC"/>
          <w:sz w:val="21"/>
          <w:szCs w:val="21"/>
        </w:rPr>
        <w:t xml:space="preserve"> (</w:t>
      </w:r>
    </w:p>
    <w:p w14:paraId="0527958F" w14:textId="3CD0DEDB"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Html</w:t>
      </w:r>
      <w:r w:rsidRPr="3DA7F158">
        <w:rPr>
          <w:rFonts w:ascii="Consolas" w:eastAsia="Consolas" w:hAnsi="Consolas" w:cs="Consolas"/>
          <w:color w:val="CCCCCC"/>
          <w:sz w:val="21"/>
          <w:szCs w:val="21"/>
        </w:rPr>
        <w:t xml:space="preserve"> </w:t>
      </w:r>
      <w:r w:rsidRPr="3DA7F158">
        <w:rPr>
          <w:rFonts w:ascii="Consolas" w:eastAsia="Consolas" w:hAnsi="Consolas" w:cs="Consolas"/>
          <w:color w:val="9CDCFE"/>
          <w:sz w:val="21"/>
          <w:szCs w:val="21"/>
        </w:rPr>
        <w:t>lang</w:t>
      </w:r>
      <w:r w:rsidRPr="3DA7F158">
        <w:rPr>
          <w:rFonts w:ascii="Consolas" w:eastAsia="Consolas" w:hAnsi="Consolas" w:cs="Consolas"/>
          <w:color w:val="D4D4D4"/>
          <w:sz w:val="21"/>
          <w:szCs w:val="21"/>
        </w:rPr>
        <w:t>=</w:t>
      </w:r>
      <w:r w:rsidRPr="3DA7F158">
        <w:rPr>
          <w:rFonts w:ascii="Consolas" w:eastAsia="Consolas" w:hAnsi="Consolas" w:cs="Consolas"/>
          <w:color w:val="CE9178"/>
          <w:sz w:val="21"/>
          <w:szCs w:val="21"/>
        </w:rPr>
        <w:t>"en"</w:t>
      </w:r>
      <w:r w:rsidRPr="3DA7F158">
        <w:rPr>
          <w:rFonts w:ascii="Consolas" w:eastAsia="Consolas" w:hAnsi="Consolas" w:cs="Consolas"/>
          <w:color w:val="808080" w:themeColor="background1" w:themeShade="80"/>
          <w:sz w:val="21"/>
          <w:szCs w:val="21"/>
        </w:rPr>
        <w:t>&gt;</w:t>
      </w:r>
    </w:p>
    <w:p w14:paraId="55AE328E" w14:textId="5B375D34"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Head</w:t>
      </w:r>
      <w:r w:rsidRPr="3DA7F158">
        <w:rPr>
          <w:rFonts w:ascii="Consolas" w:eastAsia="Consolas" w:hAnsi="Consolas" w:cs="Consolas"/>
          <w:color w:val="808080" w:themeColor="background1" w:themeShade="80"/>
          <w:sz w:val="21"/>
          <w:szCs w:val="21"/>
        </w:rPr>
        <w:t>&gt;</w:t>
      </w:r>
    </w:p>
    <w:p w14:paraId="3E298AF6" w14:textId="3812A165"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569CD6"/>
          <w:sz w:val="21"/>
          <w:szCs w:val="21"/>
        </w:rPr>
        <w:t>title</w:t>
      </w:r>
      <w:r w:rsidRPr="3DA7F158">
        <w:rPr>
          <w:rFonts w:ascii="Consolas" w:eastAsia="Consolas" w:hAnsi="Consolas" w:cs="Consolas"/>
          <w:color w:val="808080" w:themeColor="background1" w:themeShade="80"/>
          <w:sz w:val="21"/>
          <w:szCs w:val="21"/>
        </w:rPr>
        <w:t>&gt;</w:t>
      </w:r>
      <w:r w:rsidRPr="3DA7F158">
        <w:rPr>
          <w:rFonts w:ascii="Consolas" w:eastAsia="Consolas" w:hAnsi="Consolas" w:cs="Consolas"/>
          <w:color w:val="CCCCCC"/>
          <w:sz w:val="21"/>
          <w:szCs w:val="21"/>
        </w:rPr>
        <w:t>Audit</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569CD6"/>
          <w:sz w:val="21"/>
          <w:szCs w:val="21"/>
        </w:rPr>
        <w:t>title</w:t>
      </w:r>
      <w:r w:rsidRPr="3DA7F158">
        <w:rPr>
          <w:rFonts w:ascii="Consolas" w:eastAsia="Consolas" w:hAnsi="Consolas" w:cs="Consolas"/>
          <w:color w:val="808080" w:themeColor="background1" w:themeShade="80"/>
          <w:sz w:val="21"/>
          <w:szCs w:val="21"/>
        </w:rPr>
        <w:t>&gt;</w:t>
      </w:r>
    </w:p>
    <w:p w14:paraId="2C578A9B" w14:textId="706649FE"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Head</w:t>
      </w:r>
      <w:r w:rsidRPr="3DA7F158">
        <w:rPr>
          <w:rFonts w:ascii="Consolas" w:eastAsia="Consolas" w:hAnsi="Consolas" w:cs="Consolas"/>
          <w:color w:val="808080" w:themeColor="background1" w:themeShade="80"/>
          <w:sz w:val="21"/>
          <w:szCs w:val="21"/>
        </w:rPr>
        <w:t>&gt;</w:t>
      </w:r>
    </w:p>
    <w:p w14:paraId="7DF16776" w14:textId="1ACBC4F4"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569CD6"/>
          <w:sz w:val="21"/>
          <w:szCs w:val="21"/>
        </w:rPr>
        <w:t>body</w:t>
      </w:r>
      <w:r w:rsidRPr="3DA7F158">
        <w:rPr>
          <w:rFonts w:ascii="Consolas" w:eastAsia="Consolas" w:hAnsi="Consolas" w:cs="Consolas"/>
          <w:color w:val="808080" w:themeColor="background1" w:themeShade="80"/>
          <w:sz w:val="21"/>
          <w:szCs w:val="21"/>
        </w:rPr>
        <w:t>&gt;</w:t>
      </w:r>
    </w:p>
    <w:p w14:paraId="127C9DE7" w14:textId="72F48C71"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Main</w:t>
      </w: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/&gt;</w:t>
      </w:r>
    </w:p>
    <w:p w14:paraId="5595BBF0" w14:textId="6D9719A0"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NextScript</w:t>
      </w: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/&gt;</w:t>
      </w:r>
    </w:p>
    <w:p w14:paraId="07B7BFA1" w14:textId="5338FA7E"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569CD6"/>
          <w:sz w:val="21"/>
          <w:szCs w:val="21"/>
        </w:rPr>
        <w:t>body</w:t>
      </w:r>
      <w:r w:rsidRPr="3DA7F158">
        <w:rPr>
          <w:rFonts w:ascii="Consolas" w:eastAsia="Consolas" w:hAnsi="Consolas" w:cs="Consolas"/>
          <w:color w:val="808080" w:themeColor="background1" w:themeShade="80"/>
          <w:sz w:val="21"/>
          <w:szCs w:val="21"/>
        </w:rPr>
        <w:t>&gt;</w:t>
      </w:r>
    </w:p>
    <w:p w14:paraId="1BA48E9E" w14:textId="259C3654"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r w:rsidRPr="3DA7F158">
        <w:rPr>
          <w:rFonts w:ascii="Consolas" w:eastAsia="Consolas" w:hAnsi="Consolas" w:cs="Consolas"/>
          <w:color w:val="808080" w:themeColor="background1" w:themeShade="80"/>
          <w:sz w:val="21"/>
          <w:szCs w:val="21"/>
        </w:rPr>
        <w:t>&lt;/</w:t>
      </w:r>
      <w:r w:rsidRPr="3DA7F158">
        <w:rPr>
          <w:rFonts w:ascii="Consolas" w:eastAsia="Consolas" w:hAnsi="Consolas" w:cs="Consolas"/>
          <w:color w:val="4EC9B0"/>
          <w:sz w:val="21"/>
          <w:szCs w:val="21"/>
        </w:rPr>
        <w:t>Html</w:t>
      </w:r>
      <w:r w:rsidRPr="3DA7F158">
        <w:rPr>
          <w:rFonts w:ascii="Consolas" w:eastAsia="Consolas" w:hAnsi="Consolas" w:cs="Consolas"/>
          <w:color w:val="808080" w:themeColor="background1" w:themeShade="80"/>
          <w:sz w:val="21"/>
          <w:szCs w:val="21"/>
        </w:rPr>
        <w:t>&gt;</w:t>
      </w:r>
    </w:p>
    <w:p w14:paraId="4D0FBA9C" w14:textId="664C5104"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 xml:space="preserve">  );</w:t>
      </w:r>
    </w:p>
    <w:p w14:paraId="553BD4BD" w14:textId="63E9118D" w:rsidR="00AB06A1" w:rsidRPr="00C41FDD" w:rsidRDefault="0B516739" w:rsidP="3DA7F158">
      <w:pPr>
        <w:shd w:val="clear" w:color="auto" w:fill="1F1F1F"/>
        <w:spacing w:after="0" w:line="285" w:lineRule="exact"/>
      </w:pPr>
      <w:r w:rsidRPr="3DA7F158">
        <w:rPr>
          <w:rFonts w:ascii="Consolas" w:eastAsia="Consolas" w:hAnsi="Consolas" w:cs="Consolas"/>
          <w:color w:val="CCCCCC"/>
          <w:sz w:val="21"/>
          <w:szCs w:val="21"/>
        </w:rPr>
        <w:t>}</w:t>
      </w:r>
    </w:p>
    <w:p w14:paraId="3243B6BA" w14:textId="53A6C887" w:rsidR="00AB06A1" w:rsidRPr="00C41FDD" w:rsidRDefault="00AB06A1" w:rsidP="3B9F895B"/>
    <w:p w14:paraId="0A4978BC" w14:textId="5E4462AB" w:rsidR="4AABE9FE" w:rsidRDefault="133081A8" w:rsidP="4AABE9FE">
      <w:r>
        <w:t>Der Validator gibt fälschlicherweise eine Fehlermeldung aus</w:t>
      </w:r>
      <w:r w:rsidR="6AC95139">
        <w:t xml:space="preserve"> </w:t>
      </w:r>
      <w:proofErr w:type="gramStart"/>
      <w:r w:rsidR="6AC95139">
        <w:t>( Error</w:t>
      </w:r>
      <w:proofErr w:type="gramEnd"/>
      <w:r w:rsidR="6AC95139">
        <w:t>: Element head is missing a required instance of child element title.)</w:t>
      </w:r>
      <w:r w:rsidR="744A3128">
        <w:t>.</w:t>
      </w:r>
      <w:r>
        <w:t xml:space="preserve"> Seine Diagnose ist in sich widersprüchlich, da er das Fehlen eines </w:t>
      </w:r>
      <w:r w:rsidR="744A3128">
        <w:t>title Elements</w:t>
      </w:r>
      <w:r>
        <w:t xml:space="preserve"> als Fehler meldet, den HTML 5.1-Entwurf jedoch unter anderem mit den Worten zitiert, dass ein Element nicht erforderlich sei, wenn „Titelinformationen von einer höheren Ebene verfügbar sind“. Protokoll".</w:t>
      </w:r>
    </w:p>
    <w:p w14:paraId="37D0D893" w14:textId="6925615A" w:rsidR="439BBD4E" w:rsidRDefault="439BBD4E" w:rsidP="439BBD4E"/>
    <w:p w14:paraId="6BE9ADB0" w14:textId="57306857" w:rsidR="003E3747" w:rsidRPr="00C41FDD" w:rsidRDefault="003E3747" w:rsidP="004317E0">
      <w:pPr>
        <w:pStyle w:val="Heading2"/>
      </w:pPr>
      <w:bookmarkStart w:id="35" w:name="_Toc162515253"/>
      <w:r w:rsidRPr="00C41FDD">
        <w:t>Fazit</w:t>
      </w:r>
      <w:bookmarkEnd w:id="35"/>
    </w:p>
    <w:p w14:paraId="747CF092" w14:textId="0CB3FD76" w:rsidR="007C4FAE" w:rsidRDefault="007C4FAE" w:rsidP="007C4FAE">
      <w:r w:rsidRPr="007C4FAE">
        <w:t>W</w:t>
      </w:r>
      <w:r>
        <w:t xml:space="preserve">ir haben </w:t>
      </w:r>
      <w:r w:rsidR="0030505A">
        <w:t xml:space="preserve">eine Planung für unser Projekt gemacht und konnten uns an diese halten, dazu hatten wir genug Zeit und sogar genug übrig, um weitere Aufgaben zu erfassen und verteilen. Ich denke, dass wir all unsere Anforderungen testen konnten. </w:t>
      </w:r>
    </w:p>
    <w:p w14:paraId="15266804" w14:textId="0FE5A7EA" w:rsidR="0030505A" w:rsidRDefault="0030505A" w:rsidP="007C4FAE">
      <w:r>
        <w:t xml:space="preserve">Schlecht ist nichts gelaufen, wir hatten zwar Schwierigkeiten, das Backend zu integrieren, aber dabei wesentlich weniger, als die Allgemeinheit hatte, daher würde ich eher behaupten, dass es relativ gut gegangen ist. </w:t>
      </w:r>
    </w:p>
    <w:p w14:paraId="33D37238" w14:textId="6F5CD8D3" w:rsidR="0030505A" w:rsidRDefault="0030505A" w:rsidP="007C4FAE">
      <w:r>
        <w:t>Das Endergebnis ist sehr zufriedenstellend, wir konnten die ganze</w:t>
      </w:r>
      <w:r w:rsidR="008D5664">
        <w:t>n</w:t>
      </w:r>
      <w:r>
        <w:t xml:space="preserve"> Seiten erstellen, dabei </w:t>
      </w:r>
      <w:r w:rsidR="005053BF">
        <w:t xml:space="preserve">mit dem Backend kommunizieren und viel über React und Next lernen. </w:t>
      </w:r>
    </w:p>
    <w:p w14:paraId="196431C5" w14:textId="51F0F569" w:rsidR="005053BF" w:rsidRDefault="005053BF" w:rsidP="007C4FAE">
      <w:r>
        <w:t xml:space="preserve">Wie bereits erwähnt, haben wir gelernt, CRUD für Entitäten aus dem Frontend heraus zu implementieren, Seiten zu pre-rendern, </w:t>
      </w:r>
      <w:r w:rsidR="004F5A1A">
        <w:t>die Handhabung von React und Next und ihren Komponenten und Hooks,</w:t>
      </w:r>
      <w:r w:rsidR="006C2D4E">
        <w:t xml:space="preserve"> was node und npm sin</w:t>
      </w:r>
      <w:r w:rsidR="002267D0">
        <w:t xml:space="preserve">d und auch der Umgang mit cypress. </w:t>
      </w:r>
    </w:p>
    <w:p w14:paraId="07003BE3" w14:textId="57D5EB0C" w:rsidR="006C2D4E" w:rsidRDefault="006C2D4E" w:rsidP="007C4FAE">
      <w:r>
        <w:t>Wir konnten unseren gesamten Projektumfang erfüllen und es ist alles vorhanden. Wir könnten noch White-Box-Test für d</w:t>
      </w:r>
      <w:r w:rsidR="00EC18C6">
        <w:t xml:space="preserve">ie UX machen, aber es ist schwierig, Leute zu finden, die Zeit dafür haben. </w:t>
      </w:r>
    </w:p>
    <w:p w14:paraId="2664464E" w14:textId="77777777" w:rsidR="00AE33E8" w:rsidRPr="00AE33E8" w:rsidRDefault="00AE33E8" w:rsidP="00AE33E8">
      <w:pPr>
        <w:rPr>
          <w:iCs/>
          <w:highlight w:val="yellow"/>
        </w:rPr>
      </w:pPr>
    </w:p>
    <w:sectPr w:rsidR="00AE33E8" w:rsidRPr="00AE33E8" w:rsidSect="00A67C44">
      <w:headerReference w:type="default" r:id="rId31"/>
      <w:footerReference w:type="default" r:id="rId32"/>
      <w:pgSz w:w="11906" w:h="16838"/>
      <w:pgMar w:top="1417" w:right="1417" w:bottom="1134" w:left="1417" w:header="708" w:footer="566"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Zurbuchen Mattias" w:date="2024-03-27T11:49:00Z" w:initials="MZ">
    <w:p w14:paraId="4C92ED15" w14:textId="0C00F9BE" w:rsidR="00E61223" w:rsidRDefault="00E61223" w:rsidP="00E61223">
      <w:pPr>
        <w:pStyle w:val="CommentText"/>
      </w:pPr>
      <w:r w:rsidRPr="00C41FDD">
        <w:rPr>
          <w:rStyle w:val="CommentReference"/>
        </w:rPr>
        <w:annotationRef/>
      </w:r>
      <w:r w:rsidRPr="00C41FDD">
        <w:fldChar w:fldCharType="begin"/>
      </w:r>
      <w:r w:rsidRPr="00C41FDD">
        <w:instrText>HYPERLINK "mailto:julia.ebner@ict-campus.net"</w:instrText>
      </w:r>
      <w:bookmarkStart w:id="32" w:name="_@_B0ABB106401F4E8BBE95519455352E5CZ"/>
      <w:r w:rsidRPr="00C41FDD">
        <w:fldChar w:fldCharType="separate"/>
      </w:r>
      <w:bookmarkEnd w:id="32"/>
      <w:r w:rsidRPr="00C41FDD">
        <w:rPr>
          <w:rStyle w:val="Mention"/>
        </w:rPr>
        <w:t>@Ebner Julia</w:t>
      </w:r>
      <w:r w:rsidRPr="00C41FDD">
        <w:fldChar w:fldCharType="end"/>
      </w:r>
      <w:r w:rsidRPr="00C41FDD">
        <w:t xml:space="preserve"> </w:t>
      </w:r>
      <w:r w:rsidRPr="00C41FDD">
        <w:br/>
        <w:t xml:space="preserve">Liebe Julia </w:t>
      </w:r>
      <w:r w:rsidRPr="00C41FDD">
        <w:br/>
        <w:t xml:space="preserve">Ich hoffe, du hast gut gespiesen. Ich würde vorschlagen, dass dieser Test ersetzt werden würde. Zum Beispiel das Updaten eines Users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92ED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53B6AD" w16cex:dateUtc="2024-03-27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92ED15" w16cid:durableId="1053B6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54F2D" w14:textId="77777777" w:rsidR="000E4D83" w:rsidRPr="00C41FDD" w:rsidRDefault="000E4D83" w:rsidP="0076492C">
      <w:pPr>
        <w:spacing w:after="0" w:line="240" w:lineRule="auto"/>
      </w:pPr>
      <w:r w:rsidRPr="00C41FDD">
        <w:separator/>
      </w:r>
    </w:p>
  </w:endnote>
  <w:endnote w:type="continuationSeparator" w:id="0">
    <w:p w14:paraId="5B1BE6F3" w14:textId="77777777" w:rsidR="000E4D83" w:rsidRPr="00C41FDD" w:rsidRDefault="000E4D83" w:rsidP="0076492C">
      <w:pPr>
        <w:spacing w:after="0" w:line="240" w:lineRule="auto"/>
      </w:pPr>
      <w:r w:rsidRPr="00C41FDD">
        <w:continuationSeparator/>
      </w:r>
    </w:p>
  </w:endnote>
  <w:endnote w:type="continuationNotice" w:id="1">
    <w:p w14:paraId="0A3CFE1F" w14:textId="77777777" w:rsidR="000E4D83" w:rsidRPr="00C41FDD" w:rsidRDefault="000E4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tillium">
    <w:altName w:val="Courier New"/>
    <w:panose1 w:val="00000000000000000000"/>
    <w:charset w:val="00"/>
    <w:family w:val="modern"/>
    <w:notTrueType/>
    <w:pitch w:val="variable"/>
    <w:sig w:usb0="00000001"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782126"/>
      <w:docPartObj>
        <w:docPartGallery w:val="Page Numbers (Bottom of Page)"/>
        <w:docPartUnique/>
      </w:docPartObj>
    </w:sdtPr>
    <w:sdtContent>
      <w:p w14:paraId="58CACF21" w14:textId="7A52FFF9" w:rsidR="00A67C44" w:rsidRDefault="00A67C44">
        <w:pPr>
          <w:pStyle w:val="Footer"/>
          <w:jc w:val="right"/>
        </w:pPr>
        <w:r>
          <w:fldChar w:fldCharType="begin"/>
        </w:r>
        <w:r>
          <w:instrText>PAGE   \* MERGEFORMAT</w:instrText>
        </w:r>
        <w:r>
          <w:fldChar w:fldCharType="separate"/>
        </w:r>
        <w:r>
          <w:rPr>
            <w:lang w:val="de-DE"/>
          </w:rPr>
          <w:t>2</w:t>
        </w:r>
        <w:r>
          <w:fldChar w:fldCharType="end"/>
        </w:r>
      </w:p>
    </w:sdtContent>
  </w:sdt>
  <w:p w14:paraId="48E3BD84" w14:textId="1ED126D0" w:rsidR="0076492C" w:rsidRPr="00C41FDD" w:rsidRDefault="0076492C" w:rsidP="7519A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A330A" w14:textId="77777777" w:rsidR="000E4D83" w:rsidRPr="00C41FDD" w:rsidRDefault="000E4D83" w:rsidP="0076492C">
      <w:pPr>
        <w:spacing w:after="0" w:line="240" w:lineRule="auto"/>
      </w:pPr>
      <w:r w:rsidRPr="00C41FDD">
        <w:separator/>
      </w:r>
    </w:p>
  </w:footnote>
  <w:footnote w:type="continuationSeparator" w:id="0">
    <w:p w14:paraId="1A3DC07E" w14:textId="77777777" w:rsidR="000E4D83" w:rsidRPr="00C41FDD" w:rsidRDefault="000E4D83" w:rsidP="0076492C">
      <w:pPr>
        <w:spacing w:after="0" w:line="240" w:lineRule="auto"/>
      </w:pPr>
      <w:r w:rsidRPr="00C41FDD">
        <w:continuationSeparator/>
      </w:r>
    </w:p>
  </w:footnote>
  <w:footnote w:type="continuationNotice" w:id="1">
    <w:p w14:paraId="176D83FA" w14:textId="77777777" w:rsidR="000E4D83" w:rsidRPr="00C41FDD" w:rsidRDefault="000E4D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D6437" w14:textId="77777777" w:rsidR="003E5BF9" w:rsidRPr="00C41FDD" w:rsidRDefault="008E0DA5" w:rsidP="003E5BF9">
    <w:pPr>
      <w:pStyle w:val="Header"/>
      <w:jc w:val="right"/>
    </w:pPr>
    <w:r w:rsidRPr="00C41FDD">
      <w:rPr>
        <w:noProof/>
      </w:rPr>
      <w:drawing>
        <wp:inline distT="0" distB="0" distL="0" distR="0" wp14:anchorId="5582AA93" wp14:editId="10D6B8D3">
          <wp:extent cx="576000" cy="576000"/>
          <wp:effectExtent l="0" t="0" r="0" b="0"/>
          <wp:docPr id="2" name="Grafik 2" descr="Ein Bild, das Zeichnung,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_colored_squared.png"/>
                  <pic:cNvPicPr/>
                </pic:nvPicPr>
                <pic:blipFill>
                  <a:blip r:embed="rId1">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D0100"/>
    <w:multiLevelType w:val="hybridMultilevel"/>
    <w:tmpl w:val="F6EEB6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0E7BF2"/>
    <w:multiLevelType w:val="hybridMultilevel"/>
    <w:tmpl w:val="0B80A0C6"/>
    <w:lvl w:ilvl="0" w:tplc="7A1AA694">
      <w:start w:val="1"/>
      <w:numFmt w:val="decimal"/>
      <w:lvlText w:val="%1."/>
      <w:lvlJc w:val="left"/>
      <w:pPr>
        <w:ind w:left="720" w:hanging="360"/>
      </w:pPr>
      <w:rPr>
        <w:rFonts w:ascii="Frutiger 45 Light" w:eastAsiaTheme="minorHAnsi" w:hAnsi="Frutiger 45 Light" w:cstheme="minorBidi"/>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2A716A0"/>
    <w:multiLevelType w:val="hybridMultilevel"/>
    <w:tmpl w:val="FA94AD86"/>
    <w:lvl w:ilvl="0" w:tplc="72744FC0">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627569D"/>
    <w:multiLevelType w:val="hybridMultilevel"/>
    <w:tmpl w:val="FD86B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86D2A6C"/>
    <w:multiLevelType w:val="hybridMultilevel"/>
    <w:tmpl w:val="3AE24F1E"/>
    <w:lvl w:ilvl="0" w:tplc="D0864548">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1B0909"/>
    <w:multiLevelType w:val="hybridMultilevel"/>
    <w:tmpl w:val="79EA9F50"/>
    <w:lvl w:ilvl="0" w:tplc="8CD41530">
      <w:numFmt w:val="bullet"/>
      <w:lvlText w:val="-"/>
      <w:lvlJc w:val="left"/>
      <w:pPr>
        <w:ind w:left="1068" w:hanging="360"/>
      </w:pPr>
      <w:rPr>
        <w:rFonts w:ascii="Calibri" w:eastAsiaTheme="minorHAnsi" w:hAnsi="Calibri" w:cstheme="minorBidi"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abstractNum w:abstractNumId="8" w15:restartNumberingAfterBreak="0">
    <w:nsid w:val="392D287B"/>
    <w:multiLevelType w:val="hybridMultilevel"/>
    <w:tmpl w:val="9C96BA94"/>
    <w:lvl w:ilvl="0" w:tplc="6BA0568C">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1B0EF2"/>
    <w:multiLevelType w:val="hybridMultilevel"/>
    <w:tmpl w:val="0D6896F8"/>
    <w:lvl w:ilvl="0" w:tplc="29CE499A">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A2D7227"/>
    <w:multiLevelType w:val="hybridMultilevel"/>
    <w:tmpl w:val="899230F4"/>
    <w:lvl w:ilvl="0" w:tplc="9CF845E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CF66DC"/>
    <w:multiLevelType w:val="hybridMultilevel"/>
    <w:tmpl w:val="C0200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E42F13"/>
    <w:multiLevelType w:val="hybridMultilevel"/>
    <w:tmpl w:val="B5A0310C"/>
    <w:lvl w:ilvl="0" w:tplc="837CB240">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5501D60"/>
    <w:multiLevelType w:val="hybridMultilevel"/>
    <w:tmpl w:val="347CF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612152"/>
    <w:multiLevelType w:val="hybridMultilevel"/>
    <w:tmpl w:val="11960642"/>
    <w:lvl w:ilvl="0" w:tplc="8CD41530">
      <w:numFmt w:val="bullet"/>
      <w:lvlText w:val="-"/>
      <w:lvlJc w:val="left"/>
      <w:pPr>
        <w:ind w:left="1068" w:hanging="360"/>
      </w:pPr>
      <w:rPr>
        <w:rFonts w:ascii="Calibri" w:eastAsiaTheme="minorHAnsi" w:hAnsi="Calibri" w:cstheme="minorBidi" w:hint="default"/>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abstractNum w:abstractNumId="15" w15:restartNumberingAfterBreak="0">
    <w:nsid w:val="5C5A3A15"/>
    <w:multiLevelType w:val="hybridMultilevel"/>
    <w:tmpl w:val="D4007A3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66D3B28"/>
    <w:multiLevelType w:val="hybridMultilevel"/>
    <w:tmpl w:val="87568CE6"/>
    <w:lvl w:ilvl="0" w:tplc="62001DD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68778251">
    <w:abstractNumId w:val="3"/>
  </w:num>
  <w:num w:numId="2" w16cid:durableId="143087858">
    <w:abstractNumId w:val="15"/>
  </w:num>
  <w:num w:numId="3" w16cid:durableId="356276708">
    <w:abstractNumId w:val="16"/>
  </w:num>
  <w:num w:numId="4" w16cid:durableId="121464390">
    <w:abstractNumId w:val="1"/>
  </w:num>
  <w:num w:numId="5" w16cid:durableId="1883053467">
    <w:abstractNumId w:val="14"/>
  </w:num>
  <w:num w:numId="6" w16cid:durableId="119033640">
    <w:abstractNumId w:val="7"/>
  </w:num>
  <w:num w:numId="7" w16cid:durableId="228998121">
    <w:abstractNumId w:val="10"/>
  </w:num>
  <w:num w:numId="8" w16cid:durableId="551968470">
    <w:abstractNumId w:val="12"/>
  </w:num>
  <w:num w:numId="9" w16cid:durableId="2125613811">
    <w:abstractNumId w:val="6"/>
  </w:num>
  <w:num w:numId="10" w16cid:durableId="565142982">
    <w:abstractNumId w:val="5"/>
  </w:num>
  <w:num w:numId="11" w16cid:durableId="24060444">
    <w:abstractNumId w:val="9"/>
  </w:num>
  <w:num w:numId="12" w16cid:durableId="138806961">
    <w:abstractNumId w:val="4"/>
  </w:num>
  <w:num w:numId="13" w16cid:durableId="1179925916">
    <w:abstractNumId w:val="8"/>
  </w:num>
  <w:num w:numId="14" w16cid:durableId="640352468">
    <w:abstractNumId w:val="2"/>
  </w:num>
  <w:num w:numId="15" w16cid:durableId="439179158">
    <w:abstractNumId w:val="11"/>
  </w:num>
  <w:num w:numId="16" w16cid:durableId="2129814172">
    <w:abstractNumId w:val="13"/>
  </w:num>
  <w:num w:numId="17" w16cid:durableId="430861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urbuchen Mattias">
    <w15:presenceInfo w15:providerId="AD" w15:userId="S::mattias.zurbuchen@ict-campus.net::05d9c779-f530-481c-9363-51930510c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00"/>
    <w:rsid w:val="000022BC"/>
    <w:rsid w:val="00005C5D"/>
    <w:rsid w:val="00007346"/>
    <w:rsid w:val="00007B8D"/>
    <w:rsid w:val="00012554"/>
    <w:rsid w:val="00016EDC"/>
    <w:rsid w:val="000208C0"/>
    <w:rsid w:val="0002190E"/>
    <w:rsid w:val="00026A1D"/>
    <w:rsid w:val="00030812"/>
    <w:rsid w:val="00034B6C"/>
    <w:rsid w:val="000352F0"/>
    <w:rsid w:val="000410DC"/>
    <w:rsid w:val="00051EEB"/>
    <w:rsid w:val="00052CF2"/>
    <w:rsid w:val="00053D21"/>
    <w:rsid w:val="00055085"/>
    <w:rsid w:val="00056C56"/>
    <w:rsid w:val="00061446"/>
    <w:rsid w:val="00064974"/>
    <w:rsid w:val="000653A2"/>
    <w:rsid w:val="000672E6"/>
    <w:rsid w:val="00073B21"/>
    <w:rsid w:val="00075B91"/>
    <w:rsid w:val="0007735F"/>
    <w:rsid w:val="00086978"/>
    <w:rsid w:val="00090C9D"/>
    <w:rsid w:val="00093EFA"/>
    <w:rsid w:val="00094F7F"/>
    <w:rsid w:val="000956E7"/>
    <w:rsid w:val="00095CD6"/>
    <w:rsid w:val="000977E8"/>
    <w:rsid w:val="000A0AEC"/>
    <w:rsid w:val="000A4E54"/>
    <w:rsid w:val="000A58AC"/>
    <w:rsid w:val="000B4DD3"/>
    <w:rsid w:val="000C2328"/>
    <w:rsid w:val="000C325C"/>
    <w:rsid w:val="000C3BB5"/>
    <w:rsid w:val="000D0A49"/>
    <w:rsid w:val="000D11E4"/>
    <w:rsid w:val="000D4003"/>
    <w:rsid w:val="000D5A42"/>
    <w:rsid w:val="000D5B5A"/>
    <w:rsid w:val="000D6848"/>
    <w:rsid w:val="000E3461"/>
    <w:rsid w:val="000E389B"/>
    <w:rsid w:val="000E4D83"/>
    <w:rsid w:val="000F0D7C"/>
    <w:rsid w:val="000F2A63"/>
    <w:rsid w:val="000F3365"/>
    <w:rsid w:val="000F3E3A"/>
    <w:rsid w:val="000F6D9C"/>
    <w:rsid w:val="000F6DAA"/>
    <w:rsid w:val="00100548"/>
    <w:rsid w:val="00100C04"/>
    <w:rsid w:val="0010208E"/>
    <w:rsid w:val="00103EBF"/>
    <w:rsid w:val="00107F79"/>
    <w:rsid w:val="00111E91"/>
    <w:rsid w:val="001127C3"/>
    <w:rsid w:val="00112810"/>
    <w:rsid w:val="00112FB8"/>
    <w:rsid w:val="00113827"/>
    <w:rsid w:val="00122C9F"/>
    <w:rsid w:val="00123A5F"/>
    <w:rsid w:val="00123F7A"/>
    <w:rsid w:val="001244F2"/>
    <w:rsid w:val="00124B8F"/>
    <w:rsid w:val="0012515E"/>
    <w:rsid w:val="00125DB3"/>
    <w:rsid w:val="00126123"/>
    <w:rsid w:val="00127817"/>
    <w:rsid w:val="00127B4C"/>
    <w:rsid w:val="00132176"/>
    <w:rsid w:val="001359A4"/>
    <w:rsid w:val="00136583"/>
    <w:rsid w:val="00137371"/>
    <w:rsid w:val="001402C6"/>
    <w:rsid w:val="001418EC"/>
    <w:rsid w:val="00142C7C"/>
    <w:rsid w:val="00142ECC"/>
    <w:rsid w:val="00143E73"/>
    <w:rsid w:val="00144B83"/>
    <w:rsid w:val="001475AE"/>
    <w:rsid w:val="00151F38"/>
    <w:rsid w:val="0015283C"/>
    <w:rsid w:val="001556EA"/>
    <w:rsid w:val="00157480"/>
    <w:rsid w:val="00160631"/>
    <w:rsid w:val="001610F1"/>
    <w:rsid w:val="0017017E"/>
    <w:rsid w:val="00174095"/>
    <w:rsid w:val="00176147"/>
    <w:rsid w:val="001803D2"/>
    <w:rsid w:val="00180ED0"/>
    <w:rsid w:val="00182BEC"/>
    <w:rsid w:val="00187425"/>
    <w:rsid w:val="001913C0"/>
    <w:rsid w:val="00192038"/>
    <w:rsid w:val="00194C76"/>
    <w:rsid w:val="00195EC6"/>
    <w:rsid w:val="0019633B"/>
    <w:rsid w:val="001A0AF5"/>
    <w:rsid w:val="001A1C0D"/>
    <w:rsid w:val="001A25EF"/>
    <w:rsid w:val="001A2A9E"/>
    <w:rsid w:val="001A77CB"/>
    <w:rsid w:val="001A78F6"/>
    <w:rsid w:val="001B0409"/>
    <w:rsid w:val="001B2582"/>
    <w:rsid w:val="001B350F"/>
    <w:rsid w:val="001B46D1"/>
    <w:rsid w:val="001B6DDF"/>
    <w:rsid w:val="001BF09D"/>
    <w:rsid w:val="001C2C0B"/>
    <w:rsid w:val="001C59E8"/>
    <w:rsid w:val="001C5EBF"/>
    <w:rsid w:val="001C66C5"/>
    <w:rsid w:val="001C7814"/>
    <w:rsid w:val="001D1D70"/>
    <w:rsid w:val="001D3C37"/>
    <w:rsid w:val="001D595E"/>
    <w:rsid w:val="001D6FF9"/>
    <w:rsid w:val="001E2F75"/>
    <w:rsid w:val="001F1640"/>
    <w:rsid w:val="001F1A47"/>
    <w:rsid w:val="001F2F96"/>
    <w:rsid w:val="001F4C94"/>
    <w:rsid w:val="001F57BD"/>
    <w:rsid w:val="001F5F55"/>
    <w:rsid w:val="00203774"/>
    <w:rsid w:val="00203B05"/>
    <w:rsid w:val="002062D0"/>
    <w:rsid w:val="00206AF9"/>
    <w:rsid w:val="00211573"/>
    <w:rsid w:val="002120D8"/>
    <w:rsid w:val="00214EC3"/>
    <w:rsid w:val="0021667F"/>
    <w:rsid w:val="00216D2C"/>
    <w:rsid w:val="00217463"/>
    <w:rsid w:val="00217AE5"/>
    <w:rsid w:val="0022223D"/>
    <w:rsid w:val="00225C15"/>
    <w:rsid w:val="0022637E"/>
    <w:rsid w:val="002267D0"/>
    <w:rsid w:val="002344D3"/>
    <w:rsid w:val="00234F01"/>
    <w:rsid w:val="00235254"/>
    <w:rsid w:val="002365E1"/>
    <w:rsid w:val="002374A2"/>
    <w:rsid w:val="002436FA"/>
    <w:rsid w:val="00261CA9"/>
    <w:rsid w:val="00262F28"/>
    <w:rsid w:val="0026518B"/>
    <w:rsid w:val="00270C7C"/>
    <w:rsid w:val="002711B8"/>
    <w:rsid w:val="00272DA2"/>
    <w:rsid w:val="002766D1"/>
    <w:rsid w:val="00285659"/>
    <w:rsid w:val="002868CF"/>
    <w:rsid w:val="002927E5"/>
    <w:rsid w:val="00292BD8"/>
    <w:rsid w:val="00294790"/>
    <w:rsid w:val="00295BD4"/>
    <w:rsid w:val="002A3696"/>
    <w:rsid w:val="002A7836"/>
    <w:rsid w:val="002B3119"/>
    <w:rsid w:val="002B3E91"/>
    <w:rsid w:val="002B418C"/>
    <w:rsid w:val="002B4AC1"/>
    <w:rsid w:val="002B517E"/>
    <w:rsid w:val="002B55EF"/>
    <w:rsid w:val="002B6F7B"/>
    <w:rsid w:val="002C2B04"/>
    <w:rsid w:val="002C5C55"/>
    <w:rsid w:val="002C770B"/>
    <w:rsid w:val="002D2B05"/>
    <w:rsid w:val="002D398F"/>
    <w:rsid w:val="002D4F36"/>
    <w:rsid w:val="002D6BFA"/>
    <w:rsid w:val="002D7E0B"/>
    <w:rsid w:val="002E1725"/>
    <w:rsid w:val="002E22F6"/>
    <w:rsid w:val="002E30DF"/>
    <w:rsid w:val="002F11C4"/>
    <w:rsid w:val="002F29B1"/>
    <w:rsid w:val="002F39E3"/>
    <w:rsid w:val="002F4E62"/>
    <w:rsid w:val="002F6D86"/>
    <w:rsid w:val="002F7077"/>
    <w:rsid w:val="00300201"/>
    <w:rsid w:val="0030505A"/>
    <w:rsid w:val="00305B5F"/>
    <w:rsid w:val="003073C5"/>
    <w:rsid w:val="00313695"/>
    <w:rsid w:val="003208E4"/>
    <w:rsid w:val="00322E69"/>
    <w:rsid w:val="00327C0A"/>
    <w:rsid w:val="00330332"/>
    <w:rsid w:val="003337F7"/>
    <w:rsid w:val="00335724"/>
    <w:rsid w:val="0033575F"/>
    <w:rsid w:val="003360F6"/>
    <w:rsid w:val="00336C0A"/>
    <w:rsid w:val="003370C0"/>
    <w:rsid w:val="003474B6"/>
    <w:rsid w:val="00350289"/>
    <w:rsid w:val="00350CBB"/>
    <w:rsid w:val="00354E2E"/>
    <w:rsid w:val="003570D6"/>
    <w:rsid w:val="00357EC3"/>
    <w:rsid w:val="00361C8F"/>
    <w:rsid w:val="00361EB5"/>
    <w:rsid w:val="00364852"/>
    <w:rsid w:val="003675F6"/>
    <w:rsid w:val="00371D8E"/>
    <w:rsid w:val="00373747"/>
    <w:rsid w:val="0037558B"/>
    <w:rsid w:val="0038100C"/>
    <w:rsid w:val="003823D8"/>
    <w:rsid w:val="00387929"/>
    <w:rsid w:val="00396213"/>
    <w:rsid w:val="003A1668"/>
    <w:rsid w:val="003A191E"/>
    <w:rsid w:val="003A1BA2"/>
    <w:rsid w:val="003A25AB"/>
    <w:rsid w:val="003A3598"/>
    <w:rsid w:val="003A540E"/>
    <w:rsid w:val="003A62A4"/>
    <w:rsid w:val="003B0330"/>
    <w:rsid w:val="003B1841"/>
    <w:rsid w:val="003B2D81"/>
    <w:rsid w:val="003B5813"/>
    <w:rsid w:val="003B77CB"/>
    <w:rsid w:val="003C0385"/>
    <w:rsid w:val="003C06DB"/>
    <w:rsid w:val="003C07C4"/>
    <w:rsid w:val="003C0EC0"/>
    <w:rsid w:val="003C3001"/>
    <w:rsid w:val="003D3B8B"/>
    <w:rsid w:val="003D50F8"/>
    <w:rsid w:val="003D78AC"/>
    <w:rsid w:val="003E0A18"/>
    <w:rsid w:val="003E3747"/>
    <w:rsid w:val="003E4341"/>
    <w:rsid w:val="003E5A36"/>
    <w:rsid w:val="003E5BF9"/>
    <w:rsid w:val="003E7A8F"/>
    <w:rsid w:val="003F29C1"/>
    <w:rsid w:val="003F43FB"/>
    <w:rsid w:val="003F539F"/>
    <w:rsid w:val="003F7013"/>
    <w:rsid w:val="00400EB1"/>
    <w:rsid w:val="00401785"/>
    <w:rsid w:val="00403B2D"/>
    <w:rsid w:val="00404C47"/>
    <w:rsid w:val="00404CDF"/>
    <w:rsid w:val="004116FD"/>
    <w:rsid w:val="004134F2"/>
    <w:rsid w:val="004139A1"/>
    <w:rsid w:val="00421758"/>
    <w:rsid w:val="00422154"/>
    <w:rsid w:val="0042282B"/>
    <w:rsid w:val="004243E6"/>
    <w:rsid w:val="0042447B"/>
    <w:rsid w:val="00426F5E"/>
    <w:rsid w:val="004302CB"/>
    <w:rsid w:val="004317E0"/>
    <w:rsid w:val="00432013"/>
    <w:rsid w:val="004346F9"/>
    <w:rsid w:val="004348F2"/>
    <w:rsid w:val="0044244B"/>
    <w:rsid w:val="004428C0"/>
    <w:rsid w:val="00445524"/>
    <w:rsid w:val="004506A3"/>
    <w:rsid w:val="00452856"/>
    <w:rsid w:val="00454A95"/>
    <w:rsid w:val="00454B17"/>
    <w:rsid w:val="00461DCC"/>
    <w:rsid w:val="00461E9D"/>
    <w:rsid w:val="00462043"/>
    <w:rsid w:val="00462A00"/>
    <w:rsid w:val="00462BFE"/>
    <w:rsid w:val="0046419E"/>
    <w:rsid w:val="0046632E"/>
    <w:rsid w:val="004666DF"/>
    <w:rsid w:val="00470B3E"/>
    <w:rsid w:val="0047188B"/>
    <w:rsid w:val="00471DBB"/>
    <w:rsid w:val="004762B0"/>
    <w:rsid w:val="004802BF"/>
    <w:rsid w:val="00481062"/>
    <w:rsid w:val="00492D0E"/>
    <w:rsid w:val="00496BCD"/>
    <w:rsid w:val="004A5C90"/>
    <w:rsid w:val="004B0149"/>
    <w:rsid w:val="004B0A31"/>
    <w:rsid w:val="004C1BC9"/>
    <w:rsid w:val="004C3DA8"/>
    <w:rsid w:val="004C520D"/>
    <w:rsid w:val="004C59F8"/>
    <w:rsid w:val="004C76F6"/>
    <w:rsid w:val="004D0147"/>
    <w:rsid w:val="004D1A2F"/>
    <w:rsid w:val="004D42FA"/>
    <w:rsid w:val="004E13CC"/>
    <w:rsid w:val="004E2465"/>
    <w:rsid w:val="004E2D11"/>
    <w:rsid w:val="004E3D6D"/>
    <w:rsid w:val="004E5A12"/>
    <w:rsid w:val="004E7334"/>
    <w:rsid w:val="004F0898"/>
    <w:rsid w:val="004F1952"/>
    <w:rsid w:val="004F510B"/>
    <w:rsid w:val="004F5A1A"/>
    <w:rsid w:val="00501349"/>
    <w:rsid w:val="0050148B"/>
    <w:rsid w:val="00502203"/>
    <w:rsid w:val="0050348C"/>
    <w:rsid w:val="005053BF"/>
    <w:rsid w:val="00510D9D"/>
    <w:rsid w:val="00513C9A"/>
    <w:rsid w:val="00514026"/>
    <w:rsid w:val="00514BC8"/>
    <w:rsid w:val="00515EF9"/>
    <w:rsid w:val="00521E72"/>
    <w:rsid w:val="0052202B"/>
    <w:rsid w:val="0052208F"/>
    <w:rsid w:val="00523130"/>
    <w:rsid w:val="00523A42"/>
    <w:rsid w:val="00524013"/>
    <w:rsid w:val="00524EFE"/>
    <w:rsid w:val="00533F92"/>
    <w:rsid w:val="0053636F"/>
    <w:rsid w:val="00540223"/>
    <w:rsid w:val="00540521"/>
    <w:rsid w:val="005417AD"/>
    <w:rsid w:val="0054181E"/>
    <w:rsid w:val="00543EE5"/>
    <w:rsid w:val="00545810"/>
    <w:rsid w:val="00545D2F"/>
    <w:rsid w:val="005471B3"/>
    <w:rsid w:val="00551F33"/>
    <w:rsid w:val="005523EC"/>
    <w:rsid w:val="00553739"/>
    <w:rsid w:val="00554EEC"/>
    <w:rsid w:val="00556220"/>
    <w:rsid w:val="00556957"/>
    <w:rsid w:val="00563FCA"/>
    <w:rsid w:val="00564925"/>
    <w:rsid w:val="00565951"/>
    <w:rsid w:val="0057090C"/>
    <w:rsid w:val="005765BA"/>
    <w:rsid w:val="00577D2A"/>
    <w:rsid w:val="00580CEA"/>
    <w:rsid w:val="00584D18"/>
    <w:rsid w:val="0058650B"/>
    <w:rsid w:val="005916A1"/>
    <w:rsid w:val="005925CA"/>
    <w:rsid w:val="00594AB7"/>
    <w:rsid w:val="00596BF6"/>
    <w:rsid w:val="005A1450"/>
    <w:rsid w:val="005A244F"/>
    <w:rsid w:val="005A4BA7"/>
    <w:rsid w:val="005B410F"/>
    <w:rsid w:val="005C0487"/>
    <w:rsid w:val="005C2A14"/>
    <w:rsid w:val="005C3082"/>
    <w:rsid w:val="005C51D2"/>
    <w:rsid w:val="005C5B93"/>
    <w:rsid w:val="005C641F"/>
    <w:rsid w:val="005C70EE"/>
    <w:rsid w:val="005C9526"/>
    <w:rsid w:val="005D1737"/>
    <w:rsid w:val="005D1DDA"/>
    <w:rsid w:val="005D498D"/>
    <w:rsid w:val="005D6D13"/>
    <w:rsid w:val="005D7534"/>
    <w:rsid w:val="005E013A"/>
    <w:rsid w:val="005E0FCC"/>
    <w:rsid w:val="005E2F7F"/>
    <w:rsid w:val="005E38CE"/>
    <w:rsid w:val="005E604C"/>
    <w:rsid w:val="005F19E0"/>
    <w:rsid w:val="005F3E24"/>
    <w:rsid w:val="005F46C5"/>
    <w:rsid w:val="005F6A09"/>
    <w:rsid w:val="00600AA2"/>
    <w:rsid w:val="006035B8"/>
    <w:rsid w:val="0060692E"/>
    <w:rsid w:val="00610C57"/>
    <w:rsid w:val="00613280"/>
    <w:rsid w:val="0063053A"/>
    <w:rsid w:val="006325B9"/>
    <w:rsid w:val="006327DE"/>
    <w:rsid w:val="00633428"/>
    <w:rsid w:val="00634950"/>
    <w:rsid w:val="006377E8"/>
    <w:rsid w:val="00637EEA"/>
    <w:rsid w:val="006419DC"/>
    <w:rsid w:val="00641FA4"/>
    <w:rsid w:val="00644936"/>
    <w:rsid w:val="00644ABC"/>
    <w:rsid w:val="00644CA4"/>
    <w:rsid w:val="0065053E"/>
    <w:rsid w:val="00650AB2"/>
    <w:rsid w:val="00650AFA"/>
    <w:rsid w:val="006548C7"/>
    <w:rsid w:val="0065631A"/>
    <w:rsid w:val="00657AB6"/>
    <w:rsid w:val="00660FB5"/>
    <w:rsid w:val="006623C6"/>
    <w:rsid w:val="00662AA8"/>
    <w:rsid w:val="006670D4"/>
    <w:rsid w:val="006725E6"/>
    <w:rsid w:val="00676D1B"/>
    <w:rsid w:val="00677DC1"/>
    <w:rsid w:val="00680784"/>
    <w:rsid w:val="00683121"/>
    <w:rsid w:val="00691E72"/>
    <w:rsid w:val="00692332"/>
    <w:rsid w:val="00697AC4"/>
    <w:rsid w:val="006A216D"/>
    <w:rsid w:val="006A556B"/>
    <w:rsid w:val="006B08E1"/>
    <w:rsid w:val="006B119E"/>
    <w:rsid w:val="006B224F"/>
    <w:rsid w:val="006B2308"/>
    <w:rsid w:val="006B693E"/>
    <w:rsid w:val="006B6DB5"/>
    <w:rsid w:val="006B72C5"/>
    <w:rsid w:val="006C0CC0"/>
    <w:rsid w:val="006C1C0A"/>
    <w:rsid w:val="006C2711"/>
    <w:rsid w:val="006C29AE"/>
    <w:rsid w:val="006C2D4E"/>
    <w:rsid w:val="006C3882"/>
    <w:rsid w:val="006C3C18"/>
    <w:rsid w:val="006C43D9"/>
    <w:rsid w:val="006C61ED"/>
    <w:rsid w:val="006C643F"/>
    <w:rsid w:val="006C7754"/>
    <w:rsid w:val="006D246A"/>
    <w:rsid w:val="006D3C31"/>
    <w:rsid w:val="006D4C19"/>
    <w:rsid w:val="006D4C2F"/>
    <w:rsid w:val="006E792A"/>
    <w:rsid w:val="006F438C"/>
    <w:rsid w:val="006F5E41"/>
    <w:rsid w:val="00701049"/>
    <w:rsid w:val="00702450"/>
    <w:rsid w:val="007025EA"/>
    <w:rsid w:val="007055CE"/>
    <w:rsid w:val="00711316"/>
    <w:rsid w:val="00713EB3"/>
    <w:rsid w:val="007179A0"/>
    <w:rsid w:val="00724DAD"/>
    <w:rsid w:val="00724E20"/>
    <w:rsid w:val="00727C22"/>
    <w:rsid w:val="00732552"/>
    <w:rsid w:val="00734023"/>
    <w:rsid w:val="0073564C"/>
    <w:rsid w:val="00740DF5"/>
    <w:rsid w:val="00741939"/>
    <w:rsid w:val="0074711A"/>
    <w:rsid w:val="00753D36"/>
    <w:rsid w:val="007556FC"/>
    <w:rsid w:val="007616E5"/>
    <w:rsid w:val="00763421"/>
    <w:rsid w:val="007637CA"/>
    <w:rsid w:val="0076492C"/>
    <w:rsid w:val="0076568F"/>
    <w:rsid w:val="007702A0"/>
    <w:rsid w:val="00775004"/>
    <w:rsid w:val="00787B33"/>
    <w:rsid w:val="0079198B"/>
    <w:rsid w:val="0079306E"/>
    <w:rsid w:val="00794562"/>
    <w:rsid w:val="00795F15"/>
    <w:rsid w:val="007965D6"/>
    <w:rsid w:val="007968BB"/>
    <w:rsid w:val="007A125A"/>
    <w:rsid w:val="007A2544"/>
    <w:rsid w:val="007A3B59"/>
    <w:rsid w:val="007A424D"/>
    <w:rsid w:val="007A4661"/>
    <w:rsid w:val="007A4D32"/>
    <w:rsid w:val="007A5084"/>
    <w:rsid w:val="007A64AE"/>
    <w:rsid w:val="007B0975"/>
    <w:rsid w:val="007B2A9A"/>
    <w:rsid w:val="007B74D7"/>
    <w:rsid w:val="007C068E"/>
    <w:rsid w:val="007C13AE"/>
    <w:rsid w:val="007C2F91"/>
    <w:rsid w:val="007C4FAE"/>
    <w:rsid w:val="007C5277"/>
    <w:rsid w:val="007C62E4"/>
    <w:rsid w:val="007C77EF"/>
    <w:rsid w:val="007C77F7"/>
    <w:rsid w:val="007D029C"/>
    <w:rsid w:val="007D5164"/>
    <w:rsid w:val="007D62B4"/>
    <w:rsid w:val="007E05E9"/>
    <w:rsid w:val="007E0A0D"/>
    <w:rsid w:val="007E106A"/>
    <w:rsid w:val="007E5124"/>
    <w:rsid w:val="007E5503"/>
    <w:rsid w:val="007E6A55"/>
    <w:rsid w:val="007F02FF"/>
    <w:rsid w:val="007F275C"/>
    <w:rsid w:val="007F7C58"/>
    <w:rsid w:val="008011B4"/>
    <w:rsid w:val="00805B9D"/>
    <w:rsid w:val="008075DC"/>
    <w:rsid w:val="00807F2C"/>
    <w:rsid w:val="008104DD"/>
    <w:rsid w:val="00810D29"/>
    <w:rsid w:val="0081156A"/>
    <w:rsid w:val="00814415"/>
    <w:rsid w:val="008167C3"/>
    <w:rsid w:val="008208D3"/>
    <w:rsid w:val="00821BB5"/>
    <w:rsid w:val="00822B89"/>
    <w:rsid w:val="008260C1"/>
    <w:rsid w:val="00830F76"/>
    <w:rsid w:val="008318C2"/>
    <w:rsid w:val="00831F02"/>
    <w:rsid w:val="008323F0"/>
    <w:rsid w:val="00834B1B"/>
    <w:rsid w:val="00835FB5"/>
    <w:rsid w:val="0083614D"/>
    <w:rsid w:val="008374B0"/>
    <w:rsid w:val="00837B8A"/>
    <w:rsid w:val="00841FEA"/>
    <w:rsid w:val="00842818"/>
    <w:rsid w:val="00847531"/>
    <w:rsid w:val="00851E05"/>
    <w:rsid w:val="008570E8"/>
    <w:rsid w:val="008578FA"/>
    <w:rsid w:val="00860225"/>
    <w:rsid w:val="0086628E"/>
    <w:rsid w:val="0086662E"/>
    <w:rsid w:val="00866FE2"/>
    <w:rsid w:val="0086781C"/>
    <w:rsid w:val="0087135E"/>
    <w:rsid w:val="008727D9"/>
    <w:rsid w:val="00872C4F"/>
    <w:rsid w:val="00872D2C"/>
    <w:rsid w:val="008734DB"/>
    <w:rsid w:val="0087476C"/>
    <w:rsid w:val="0087575C"/>
    <w:rsid w:val="0088001B"/>
    <w:rsid w:val="00880AD7"/>
    <w:rsid w:val="00883044"/>
    <w:rsid w:val="00883165"/>
    <w:rsid w:val="008874D6"/>
    <w:rsid w:val="0089079A"/>
    <w:rsid w:val="00891C2D"/>
    <w:rsid w:val="00893128"/>
    <w:rsid w:val="00893A70"/>
    <w:rsid w:val="00896187"/>
    <w:rsid w:val="00896F45"/>
    <w:rsid w:val="008B0555"/>
    <w:rsid w:val="008B2537"/>
    <w:rsid w:val="008B3789"/>
    <w:rsid w:val="008B7D9A"/>
    <w:rsid w:val="008C5549"/>
    <w:rsid w:val="008D400E"/>
    <w:rsid w:val="008D4115"/>
    <w:rsid w:val="008D4879"/>
    <w:rsid w:val="008D5664"/>
    <w:rsid w:val="008E0DA5"/>
    <w:rsid w:val="008E3199"/>
    <w:rsid w:val="008E6235"/>
    <w:rsid w:val="008F0D95"/>
    <w:rsid w:val="008F26C6"/>
    <w:rsid w:val="008F7290"/>
    <w:rsid w:val="008F7894"/>
    <w:rsid w:val="009011D1"/>
    <w:rsid w:val="00902D8E"/>
    <w:rsid w:val="0090477A"/>
    <w:rsid w:val="009075C9"/>
    <w:rsid w:val="009113D5"/>
    <w:rsid w:val="00912B09"/>
    <w:rsid w:val="00914110"/>
    <w:rsid w:val="00914319"/>
    <w:rsid w:val="00915328"/>
    <w:rsid w:val="009164C9"/>
    <w:rsid w:val="009173D9"/>
    <w:rsid w:val="00921450"/>
    <w:rsid w:val="0092294A"/>
    <w:rsid w:val="009269BC"/>
    <w:rsid w:val="0092796C"/>
    <w:rsid w:val="00933A65"/>
    <w:rsid w:val="0093471F"/>
    <w:rsid w:val="00940836"/>
    <w:rsid w:val="009420FA"/>
    <w:rsid w:val="0094210B"/>
    <w:rsid w:val="00942EA2"/>
    <w:rsid w:val="0094306B"/>
    <w:rsid w:val="0094554B"/>
    <w:rsid w:val="0095100A"/>
    <w:rsid w:val="009533F5"/>
    <w:rsid w:val="0096132D"/>
    <w:rsid w:val="00961E65"/>
    <w:rsid w:val="009620A3"/>
    <w:rsid w:val="009670F7"/>
    <w:rsid w:val="00970E89"/>
    <w:rsid w:val="00972343"/>
    <w:rsid w:val="0097299F"/>
    <w:rsid w:val="00974642"/>
    <w:rsid w:val="00974F9A"/>
    <w:rsid w:val="00975AE2"/>
    <w:rsid w:val="00976651"/>
    <w:rsid w:val="00980EE0"/>
    <w:rsid w:val="009815FF"/>
    <w:rsid w:val="00982269"/>
    <w:rsid w:val="009861A9"/>
    <w:rsid w:val="00986F2A"/>
    <w:rsid w:val="00987F16"/>
    <w:rsid w:val="00990DDF"/>
    <w:rsid w:val="0099106E"/>
    <w:rsid w:val="009913A1"/>
    <w:rsid w:val="009913D9"/>
    <w:rsid w:val="00993B7D"/>
    <w:rsid w:val="0099404B"/>
    <w:rsid w:val="009969C0"/>
    <w:rsid w:val="00997E69"/>
    <w:rsid w:val="009A0575"/>
    <w:rsid w:val="009A7FB5"/>
    <w:rsid w:val="009B4C22"/>
    <w:rsid w:val="009C30E8"/>
    <w:rsid w:val="009C3423"/>
    <w:rsid w:val="009C362F"/>
    <w:rsid w:val="009C44D6"/>
    <w:rsid w:val="009C5194"/>
    <w:rsid w:val="009C5D99"/>
    <w:rsid w:val="009D3030"/>
    <w:rsid w:val="009D7E96"/>
    <w:rsid w:val="009E4AA1"/>
    <w:rsid w:val="009E6422"/>
    <w:rsid w:val="009E798E"/>
    <w:rsid w:val="009F1204"/>
    <w:rsid w:val="009F2EC2"/>
    <w:rsid w:val="009F5ACC"/>
    <w:rsid w:val="009F671A"/>
    <w:rsid w:val="00A00AB0"/>
    <w:rsid w:val="00A01FCF"/>
    <w:rsid w:val="00A12535"/>
    <w:rsid w:val="00A21DE9"/>
    <w:rsid w:val="00A22534"/>
    <w:rsid w:val="00A2393C"/>
    <w:rsid w:val="00A270BA"/>
    <w:rsid w:val="00A32678"/>
    <w:rsid w:val="00A331A3"/>
    <w:rsid w:val="00A3405A"/>
    <w:rsid w:val="00A3613A"/>
    <w:rsid w:val="00A36D3A"/>
    <w:rsid w:val="00A4043E"/>
    <w:rsid w:val="00A41F73"/>
    <w:rsid w:val="00A42FB6"/>
    <w:rsid w:val="00A436CF"/>
    <w:rsid w:val="00A443DA"/>
    <w:rsid w:val="00A45F37"/>
    <w:rsid w:val="00A464DC"/>
    <w:rsid w:val="00A46BCD"/>
    <w:rsid w:val="00A51DA0"/>
    <w:rsid w:val="00A54D4B"/>
    <w:rsid w:val="00A559DE"/>
    <w:rsid w:val="00A56047"/>
    <w:rsid w:val="00A57CC9"/>
    <w:rsid w:val="00A61A8E"/>
    <w:rsid w:val="00A624EE"/>
    <w:rsid w:val="00A64580"/>
    <w:rsid w:val="00A65D2C"/>
    <w:rsid w:val="00A6716E"/>
    <w:rsid w:val="00A67C44"/>
    <w:rsid w:val="00A724E5"/>
    <w:rsid w:val="00A73D8A"/>
    <w:rsid w:val="00A770C2"/>
    <w:rsid w:val="00A818DE"/>
    <w:rsid w:val="00A828E9"/>
    <w:rsid w:val="00A82F16"/>
    <w:rsid w:val="00A83FF0"/>
    <w:rsid w:val="00A860AF"/>
    <w:rsid w:val="00A86101"/>
    <w:rsid w:val="00A92D70"/>
    <w:rsid w:val="00A94506"/>
    <w:rsid w:val="00A975FA"/>
    <w:rsid w:val="00A97B99"/>
    <w:rsid w:val="00A97C8B"/>
    <w:rsid w:val="00AA0440"/>
    <w:rsid w:val="00AB06A1"/>
    <w:rsid w:val="00AB167D"/>
    <w:rsid w:val="00AC1D5A"/>
    <w:rsid w:val="00AC45C2"/>
    <w:rsid w:val="00AC4CEF"/>
    <w:rsid w:val="00AC645C"/>
    <w:rsid w:val="00AD309C"/>
    <w:rsid w:val="00AD35E8"/>
    <w:rsid w:val="00AD4882"/>
    <w:rsid w:val="00AE07CF"/>
    <w:rsid w:val="00AE0BE3"/>
    <w:rsid w:val="00AE33E8"/>
    <w:rsid w:val="00AF321D"/>
    <w:rsid w:val="00B00C57"/>
    <w:rsid w:val="00B00D59"/>
    <w:rsid w:val="00B03181"/>
    <w:rsid w:val="00B06412"/>
    <w:rsid w:val="00B075B6"/>
    <w:rsid w:val="00B07900"/>
    <w:rsid w:val="00B14161"/>
    <w:rsid w:val="00B1701B"/>
    <w:rsid w:val="00B17B95"/>
    <w:rsid w:val="00B218F0"/>
    <w:rsid w:val="00B21D6F"/>
    <w:rsid w:val="00B2548D"/>
    <w:rsid w:val="00B373E5"/>
    <w:rsid w:val="00B42FF2"/>
    <w:rsid w:val="00B47655"/>
    <w:rsid w:val="00B50F70"/>
    <w:rsid w:val="00B516A2"/>
    <w:rsid w:val="00B52E3F"/>
    <w:rsid w:val="00B52FAA"/>
    <w:rsid w:val="00B56F7A"/>
    <w:rsid w:val="00B6502C"/>
    <w:rsid w:val="00B664AE"/>
    <w:rsid w:val="00B67195"/>
    <w:rsid w:val="00B72EDC"/>
    <w:rsid w:val="00B736FD"/>
    <w:rsid w:val="00B73FF4"/>
    <w:rsid w:val="00B7483D"/>
    <w:rsid w:val="00B7590C"/>
    <w:rsid w:val="00B7750B"/>
    <w:rsid w:val="00B80F80"/>
    <w:rsid w:val="00B827E6"/>
    <w:rsid w:val="00B846F7"/>
    <w:rsid w:val="00B8498F"/>
    <w:rsid w:val="00B84F21"/>
    <w:rsid w:val="00B90470"/>
    <w:rsid w:val="00B92733"/>
    <w:rsid w:val="00B949ED"/>
    <w:rsid w:val="00BA0A40"/>
    <w:rsid w:val="00BA28F3"/>
    <w:rsid w:val="00BA4940"/>
    <w:rsid w:val="00BA6C99"/>
    <w:rsid w:val="00BA6D07"/>
    <w:rsid w:val="00BB1B69"/>
    <w:rsid w:val="00BB21FF"/>
    <w:rsid w:val="00BB27A2"/>
    <w:rsid w:val="00BB3151"/>
    <w:rsid w:val="00BB3647"/>
    <w:rsid w:val="00BB47F0"/>
    <w:rsid w:val="00BB550E"/>
    <w:rsid w:val="00BB615A"/>
    <w:rsid w:val="00BC15A9"/>
    <w:rsid w:val="00BC25EF"/>
    <w:rsid w:val="00BC6470"/>
    <w:rsid w:val="00BD3369"/>
    <w:rsid w:val="00BD4D5D"/>
    <w:rsid w:val="00BD789C"/>
    <w:rsid w:val="00BE1148"/>
    <w:rsid w:val="00BE1954"/>
    <w:rsid w:val="00BE29E5"/>
    <w:rsid w:val="00BE3483"/>
    <w:rsid w:val="00BE74B6"/>
    <w:rsid w:val="00BF0BA0"/>
    <w:rsid w:val="00BF1BF1"/>
    <w:rsid w:val="00BF24CC"/>
    <w:rsid w:val="00BF359B"/>
    <w:rsid w:val="00C017CB"/>
    <w:rsid w:val="00C02F39"/>
    <w:rsid w:val="00C04CB1"/>
    <w:rsid w:val="00C05EE6"/>
    <w:rsid w:val="00C060AB"/>
    <w:rsid w:val="00C07368"/>
    <w:rsid w:val="00C114AF"/>
    <w:rsid w:val="00C11E8F"/>
    <w:rsid w:val="00C14982"/>
    <w:rsid w:val="00C14BC8"/>
    <w:rsid w:val="00C1696C"/>
    <w:rsid w:val="00C213BC"/>
    <w:rsid w:val="00C23BAF"/>
    <w:rsid w:val="00C337B6"/>
    <w:rsid w:val="00C33B79"/>
    <w:rsid w:val="00C347AF"/>
    <w:rsid w:val="00C37120"/>
    <w:rsid w:val="00C4132C"/>
    <w:rsid w:val="00C41FDD"/>
    <w:rsid w:val="00C42ED2"/>
    <w:rsid w:val="00C435A1"/>
    <w:rsid w:val="00C450B7"/>
    <w:rsid w:val="00C45D50"/>
    <w:rsid w:val="00C476D7"/>
    <w:rsid w:val="00C477A3"/>
    <w:rsid w:val="00C50EDF"/>
    <w:rsid w:val="00C514EA"/>
    <w:rsid w:val="00C51848"/>
    <w:rsid w:val="00C51AA2"/>
    <w:rsid w:val="00C52362"/>
    <w:rsid w:val="00C52D4A"/>
    <w:rsid w:val="00C577F7"/>
    <w:rsid w:val="00C62048"/>
    <w:rsid w:val="00C67D52"/>
    <w:rsid w:val="00C701FE"/>
    <w:rsid w:val="00C70D45"/>
    <w:rsid w:val="00C71F57"/>
    <w:rsid w:val="00C75A48"/>
    <w:rsid w:val="00C76599"/>
    <w:rsid w:val="00C77DD1"/>
    <w:rsid w:val="00C80389"/>
    <w:rsid w:val="00C80E7C"/>
    <w:rsid w:val="00C8416E"/>
    <w:rsid w:val="00C847E4"/>
    <w:rsid w:val="00C84EF0"/>
    <w:rsid w:val="00C85E01"/>
    <w:rsid w:val="00C8611C"/>
    <w:rsid w:val="00C91888"/>
    <w:rsid w:val="00C97CEE"/>
    <w:rsid w:val="00CA096F"/>
    <w:rsid w:val="00CA51AF"/>
    <w:rsid w:val="00CB340A"/>
    <w:rsid w:val="00CB446A"/>
    <w:rsid w:val="00CB4783"/>
    <w:rsid w:val="00CB72D4"/>
    <w:rsid w:val="00CC246C"/>
    <w:rsid w:val="00CC70B6"/>
    <w:rsid w:val="00CD0125"/>
    <w:rsid w:val="00CD1ABF"/>
    <w:rsid w:val="00CD1CC5"/>
    <w:rsid w:val="00CD22AC"/>
    <w:rsid w:val="00CD242C"/>
    <w:rsid w:val="00CD2819"/>
    <w:rsid w:val="00CD3551"/>
    <w:rsid w:val="00CD5150"/>
    <w:rsid w:val="00CD73AD"/>
    <w:rsid w:val="00CE0B7C"/>
    <w:rsid w:val="00CE59D6"/>
    <w:rsid w:val="00CE709D"/>
    <w:rsid w:val="00CE71FE"/>
    <w:rsid w:val="00CF1AAA"/>
    <w:rsid w:val="00CF3B6C"/>
    <w:rsid w:val="00D0613C"/>
    <w:rsid w:val="00D13BED"/>
    <w:rsid w:val="00D15582"/>
    <w:rsid w:val="00D16651"/>
    <w:rsid w:val="00D1763C"/>
    <w:rsid w:val="00D23BD5"/>
    <w:rsid w:val="00D301D1"/>
    <w:rsid w:val="00D404AC"/>
    <w:rsid w:val="00D40AA2"/>
    <w:rsid w:val="00D40ABB"/>
    <w:rsid w:val="00D410A0"/>
    <w:rsid w:val="00D413B3"/>
    <w:rsid w:val="00D43157"/>
    <w:rsid w:val="00D43955"/>
    <w:rsid w:val="00D443A0"/>
    <w:rsid w:val="00D44DD6"/>
    <w:rsid w:val="00D4532D"/>
    <w:rsid w:val="00D54A11"/>
    <w:rsid w:val="00D54A6C"/>
    <w:rsid w:val="00D54F03"/>
    <w:rsid w:val="00D56954"/>
    <w:rsid w:val="00D56C2C"/>
    <w:rsid w:val="00D602EB"/>
    <w:rsid w:val="00D61C27"/>
    <w:rsid w:val="00D61CCE"/>
    <w:rsid w:val="00D63D9A"/>
    <w:rsid w:val="00D66978"/>
    <w:rsid w:val="00D66EDE"/>
    <w:rsid w:val="00D7058D"/>
    <w:rsid w:val="00D70689"/>
    <w:rsid w:val="00D70A23"/>
    <w:rsid w:val="00D73B4B"/>
    <w:rsid w:val="00D7678D"/>
    <w:rsid w:val="00D77675"/>
    <w:rsid w:val="00D8254F"/>
    <w:rsid w:val="00D82EC5"/>
    <w:rsid w:val="00D84922"/>
    <w:rsid w:val="00D8676F"/>
    <w:rsid w:val="00D86FB1"/>
    <w:rsid w:val="00D87167"/>
    <w:rsid w:val="00D92B38"/>
    <w:rsid w:val="00D93676"/>
    <w:rsid w:val="00D96D7C"/>
    <w:rsid w:val="00D97495"/>
    <w:rsid w:val="00DA0353"/>
    <w:rsid w:val="00DA6372"/>
    <w:rsid w:val="00DA7584"/>
    <w:rsid w:val="00DA7654"/>
    <w:rsid w:val="00DB4715"/>
    <w:rsid w:val="00DB4A84"/>
    <w:rsid w:val="00DB580E"/>
    <w:rsid w:val="00DB7302"/>
    <w:rsid w:val="00DC349A"/>
    <w:rsid w:val="00DC35B2"/>
    <w:rsid w:val="00DC362F"/>
    <w:rsid w:val="00DC379A"/>
    <w:rsid w:val="00DC5AE9"/>
    <w:rsid w:val="00DC67FF"/>
    <w:rsid w:val="00DC6F5C"/>
    <w:rsid w:val="00DD2A87"/>
    <w:rsid w:val="00DD5A26"/>
    <w:rsid w:val="00DD7C5B"/>
    <w:rsid w:val="00DE4C2F"/>
    <w:rsid w:val="00DE5110"/>
    <w:rsid w:val="00DF5C18"/>
    <w:rsid w:val="00E00318"/>
    <w:rsid w:val="00E02DED"/>
    <w:rsid w:val="00E05051"/>
    <w:rsid w:val="00E06FF2"/>
    <w:rsid w:val="00E142CA"/>
    <w:rsid w:val="00E20270"/>
    <w:rsid w:val="00E2041C"/>
    <w:rsid w:val="00E22019"/>
    <w:rsid w:val="00E27BE8"/>
    <w:rsid w:val="00E31AC5"/>
    <w:rsid w:val="00E3339C"/>
    <w:rsid w:val="00E33F83"/>
    <w:rsid w:val="00E359DA"/>
    <w:rsid w:val="00E421AB"/>
    <w:rsid w:val="00E44456"/>
    <w:rsid w:val="00E44ECB"/>
    <w:rsid w:val="00E45D17"/>
    <w:rsid w:val="00E47E67"/>
    <w:rsid w:val="00E50744"/>
    <w:rsid w:val="00E521F6"/>
    <w:rsid w:val="00E55BEB"/>
    <w:rsid w:val="00E61223"/>
    <w:rsid w:val="00E61DC4"/>
    <w:rsid w:val="00E6295E"/>
    <w:rsid w:val="00E63544"/>
    <w:rsid w:val="00E67EDD"/>
    <w:rsid w:val="00E72F01"/>
    <w:rsid w:val="00E73511"/>
    <w:rsid w:val="00E75427"/>
    <w:rsid w:val="00E760FA"/>
    <w:rsid w:val="00E85C17"/>
    <w:rsid w:val="00E86566"/>
    <w:rsid w:val="00E90AC8"/>
    <w:rsid w:val="00E92C1D"/>
    <w:rsid w:val="00E95AB2"/>
    <w:rsid w:val="00E97C6F"/>
    <w:rsid w:val="00EB0C15"/>
    <w:rsid w:val="00EB13C2"/>
    <w:rsid w:val="00EB1C13"/>
    <w:rsid w:val="00EB3517"/>
    <w:rsid w:val="00EB4156"/>
    <w:rsid w:val="00EB7A86"/>
    <w:rsid w:val="00EC173A"/>
    <w:rsid w:val="00EC18C6"/>
    <w:rsid w:val="00EC318E"/>
    <w:rsid w:val="00EC3994"/>
    <w:rsid w:val="00EC39C7"/>
    <w:rsid w:val="00EC3D10"/>
    <w:rsid w:val="00EC7527"/>
    <w:rsid w:val="00ED0629"/>
    <w:rsid w:val="00ED63B0"/>
    <w:rsid w:val="00ED74AD"/>
    <w:rsid w:val="00ED7F92"/>
    <w:rsid w:val="00EE065C"/>
    <w:rsid w:val="00EE3B23"/>
    <w:rsid w:val="00EE3EC3"/>
    <w:rsid w:val="00EE7884"/>
    <w:rsid w:val="00EF10B5"/>
    <w:rsid w:val="00F006DA"/>
    <w:rsid w:val="00F015CC"/>
    <w:rsid w:val="00F04D00"/>
    <w:rsid w:val="00F1064A"/>
    <w:rsid w:val="00F14068"/>
    <w:rsid w:val="00F1665C"/>
    <w:rsid w:val="00F208FF"/>
    <w:rsid w:val="00F21F4F"/>
    <w:rsid w:val="00F22FF7"/>
    <w:rsid w:val="00F25020"/>
    <w:rsid w:val="00F25733"/>
    <w:rsid w:val="00F27B50"/>
    <w:rsid w:val="00F27B6D"/>
    <w:rsid w:val="00F27B84"/>
    <w:rsid w:val="00F33C3D"/>
    <w:rsid w:val="00F344D0"/>
    <w:rsid w:val="00F34F5D"/>
    <w:rsid w:val="00F351D2"/>
    <w:rsid w:val="00F3712E"/>
    <w:rsid w:val="00F41D66"/>
    <w:rsid w:val="00F50D33"/>
    <w:rsid w:val="00F52807"/>
    <w:rsid w:val="00F54CF8"/>
    <w:rsid w:val="00F56837"/>
    <w:rsid w:val="00F56D03"/>
    <w:rsid w:val="00F640B5"/>
    <w:rsid w:val="00F65370"/>
    <w:rsid w:val="00F6591E"/>
    <w:rsid w:val="00F701DA"/>
    <w:rsid w:val="00F7067D"/>
    <w:rsid w:val="00F70D59"/>
    <w:rsid w:val="00F72B17"/>
    <w:rsid w:val="00F76B1A"/>
    <w:rsid w:val="00F85D82"/>
    <w:rsid w:val="00F86142"/>
    <w:rsid w:val="00F86729"/>
    <w:rsid w:val="00F92064"/>
    <w:rsid w:val="00FA32D5"/>
    <w:rsid w:val="00FA4A13"/>
    <w:rsid w:val="00FA582A"/>
    <w:rsid w:val="00FA6B9D"/>
    <w:rsid w:val="00FA743A"/>
    <w:rsid w:val="00FB0280"/>
    <w:rsid w:val="00FB349D"/>
    <w:rsid w:val="00FB3A47"/>
    <w:rsid w:val="00FB3AE4"/>
    <w:rsid w:val="00FB66D3"/>
    <w:rsid w:val="00FC21BD"/>
    <w:rsid w:val="00FC64D5"/>
    <w:rsid w:val="00FC6E6A"/>
    <w:rsid w:val="00FC7965"/>
    <w:rsid w:val="00FD1432"/>
    <w:rsid w:val="00FD4FC2"/>
    <w:rsid w:val="00FD5318"/>
    <w:rsid w:val="00FD690A"/>
    <w:rsid w:val="00FD72FA"/>
    <w:rsid w:val="00FE07A6"/>
    <w:rsid w:val="00FE362C"/>
    <w:rsid w:val="00FE3E88"/>
    <w:rsid w:val="00FE42A1"/>
    <w:rsid w:val="00FE4406"/>
    <w:rsid w:val="00FE4B12"/>
    <w:rsid w:val="00FE4F8B"/>
    <w:rsid w:val="00FE5E7F"/>
    <w:rsid w:val="00FE6F8B"/>
    <w:rsid w:val="00FE739E"/>
    <w:rsid w:val="00FF2BFC"/>
    <w:rsid w:val="00FF3E1B"/>
    <w:rsid w:val="00FF53F2"/>
    <w:rsid w:val="00FF6C67"/>
    <w:rsid w:val="00FF7F00"/>
    <w:rsid w:val="0194E966"/>
    <w:rsid w:val="019AEC0C"/>
    <w:rsid w:val="01D021C2"/>
    <w:rsid w:val="01D303E0"/>
    <w:rsid w:val="01E564A4"/>
    <w:rsid w:val="01E9A75F"/>
    <w:rsid w:val="0260D937"/>
    <w:rsid w:val="02814EF2"/>
    <w:rsid w:val="02AC2188"/>
    <w:rsid w:val="02E49F9B"/>
    <w:rsid w:val="03A1EBC4"/>
    <w:rsid w:val="03E70DAF"/>
    <w:rsid w:val="041DD075"/>
    <w:rsid w:val="043572B4"/>
    <w:rsid w:val="044EB8D6"/>
    <w:rsid w:val="0451DEE3"/>
    <w:rsid w:val="0452A92C"/>
    <w:rsid w:val="06582161"/>
    <w:rsid w:val="06C2558D"/>
    <w:rsid w:val="06DEEBAE"/>
    <w:rsid w:val="070CD12B"/>
    <w:rsid w:val="07A947FE"/>
    <w:rsid w:val="085942F2"/>
    <w:rsid w:val="094AE9D7"/>
    <w:rsid w:val="09845006"/>
    <w:rsid w:val="0A110A64"/>
    <w:rsid w:val="0A79E283"/>
    <w:rsid w:val="0A9B6DFC"/>
    <w:rsid w:val="0AC37E47"/>
    <w:rsid w:val="0AFB02FE"/>
    <w:rsid w:val="0B516739"/>
    <w:rsid w:val="0B699377"/>
    <w:rsid w:val="0B8C8F80"/>
    <w:rsid w:val="0CBECE5B"/>
    <w:rsid w:val="0CD76998"/>
    <w:rsid w:val="0D059240"/>
    <w:rsid w:val="0D5A0207"/>
    <w:rsid w:val="0DD13B45"/>
    <w:rsid w:val="0DF75FC4"/>
    <w:rsid w:val="0E3A3945"/>
    <w:rsid w:val="0E3B52C4"/>
    <w:rsid w:val="0E6F5E53"/>
    <w:rsid w:val="0EA47F66"/>
    <w:rsid w:val="0EF43ED1"/>
    <w:rsid w:val="0F66B448"/>
    <w:rsid w:val="0FAAF760"/>
    <w:rsid w:val="106AC486"/>
    <w:rsid w:val="10F18723"/>
    <w:rsid w:val="111B6D8E"/>
    <w:rsid w:val="112ADD39"/>
    <w:rsid w:val="115696DB"/>
    <w:rsid w:val="116EF3C2"/>
    <w:rsid w:val="11AD0428"/>
    <w:rsid w:val="11C26F25"/>
    <w:rsid w:val="125689CF"/>
    <w:rsid w:val="1275BA4D"/>
    <w:rsid w:val="12A58B4C"/>
    <w:rsid w:val="12BCE83F"/>
    <w:rsid w:val="12D259C6"/>
    <w:rsid w:val="13233059"/>
    <w:rsid w:val="133081A8"/>
    <w:rsid w:val="13567AD5"/>
    <w:rsid w:val="13FA96CC"/>
    <w:rsid w:val="14364AC2"/>
    <w:rsid w:val="14BC313E"/>
    <w:rsid w:val="14C0BCC4"/>
    <w:rsid w:val="15B6EF94"/>
    <w:rsid w:val="16A555B2"/>
    <w:rsid w:val="16D8AC28"/>
    <w:rsid w:val="1732378E"/>
    <w:rsid w:val="1736012B"/>
    <w:rsid w:val="17D96D23"/>
    <w:rsid w:val="17E435B7"/>
    <w:rsid w:val="1811983C"/>
    <w:rsid w:val="1905285E"/>
    <w:rsid w:val="192411DB"/>
    <w:rsid w:val="196329AF"/>
    <w:rsid w:val="19644F6A"/>
    <w:rsid w:val="19F9A237"/>
    <w:rsid w:val="1A64B48D"/>
    <w:rsid w:val="1AA8E5E9"/>
    <w:rsid w:val="1B2524C5"/>
    <w:rsid w:val="1BE1E30F"/>
    <w:rsid w:val="1BFB4B9E"/>
    <w:rsid w:val="1C6B616E"/>
    <w:rsid w:val="1C84D202"/>
    <w:rsid w:val="1C894DB1"/>
    <w:rsid w:val="1D0BE062"/>
    <w:rsid w:val="1DF28920"/>
    <w:rsid w:val="1E4B57DF"/>
    <w:rsid w:val="1E953C05"/>
    <w:rsid w:val="1ED34C84"/>
    <w:rsid w:val="1F02D74A"/>
    <w:rsid w:val="1FFE445D"/>
    <w:rsid w:val="202DC2AD"/>
    <w:rsid w:val="20425234"/>
    <w:rsid w:val="208D0A9F"/>
    <w:rsid w:val="222C67D0"/>
    <w:rsid w:val="2250AE7E"/>
    <w:rsid w:val="2275BED6"/>
    <w:rsid w:val="2470E6C4"/>
    <w:rsid w:val="2673E68E"/>
    <w:rsid w:val="26F5C0BA"/>
    <w:rsid w:val="2799677F"/>
    <w:rsid w:val="28EB844F"/>
    <w:rsid w:val="2922D4AB"/>
    <w:rsid w:val="29653AE9"/>
    <w:rsid w:val="29BAC752"/>
    <w:rsid w:val="2A5E0135"/>
    <w:rsid w:val="2A8E7A6C"/>
    <w:rsid w:val="2AD5328B"/>
    <w:rsid w:val="2BDFCA28"/>
    <w:rsid w:val="2D207095"/>
    <w:rsid w:val="2D60794F"/>
    <w:rsid w:val="2D636E4B"/>
    <w:rsid w:val="2DF3B51D"/>
    <w:rsid w:val="2F396D07"/>
    <w:rsid w:val="2F3DDCA7"/>
    <w:rsid w:val="2FA5EBB0"/>
    <w:rsid w:val="3229633D"/>
    <w:rsid w:val="32A86441"/>
    <w:rsid w:val="32FCF8D1"/>
    <w:rsid w:val="3401A68A"/>
    <w:rsid w:val="34F536AC"/>
    <w:rsid w:val="351E2E5C"/>
    <w:rsid w:val="35207D04"/>
    <w:rsid w:val="354BD80D"/>
    <w:rsid w:val="35AE9423"/>
    <w:rsid w:val="3691070D"/>
    <w:rsid w:val="3859D4F0"/>
    <w:rsid w:val="394EF905"/>
    <w:rsid w:val="397CB57D"/>
    <w:rsid w:val="39987AB0"/>
    <w:rsid w:val="39CC8D91"/>
    <w:rsid w:val="3A005F57"/>
    <w:rsid w:val="3B016B5B"/>
    <w:rsid w:val="3B9F895B"/>
    <w:rsid w:val="3BA48700"/>
    <w:rsid w:val="3C2B9D50"/>
    <w:rsid w:val="3C9C54C2"/>
    <w:rsid w:val="3D7D74A2"/>
    <w:rsid w:val="3D9E703B"/>
    <w:rsid w:val="3DA7F158"/>
    <w:rsid w:val="3E51A78F"/>
    <w:rsid w:val="3EBBD70D"/>
    <w:rsid w:val="3F09B487"/>
    <w:rsid w:val="3F2C46C8"/>
    <w:rsid w:val="3F685AE8"/>
    <w:rsid w:val="4002CC75"/>
    <w:rsid w:val="400C0BD7"/>
    <w:rsid w:val="40D610FD"/>
    <w:rsid w:val="410DB395"/>
    <w:rsid w:val="412AA530"/>
    <w:rsid w:val="412D917D"/>
    <w:rsid w:val="414CA5CB"/>
    <w:rsid w:val="4288A1DF"/>
    <w:rsid w:val="435E1C6D"/>
    <w:rsid w:val="439BBD4E"/>
    <w:rsid w:val="4425AB88"/>
    <w:rsid w:val="44891C56"/>
    <w:rsid w:val="44C467DC"/>
    <w:rsid w:val="44E3B255"/>
    <w:rsid w:val="44EAB360"/>
    <w:rsid w:val="4551BD1F"/>
    <w:rsid w:val="4564268A"/>
    <w:rsid w:val="45766874"/>
    <w:rsid w:val="45994368"/>
    <w:rsid w:val="45B10A60"/>
    <w:rsid w:val="46F61183"/>
    <w:rsid w:val="474F1068"/>
    <w:rsid w:val="47EA44E3"/>
    <w:rsid w:val="494AEDFB"/>
    <w:rsid w:val="495B6980"/>
    <w:rsid w:val="49793630"/>
    <w:rsid w:val="49BEF9D8"/>
    <w:rsid w:val="4A7A8B67"/>
    <w:rsid w:val="4AABE9FE"/>
    <w:rsid w:val="4B3DF738"/>
    <w:rsid w:val="4B7FF8CF"/>
    <w:rsid w:val="4C09443E"/>
    <w:rsid w:val="4CEE2CC2"/>
    <w:rsid w:val="4D05962B"/>
    <w:rsid w:val="4D093732"/>
    <w:rsid w:val="4D0E2126"/>
    <w:rsid w:val="4D24D95D"/>
    <w:rsid w:val="4DCAF9DB"/>
    <w:rsid w:val="4DF23D70"/>
    <w:rsid w:val="4E563673"/>
    <w:rsid w:val="4EF213A0"/>
    <w:rsid w:val="4EFFF478"/>
    <w:rsid w:val="4FA272DF"/>
    <w:rsid w:val="4FC49939"/>
    <w:rsid w:val="4FFF633B"/>
    <w:rsid w:val="50861B85"/>
    <w:rsid w:val="50D62D1F"/>
    <w:rsid w:val="50DCB561"/>
    <w:rsid w:val="516D6C2D"/>
    <w:rsid w:val="519C6ECA"/>
    <w:rsid w:val="521CCF4D"/>
    <w:rsid w:val="5319169F"/>
    <w:rsid w:val="532BC8D9"/>
    <w:rsid w:val="54522F38"/>
    <w:rsid w:val="54D7E5DB"/>
    <w:rsid w:val="555D59B4"/>
    <w:rsid w:val="5581D294"/>
    <w:rsid w:val="55EB7E03"/>
    <w:rsid w:val="57133FA7"/>
    <w:rsid w:val="57515EB1"/>
    <w:rsid w:val="57619D69"/>
    <w:rsid w:val="57799474"/>
    <w:rsid w:val="57807553"/>
    <w:rsid w:val="581AB3D8"/>
    <w:rsid w:val="586DB379"/>
    <w:rsid w:val="587A4A94"/>
    <w:rsid w:val="589D569C"/>
    <w:rsid w:val="58A25908"/>
    <w:rsid w:val="58D82AFD"/>
    <w:rsid w:val="58E94835"/>
    <w:rsid w:val="5ACAE448"/>
    <w:rsid w:val="5B41DB9D"/>
    <w:rsid w:val="5BA67939"/>
    <w:rsid w:val="5C24EAF7"/>
    <w:rsid w:val="5D610284"/>
    <w:rsid w:val="5DD07BB4"/>
    <w:rsid w:val="5EBC12E6"/>
    <w:rsid w:val="5ECCC6AB"/>
    <w:rsid w:val="5EEBAB15"/>
    <w:rsid w:val="5EFA5636"/>
    <w:rsid w:val="5FCDFFC1"/>
    <w:rsid w:val="602B2292"/>
    <w:rsid w:val="60CBA878"/>
    <w:rsid w:val="60FC0A91"/>
    <w:rsid w:val="6111FD2C"/>
    <w:rsid w:val="611DE8C7"/>
    <w:rsid w:val="6122945A"/>
    <w:rsid w:val="61763658"/>
    <w:rsid w:val="61E81D0D"/>
    <w:rsid w:val="627E9595"/>
    <w:rsid w:val="62856637"/>
    <w:rsid w:val="62C23DCA"/>
    <w:rsid w:val="62D3F27A"/>
    <w:rsid w:val="62F45E5C"/>
    <w:rsid w:val="6331EAB4"/>
    <w:rsid w:val="63B5CDEC"/>
    <w:rsid w:val="64326773"/>
    <w:rsid w:val="65214020"/>
    <w:rsid w:val="65337DDE"/>
    <w:rsid w:val="66A265D3"/>
    <w:rsid w:val="66C47CF9"/>
    <w:rsid w:val="66EBD020"/>
    <w:rsid w:val="66F4F692"/>
    <w:rsid w:val="6704F87D"/>
    <w:rsid w:val="670B8E9A"/>
    <w:rsid w:val="67368936"/>
    <w:rsid w:val="685F9C1B"/>
    <w:rsid w:val="6887A081"/>
    <w:rsid w:val="688BC4C9"/>
    <w:rsid w:val="689B0F0D"/>
    <w:rsid w:val="68A3D326"/>
    <w:rsid w:val="68B048A0"/>
    <w:rsid w:val="68CAA98A"/>
    <w:rsid w:val="693A87C2"/>
    <w:rsid w:val="694849CB"/>
    <w:rsid w:val="699495CD"/>
    <w:rsid w:val="69B4D27D"/>
    <w:rsid w:val="6A07EBFF"/>
    <w:rsid w:val="6A0D1603"/>
    <w:rsid w:val="6A27952A"/>
    <w:rsid w:val="6A678528"/>
    <w:rsid w:val="6AA549BC"/>
    <w:rsid w:val="6AC95139"/>
    <w:rsid w:val="6AD65823"/>
    <w:rsid w:val="6B5C9ABE"/>
    <w:rsid w:val="6B8EFF53"/>
    <w:rsid w:val="6BD14159"/>
    <w:rsid w:val="6C3A29B1"/>
    <w:rsid w:val="6C62B60C"/>
    <w:rsid w:val="6C6FDB39"/>
    <w:rsid w:val="6CA10A69"/>
    <w:rsid w:val="6DD1D821"/>
    <w:rsid w:val="6E5049DF"/>
    <w:rsid w:val="6E9FCAD7"/>
    <w:rsid w:val="6EDB44A3"/>
    <w:rsid w:val="6F00D2C0"/>
    <w:rsid w:val="6F0E8123"/>
    <w:rsid w:val="6FA27433"/>
    <w:rsid w:val="70138B83"/>
    <w:rsid w:val="70BA3E9D"/>
    <w:rsid w:val="70D24C18"/>
    <w:rsid w:val="70DFC0A1"/>
    <w:rsid w:val="713E4494"/>
    <w:rsid w:val="71B47137"/>
    <w:rsid w:val="7232A70F"/>
    <w:rsid w:val="724429A7"/>
    <w:rsid w:val="731BC4EC"/>
    <w:rsid w:val="733455D1"/>
    <w:rsid w:val="73533FAA"/>
    <w:rsid w:val="73B52795"/>
    <w:rsid w:val="73C1A7A7"/>
    <w:rsid w:val="7414668B"/>
    <w:rsid w:val="744A3128"/>
    <w:rsid w:val="74666554"/>
    <w:rsid w:val="74A7BB3C"/>
    <w:rsid w:val="74F30821"/>
    <w:rsid w:val="7519AFAD"/>
    <w:rsid w:val="75867A1A"/>
    <w:rsid w:val="75D62387"/>
    <w:rsid w:val="75E17BBE"/>
    <w:rsid w:val="766B2CA6"/>
    <w:rsid w:val="774F0225"/>
    <w:rsid w:val="779FE0B2"/>
    <w:rsid w:val="78772340"/>
    <w:rsid w:val="7885762A"/>
    <w:rsid w:val="78B355C0"/>
    <w:rsid w:val="78EAD286"/>
    <w:rsid w:val="79363570"/>
    <w:rsid w:val="798F01E0"/>
    <w:rsid w:val="7AC489FC"/>
    <w:rsid w:val="7AD537F3"/>
    <w:rsid w:val="7B2D579F"/>
    <w:rsid w:val="7B8AB799"/>
    <w:rsid w:val="7B926757"/>
    <w:rsid w:val="7BD6077C"/>
    <w:rsid w:val="7C114AD9"/>
    <w:rsid w:val="7C319673"/>
    <w:rsid w:val="7C9C3575"/>
    <w:rsid w:val="7CD46A97"/>
    <w:rsid w:val="7D487166"/>
    <w:rsid w:val="7EBE0299"/>
    <w:rsid w:val="7F5AF15A"/>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9F11"/>
  <w15:chartTrackingRefBased/>
  <w15:docId w15:val="{C391D490-CAA9-4782-BA29-438F4FB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F79"/>
    <w:pPr>
      <w:spacing w:line="276" w:lineRule="auto"/>
    </w:pPr>
    <w:rPr>
      <w:rFonts w:ascii="Frutiger 45 Light" w:eastAsiaTheme="minorHAnsi" w:hAnsi="Frutiger 45 Light"/>
      <w:sz w:val="22"/>
      <w:szCs w:val="22"/>
    </w:rPr>
  </w:style>
  <w:style w:type="paragraph" w:styleId="Heading1">
    <w:name w:val="heading 1"/>
    <w:basedOn w:val="Normal"/>
    <w:next w:val="Normal"/>
    <w:link w:val="Heading1Char"/>
    <w:uiPriority w:val="1"/>
    <w:qFormat/>
    <w:rsid w:val="005D1DDA"/>
    <w:pPr>
      <w:keepNext/>
      <w:keepLines/>
      <w:pBdr>
        <w:bottom w:val="single" w:sz="2" w:space="1" w:color="336D91"/>
      </w:pBdr>
      <w:shd w:val="clear" w:color="auto" w:fill="004976" w:themeFill="accent1"/>
      <w:spacing w:before="400" w:after="40" w:line="240" w:lineRule="auto"/>
      <w:outlineLvl w:val="0"/>
    </w:pPr>
    <w:rPr>
      <w:rFonts w:eastAsiaTheme="majorEastAsia" w:cstheme="majorBidi"/>
      <w:b/>
      <w:color w:val="FFFFFF" w:themeColor="background1"/>
      <w:sz w:val="36"/>
      <w:szCs w:val="36"/>
    </w:rPr>
  </w:style>
  <w:style w:type="paragraph" w:styleId="Heading2">
    <w:name w:val="heading 2"/>
    <w:basedOn w:val="Normal"/>
    <w:next w:val="Normal"/>
    <w:link w:val="Heading2Char"/>
    <w:uiPriority w:val="1"/>
    <w:unhideWhenUsed/>
    <w:qFormat/>
    <w:rsid w:val="005D1DDA"/>
    <w:pPr>
      <w:keepNext/>
      <w:keepLines/>
      <w:spacing w:before="160" w:after="240" w:line="240" w:lineRule="auto"/>
      <w:outlineLvl w:val="1"/>
    </w:pPr>
    <w:rPr>
      <w:rFonts w:eastAsiaTheme="majorEastAsia" w:cstheme="majorBidi"/>
      <w:color w:val="004976" w:themeColor="accent1"/>
      <w:sz w:val="28"/>
      <w:szCs w:val="28"/>
    </w:rPr>
  </w:style>
  <w:style w:type="paragraph" w:styleId="Heading3">
    <w:name w:val="heading 3"/>
    <w:basedOn w:val="Normal"/>
    <w:next w:val="Normal"/>
    <w:link w:val="Heading3Char"/>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Heading4">
    <w:name w:val="heading 4"/>
    <w:basedOn w:val="Normal"/>
    <w:next w:val="Normal"/>
    <w:link w:val="Heading4Char"/>
    <w:uiPriority w:val="9"/>
    <w:unhideWhenUsed/>
    <w:rsid w:val="008104DD"/>
    <w:pPr>
      <w:keepNext/>
      <w:keepLines/>
      <w:spacing w:before="80" w:after="0"/>
      <w:outlineLvl w:val="3"/>
    </w:pPr>
    <w:rPr>
      <w:rFonts w:eastAsiaTheme="majorEastAsia" w:cstheme="majorBidi"/>
      <w:sz w:val="24"/>
      <w:szCs w:val="24"/>
    </w:rPr>
  </w:style>
  <w:style w:type="paragraph" w:styleId="Heading5">
    <w:name w:val="heading 5"/>
    <w:basedOn w:val="Normal"/>
    <w:next w:val="Normal"/>
    <w:link w:val="Heading5Char"/>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1DDA"/>
    <w:rPr>
      <w:rFonts w:ascii="Frutiger 45 Light" w:eastAsiaTheme="majorEastAsia" w:hAnsi="Frutiger 45 Light" w:cstheme="majorBidi"/>
      <w:b/>
      <w:color w:val="FFFFFF" w:themeColor="background1"/>
      <w:sz w:val="36"/>
      <w:szCs w:val="36"/>
      <w:shd w:val="clear" w:color="auto" w:fill="004976" w:themeFill="accent1"/>
    </w:rPr>
  </w:style>
  <w:style w:type="character" w:customStyle="1" w:styleId="Heading2Char">
    <w:name w:val="Heading 2 Char"/>
    <w:basedOn w:val="DefaultParagraphFont"/>
    <w:link w:val="Heading2"/>
    <w:uiPriority w:val="1"/>
    <w:rsid w:val="005D1DDA"/>
    <w:rPr>
      <w:rFonts w:ascii="Frutiger 45 Light" w:eastAsiaTheme="majorEastAsia" w:hAnsi="Frutiger 45 Light" w:cstheme="majorBidi"/>
      <w:color w:val="004976" w:themeColor="accent1"/>
      <w:sz w:val="28"/>
      <w:szCs w:val="28"/>
    </w:rPr>
  </w:style>
  <w:style w:type="character" w:customStyle="1" w:styleId="Heading3Char">
    <w:name w:val="Heading 3 Char"/>
    <w:basedOn w:val="DefaultParagraphFont"/>
    <w:link w:val="Heading3"/>
    <w:uiPriority w:val="9"/>
    <w:rsid w:val="008104DD"/>
    <w:rPr>
      <w:rFonts w:ascii="Arial" w:eastAsiaTheme="majorEastAsia" w:hAnsi="Arial" w:cstheme="majorBidi"/>
      <w:color w:val="404040" w:themeColor="text1" w:themeTint="BF"/>
      <w:sz w:val="26"/>
      <w:szCs w:val="26"/>
    </w:rPr>
  </w:style>
  <w:style w:type="character" w:customStyle="1" w:styleId="Heading4Char">
    <w:name w:val="Heading 4 Char"/>
    <w:basedOn w:val="DefaultParagraphFont"/>
    <w:link w:val="Heading4"/>
    <w:uiPriority w:val="9"/>
    <w:rsid w:val="008104DD"/>
    <w:rPr>
      <w:rFonts w:ascii="Arial" w:eastAsiaTheme="majorEastAsia" w:hAnsi="Arial" w:cstheme="majorBidi"/>
      <w:sz w:val="24"/>
      <w:szCs w:val="24"/>
    </w:rPr>
  </w:style>
  <w:style w:type="character" w:customStyle="1" w:styleId="Heading5Char">
    <w:name w:val="Heading 5 Char"/>
    <w:basedOn w:val="DefaultParagraphFont"/>
    <w:link w:val="Heading5"/>
    <w:uiPriority w:val="9"/>
    <w:rsid w:val="00073B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073B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073B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073B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073B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73B21"/>
    <w:pPr>
      <w:spacing w:line="240" w:lineRule="auto"/>
    </w:pPr>
    <w:rPr>
      <w:b/>
      <w:bCs/>
      <w:color w:val="404040" w:themeColor="text1" w:themeTint="BF"/>
      <w:sz w:val="20"/>
      <w:szCs w:val="20"/>
    </w:rPr>
  </w:style>
  <w:style w:type="paragraph" w:styleId="Title">
    <w:name w:val="Title"/>
    <w:basedOn w:val="Normal"/>
    <w:next w:val="Normal"/>
    <w:link w:val="TitleChar"/>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leChar">
    <w:name w:val="Title Char"/>
    <w:basedOn w:val="DefaultParagraphFont"/>
    <w:link w:val="Title"/>
    <w:uiPriority w:val="10"/>
    <w:rsid w:val="008104DD"/>
    <w:rPr>
      <w:rFonts w:ascii="Arial" w:eastAsiaTheme="majorEastAsia" w:hAnsi="Arial" w:cstheme="majorBidi"/>
      <w:color w:val="003658" w:themeColor="accent1" w:themeShade="BF"/>
      <w:spacing w:val="-7"/>
      <w:sz w:val="80"/>
      <w:szCs w:val="80"/>
    </w:rPr>
  </w:style>
  <w:style w:type="character" w:styleId="Emphasis">
    <w:name w:val="Emphasis"/>
    <w:basedOn w:val="DefaultParagraphFont"/>
    <w:uiPriority w:val="20"/>
    <w:rsid w:val="00073B21"/>
    <w:rPr>
      <w:i/>
      <w:iCs/>
    </w:rPr>
  </w:style>
  <w:style w:type="paragraph" w:styleId="Quote">
    <w:name w:val="Quote"/>
    <w:aliases w:val="ICT-Code"/>
    <w:basedOn w:val="Normal"/>
    <w:next w:val="Normal"/>
    <w:link w:val="QuoteChar"/>
    <w:uiPriority w:val="29"/>
    <w:qFormat/>
    <w:rsid w:val="00B42FF2"/>
    <w:pPr>
      <w:spacing w:after="0" w:line="240" w:lineRule="auto"/>
    </w:pPr>
    <w:rPr>
      <w:rFonts w:ascii="Courier New" w:hAnsi="Courier New"/>
      <w:iCs/>
      <w:sz w:val="20"/>
    </w:rPr>
  </w:style>
  <w:style w:type="character" w:customStyle="1" w:styleId="QuoteChar">
    <w:name w:val="Quote Char"/>
    <w:aliases w:val="ICT-Code Char"/>
    <w:basedOn w:val="DefaultParagraphFont"/>
    <w:link w:val="Quote"/>
    <w:uiPriority w:val="29"/>
    <w:rsid w:val="00B42FF2"/>
    <w:rPr>
      <w:rFonts w:ascii="Courier New" w:eastAsiaTheme="minorHAnsi" w:hAnsi="Courier New"/>
      <w:iCs/>
      <w:sz w:val="20"/>
      <w:szCs w:val="22"/>
    </w:rPr>
  </w:style>
  <w:style w:type="paragraph" w:styleId="IntenseQuote">
    <w:name w:val="Intense Quote"/>
    <w:aliases w:val="Code"/>
    <w:basedOn w:val="Normal"/>
    <w:next w:val="Normal"/>
    <w:link w:val="IntenseQuoteChar"/>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eQuoteChar">
    <w:name w:val="Intense Quote Char"/>
    <w:aliases w:val="Code Char"/>
    <w:basedOn w:val="DefaultParagraphFont"/>
    <w:link w:val="IntenseQuote"/>
    <w:uiPriority w:val="30"/>
    <w:rsid w:val="008104DD"/>
    <w:rPr>
      <w:rFonts w:ascii="Arial" w:eastAsiaTheme="majorEastAsia" w:hAnsi="Arial" w:cstheme="majorBidi"/>
      <w:color w:val="004976" w:themeColor="accent1"/>
      <w:sz w:val="28"/>
      <w:szCs w:val="28"/>
    </w:rPr>
  </w:style>
  <w:style w:type="character" w:styleId="SubtleEmphasis">
    <w:name w:val="Subtle Emphasis"/>
    <w:basedOn w:val="DefaultParagraphFont"/>
    <w:uiPriority w:val="19"/>
    <w:rsid w:val="00073B21"/>
    <w:rPr>
      <w:i/>
      <w:iCs/>
      <w:color w:val="595959" w:themeColor="text1" w:themeTint="A6"/>
    </w:rPr>
  </w:style>
  <w:style w:type="character" w:styleId="IntenseEmphasis">
    <w:name w:val="Intense Emphasis"/>
    <w:basedOn w:val="DefaultParagraphFont"/>
    <w:uiPriority w:val="21"/>
    <w:rsid w:val="00073B21"/>
    <w:rPr>
      <w:b/>
      <w:bCs/>
      <w:i/>
      <w:iCs/>
    </w:rPr>
  </w:style>
  <w:style w:type="character" w:styleId="SubtleReference">
    <w:name w:val="Subtle Reference"/>
    <w:basedOn w:val="DefaultParagraphFont"/>
    <w:uiPriority w:val="31"/>
    <w:rsid w:val="00073B21"/>
    <w:rPr>
      <w:smallCaps/>
      <w:color w:val="404040" w:themeColor="text1" w:themeTint="BF"/>
    </w:rPr>
  </w:style>
  <w:style w:type="character" w:styleId="IntenseReference">
    <w:name w:val="Intense Reference"/>
    <w:basedOn w:val="DefaultParagraphFont"/>
    <w:uiPriority w:val="32"/>
    <w:rsid w:val="00073B21"/>
    <w:rPr>
      <w:b/>
      <w:bCs/>
      <w:smallCaps/>
      <w:u w:val="single"/>
    </w:rPr>
  </w:style>
  <w:style w:type="character" w:styleId="BookTitle">
    <w:name w:val="Book Title"/>
    <w:basedOn w:val="DefaultParagraphFont"/>
    <w:uiPriority w:val="33"/>
    <w:rsid w:val="00073B21"/>
    <w:rPr>
      <w:b/>
      <w:bCs/>
      <w:smallCaps/>
    </w:rPr>
  </w:style>
  <w:style w:type="paragraph" w:styleId="TOCHeading">
    <w:name w:val="TOC Heading"/>
    <w:basedOn w:val="Heading1"/>
    <w:next w:val="Normal"/>
    <w:uiPriority w:val="39"/>
    <w:unhideWhenUsed/>
    <w:qFormat/>
    <w:rsid w:val="00073B21"/>
    <w:pPr>
      <w:outlineLvl w:val="9"/>
    </w:pPr>
  </w:style>
  <w:style w:type="table" w:customStyle="1" w:styleId="Bbc">
    <w:name w:val="Bbc"/>
    <w:basedOn w:val="TableGrid"/>
    <w:uiPriority w:val="99"/>
    <w:rsid w:val="008104DD"/>
    <w:pPr>
      <w:spacing w:after="100" w:afterAutospacing="1"/>
    </w:pPr>
    <w:rPr>
      <w:rFonts w:ascii="Titillium" w:eastAsiaTheme="minorHAnsi" w:hAnsi="Titillium"/>
      <w:sz w:val="20"/>
      <w:szCs w:val="20"/>
      <w:lang w:val="en-US"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leGrid">
    <w:name w:val="Table Grid"/>
    <w:basedOn w:val="TableNormal"/>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0BA"/>
    <w:pPr>
      <w:ind w:left="720"/>
      <w:contextualSpacing/>
    </w:pPr>
  </w:style>
  <w:style w:type="paragraph" w:styleId="Header">
    <w:name w:val="header"/>
    <w:basedOn w:val="Normal"/>
    <w:link w:val="HeaderChar"/>
    <w:uiPriority w:val="99"/>
    <w:unhideWhenUsed/>
    <w:rsid w:val="007649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492C"/>
    <w:rPr>
      <w:rFonts w:ascii="Arial" w:eastAsiaTheme="minorHAnsi" w:hAnsi="Arial"/>
      <w:sz w:val="22"/>
      <w:szCs w:val="22"/>
    </w:rPr>
  </w:style>
  <w:style w:type="paragraph" w:styleId="Footer">
    <w:name w:val="footer"/>
    <w:basedOn w:val="Normal"/>
    <w:link w:val="FooterChar"/>
    <w:uiPriority w:val="99"/>
    <w:unhideWhenUsed/>
    <w:qFormat/>
    <w:rsid w:val="00E45D17"/>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E45D17"/>
    <w:rPr>
      <w:rFonts w:ascii="Frutiger 45 Light" w:eastAsiaTheme="minorHAnsi" w:hAnsi="Frutiger 45 Light"/>
      <w:sz w:val="18"/>
      <w:szCs w:val="22"/>
    </w:rPr>
  </w:style>
  <w:style w:type="character" w:styleId="Hyperlink">
    <w:name w:val="Hyperlink"/>
    <w:basedOn w:val="DefaultParagraphFont"/>
    <w:uiPriority w:val="99"/>
    <w:unhideWhenUsed/>
    <w:rsid w:val="00FA743A"/>
    <w:rPr>
      <w:color w:val="0563C1" w:themeColor="hyperlink"/>
      <w:u w:val="single"/>
    </w:rPr>
  </w:style>
  <w:style w:type="character" w:styleId="UnresolvedMention">
    <w:name w:val="Unresolved Mention"/>
    <w:basedOn w:val="DefaultParagraphFont"/>
    <w:uiPriority w:val="99"/>
    <w:semiHidden/>
    <w:unhideWhenUsed/>
    <w:rsid w:val="002365E1"/>
    <w:rPr>
      <w:color w:val="605E5C"/>
      <w:shd w:val="clear" w:color="auto" w:fill="E1DFDD"/>
    </w:rPr>
  </w:style>
  <w:style w:type="paragraph" w:styleId="NoSpacing">
    <w:name w:val="No Spacing"/>
    <w:uiPriority w:val="1"/>
    <w:qFormat/>
    <w:rsid w:val="007C13AE"/>
    <w:pPr>
      <w:spacing w:after="0" w:line="240" w:lineRule="auto"/>
    </w:pPr>
    <w:rPr>
      <w:rFonts w:eastAsiaTheme="minorHAnsi"/>
      <w:sz w:val="22"/>
      <w:szCs w:val="22"/>
    </w:rPr>
  </w:style>
  <w:style w:type="paragraph" w:styleId="TOC1">
    <w:name w:val="toc 1"/>
    <w:basedOn w:val="Normal"/>
    <w:next w:val="Normal"/>
    <w:autoRedefine/>
    <w:uiPriority w:val="39"/>
    <w:unhideWhenUsed/>
    <w:rsid w:val="00A860AF"/>
    <w:pPr>
      <w:spacing w:after="100"/>
    </w:pPr>
  </w:style>
  <w:style w:type="paragraph" w:styleId="TOC2">
    <w:name w:val="toc 2"/>
    <w:basedOn w:val="Normal"/>
    <w:next w:val="Normal"/>
    <w:autoRedefine/>
    <w:uiPriority w:val="39"/>
    <w:unhideWhenUsed/>
    <w:rsid w:val="00DA6372"/>
    <w:pPr>
      <w:spacing w:after="100"/>
      <w:ind w:left="220"/>
    </w:pPr>
  </w:style>
  <w:style w:type="paragraph" w:styleId="TOC3">
    <w:name w:val="toc 3"/>
    <w:basedOn w:val="Normal"/>
    <w:next w:val="Normal"/>
    <w:autoRedefine/>
    <w:uiPriority w:val="39"/>
    <w:unhideWhenUsed/>
    <w:rsid w:val="00DA6372"/>
    <w:pPr>
      <w:spacing w:after="100"/>
      <w:ind w:left="440"/>
    </w:pPr>
  </w:style>
  <w:style w:type="paragraph" w:styleId="NormalWeb">
    <w:name w:val="Normal (Web)"/>
    <w:basedOn w:val="Normal"/>
    <w:uiPriority w:val="99"/>
    <w:semiHidden/>
    <w:unhideWhenUsed/>
    <w:rsid w:val="00D7767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CommentReference">
    <w:name w:val="annotation reference"/>
    <w:basedOn w:val="DefaultParagraphFont"/>
    <w:uiPriority w:val="99"/>
    <w:semiHidden/>
    <w:unhideWhenUsed/>
    <w:rsid w:val="00E61223"/>
    <w:rPr>
      <w:sz w:val="16"/>
      <w:szCs w:val="16"/>
    </w:rPr>
  </w:style>
  <w:style w:type="paragraph" w:styleId="CommentText">
    <w:name w:val="annotation text"/>
    <w:basedOn w:val="Normal"/>
    <w:link w:val="CommentTextChar"/>
    <w:uiPriority w:val="99"/>
    <w:unhideWhenUsed/>
    <w:rsid w:val="00E61223"/>
    <w:pPr>
      <w:spacing w:line="240" w:lineRule="auto"/>
    </w:pPr>
    <w:rPr>
      <w:sz w:val="20"/>
      <w:szCs w:val="20"/>
    </w:rPr>
  </w:style>
  <w:style w:type="character" w:customStyle="1" w:styleId="CommentTextChar">
    <w:name w:val="Comment Text Char"/>
    <w:basedOn w:val="DefaultParagraphFont"/>
    <w:link w:val="CommentText"/>
    <w:uiPriority w:val="99"/>
    <w:rsid w:val="00E61223"/>
    <w:rPr>
      <w:rFonts w:ascii="Frutiger 45 Light" w:eastAsiaTheme="minorHAnsi" w:hAnsi="Frutiger 45 Light"/>
      <w:sz w:val="20"/>
      <w:szCs w:val="20"/>
    </w:rPr>
  </w:style>
  <w:style w:type="paragraph" w:styleId="CommentSubject">
    <w:name w:val="annotation subject"/>
    <w:basedOn w:val="CommentText"/>
    <w:next w:val="CommentText"/>
    <w:link w:val="CommentSubjectChar"/>
    <w:uiPriority w:val="99"/>
    <w:semiHidden/>
    <w:unhideWhenUsed/>
    <w:rsid w:val="00E61223"/>
    <w:rPr>
      <w:b/>
      <w:bCs/>
    </w:rPr>
  </w:style>
  <w:style w:type="character" w:customStyle="1" w:styleId="CommentSubjectChar">
    <w:name w:val="Comment Subject Char"/>
    <w:basedOn w:val="CommentTextChar"/>
    <w:link w:val="CommentSubject"/>
    <w:uiPriority w:val="99"/>
    <w:semiHidden/>
    <w:rsid w:val="00E61223"/>
    <w:rPr>
      <w:rFonts w:ascii="Frutiger 45 Light" w:eastAsiaTheme="minorHAnsi" w:hAnsi="Frutiger 45 Light"/>
      <w:b/>
      <w:bCs/>
      <w:sz w:val="20"/>
      <w:szCs w:val="20"/>
    </w:rPr>
  </w:style>
  <w:style w:type="character" w:styleId="Mention">
    <w:name w:val="Mention"/>
    <w:basedOn w:val="DefaultParagraphFont"/>
    <w:uiPriority w:val="99"/>
    <w:unhideWhenUsed/>
    <w:rsid w:val="00E61223"/>
    <w:rPr>
      <w:color w:val="2B579A"/>
      <w:shd w:val="clear" w:color="auto" w:fill="E1DFDD"/>
    </w:rPr>
  </w:style>
  <w:style w:type="paragraph" w:styleId="List">
    <w:name w:val="List"/>
    <w:basedOn w:val="Normal"/>
    <w:uiPriority w:val="99"/>
    <w:unhideWhenUsed/>
    <w:rsid w:val="003C07C4"/>
    <w:pPr>
      <w:ind w:left="283" w:hanging="283"/>
      <w:contextualSpacing/>
    </w:pPr>
  </w:style>
  <w:style w:type="paragraph" w:styleId="BodyText">
    <w:name w:val="Body Text"/>
    <w:basedOn w:val="Normal"/>
    <w:link w:val="BodyTextChar"/>
    <w:uiPriority w:val="99"/>
    <w:unhideWhenUsed/>
    <w:rsid w:val="003C07C4"/>
  </w:style>
  <w:style w:type="character" w:customStyle="1" w:styleId="BodyTextChar">
    <w:name w:val="Body Text Char"/>
    <w:basedOn w:val="DefaultParagraphFont"/>
    <w:link w:val="BodyText"/>
    <w:uiPriority w:val="99"/>
    <w:rsid w:val="003C07C4"/>
    <w:rPr>
      <w:rFonts w:ascii="Frutiger 45 Light" w:eastAsiaTheme="minorHAnsi" w:hAnsi="Frutiger 45 Ligh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265667">
      <w:bodyDiv w:val="1"/>
      <w:marLeft w:val="0"/>
      <w:marRight w:val="0"/>
      <w:marTop w:val="0"/>
      <w:marBottom w:val="0"/>
      <w:divBdr>
        <w:top w:val="none" w:sz="0" w:space="0" w:color="auto"/>
        <w:left w:val="none" w:sz="0" w:space="0" w:color="auto"/>
        <w:bottom w:val="none" w:sz="0" w:space="0" w:color="auto"/>
        <w:right w:val="none" w:sz="0" w:space="0" w:color="auto"/>
      </w:divBdr>
    </w:div>
    <w:div w:id="785269201">
      <w:bodyDiv w:val="1"/>
      <w:marLeft w:val="0"/>
      <w:marRight w:val="0"/>
      <w:marTop w:val="0"/>
      <w:marBottom w:val="0"/>
      <w:divBdr>
        <w:top w:val="none" w:sz="0" w:space="0" w:color="auto"/>
        <w:left w:val="none" w:sz="0" w:space="0" w:color="auto"/>
        <w:bottom w:val="none" w:sz="0" w:space="0" w:color="auto"/>
        <w:right w:val="none" w:sz="0" w:space="0" w:color="auto"/>
      </w:divBdr>
      <w:divsChild>
        <w:div w:id="13918553">
          <w:marLeft w:val="0"/>
          <w:marRight w:val="0"/>
          <w:marTop w:val="0"/>
          <w:marBottom w:val="0"/>
          <w:divBdr>
            <w:top w:val="none" w:sz="0" w:space="0" w:color="auto"/>
            <w:left w:val="none" w:sz="0" w:space="0" w:color="auto"/>
            <w:bottom w:val="none" w:sz="0" w:space="0" w:color="auto"/>
            <w:right w:val="none" w:sz="0" w:space="0" w:color="auto"/>
          </w:divBdr>
        </w:div>
      </w:divsChild>
    </w:div>
    <w:div w:id="829294306">
      <w:bodyDiv w:val="1"/>
      <w:marLeft w:val="0"/>
      <w:marRight w:val="0"/>
      <w:marTop w:val="0"/>
      <w:marBottom w:val="0"/>
      <w:divBdr>
        <w:top w:val="none" w:sz="0" w:space="0" w:color="auto"/>
        <w:left w:val="none" w:sz="0" w:space="0" w:color="auto"/>
        <w:bottom w:val="none" w:sz="0" w:space="0" w:color="auto"/>
        <w:right w:val="none" w:sz="0" w:space="0" w:color="auto"/>
      </w:divBdr>
      <w:divsChild>
        <w:div w:id="1661884286">
          <w:marLeft w:val="0"/>
          <w:marRight w:val="0"/>
          <w:marTop w:val="0"/>
          <w:marBottom w:val="0"/>
          <w:divBdr>
            <w:top w:val="none" w:sz="0" w:space="0" w:color="auto"/>
            <w:left w:val="none" w:sz="0" w:space="0" w:color="auto"/>
            <w:bottom w:val="none" w:sz="0" w:space="0" w:color="auto"/>
            <w:right w:val="none" w:sz="0" w:space="0" w:color="auto"/>
          </w:divBdr>
        </w:div>
      </w:divsChild>
    </w:div>
    <w:div w:id="1184245933">
      <w:bodyDiv w:val="1"/>
      <w:marLeft w:val="0"/>
      <w:marRight w:val="0"/>
      <w:marTop w:val="0"/>
      <w:marBottom w:val="0"/>
      <w:divBdr>
        <w:top w:val="none" w:sz="0" w:space="0" w:color="auto"/>
        <w:left w:val="none" w:sz="0" w:space="0" w:color="auto"/>
        <w:bottom w:val="none" w:sz="0" w:space="0" w:color="auto"/>
        <w:right w:val="none" w:sz="0" w:space="0" w:color="auto"/>
      </w:divBdr>
    </w:div>
    <w:div w:id="1233538599">
      <w:bodyDiv w:val="1"/>
      <w:marLeft w:val="0"/>
      <w:marRight w:val="0"/>
      <w:marTop w:val="0"/>
      <w:marBottom w:val="0"/>
      <w:divBdr>
        <w:top w:val="none" w:sz="0" w:space="0" w:color="auto"/>
        <w:left w:val="none" w:sz="0" w:space="0" w:color="auto"/>
        <w:bottom w:val="none" w:sz="0" w:space="0" w:color="auto"/>
        <w:right w:val="none" w:sz="0" w:space="0" w:color="auto"/>
      </w:divBdr>
    </w:div>
    <w:div w:id="1523591475">
      <w:bodyDiv w:val="1"/>
      <w:marLeft w:val="0"/>
      <w:marRight w:val="0"/>
      <w:marTop w:val="0"/>
      <w:marBottom w:val="0"/>
      <w:divBdr>
        <w:top w:val="none" w:sz="0" w:space="0" w:color="auto"/>
        <w:left w:val="none" w:sz="0" w:space="0" w:color="auto"/>
        <w:bottom w:val="none" w:sz="0" w:space="0" w:color="auto"/>
        <w:right w:val="none" w:sz="0" w:space="0" w:color="auto"/>
      </w:divBdr>
    </w:div>
    <w:div w:id="1943026171">
      <w:bodyDiv w:val="1"/>
      <w:marLeft w:val="0"/>
      <w:marRight w:val="0"/>
      <w:marTop w:val="0"/>
      <w:marBottom w:val="0"/>
      <w:divBdr>
        <w:top w:val="none" w:sz="0" w:space="0" w:color="auto"/>
        <w:left w:val="none" w:sz="0" w:space="0" w:color="auto"/>
        <w:bottom w:val="none" w:sz="0" w:space="0" w:color="auto"/>
        <w:right w:val="none" w:sz="0" w:space="0" w:color="auto"/>
      </w:divBdr>
      <w:divsChild>
        <w:div w:id="1615281456">
          <w:marLeft w:val="0"/>
          <w:marRight w:val="0"/>
          <w:marTop w:val="0"/>
          <w:marBottom w:val="0"/>
          <w:divBdr>
            <w:top w:val="none" w:sz="0" w:space="0" w:color="auto"/>
            <w:left w:val="none" w:sz="0" w:space="0" w:color="auto"/>
            <w:bottom w:val="none" w:sz="0" w:space="0" w:color="auto"/>
            <w:right w:val="none" w:sz="0" w:space="0" w:color="auto"/>
          </w:divBdr>
          <w:divsChild>
            <w:div w:id="8395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login" TargetMode="External"/><Relationship Id="rId18" Type="http://schemas.openxmlformats.org/officeDocument/2006/relationships/comments" Target="comments.xml"/><Relationship Id="rId26" Type="http://schemas.openxmlformats.org/officeDocument/2006/relationships/hyperlink" Target="http://localhost:3000/users" TargetMode="External"/><Relationship Id="rId3" Type="http://schemas.openxmlformats.org/officeDocument/2006/relationships/styles" Target="styles.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hyperlink" Target="http://localhost:3000/us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microsoft.com/office/2016/09/relationships/commentsIds" Target="commentsIds.xml"/><Relationship Id="rId29" Type="http://schemas.openxmlformats.org/officeDocument/2006/relationships/hyperlink" Target="http://localhost:3000/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24" Type="http://schemas.openxmlformats.org/officeDocument/2006/relationships/hyperlink" Target="http://localhost:300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3000/users-Seite" TargetMode="External"/><Relationship Id="rId23" Type="http://schemas.openxmlformats.org/officeDocument/2006/relationships/hyperlink" Target="http://localhost:3000/" TargetMode="External"/><Relationship Id="rId28" Type="http://schemas.openxmlformats.org/officeDocument/2006/relationships/hyperlink" Target="http://localhost:3000/users" TargetMode="External"/><Relationship Id="rId36" Type="http://schemas.microsoft.com/office/2019/05/relationships/documenttasks" Target="documenttasks/documenttasks1.xml"/><Relationship Id="rId10" Type="http://schemas.openxmlformats.org/officeDocument/2006/relationships/hyperlink" Target="http://localhost:3000/" TargetMode="External"/><Relationship Id="rId19" Type="http://schemas.microsoft.com/office/2011/relationships/commentsExtended" Target="commentsExtended.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ocalhost:3000/users" TargetMode="External"/><Relationship Id="rId22" Type="http://schemas.openxmlformats.org/officeDocument/2006/relationships/hyperlink" Target="http://localhost:3000/" TargetMode="External"/><Relationship Id="rId27" Type="http://schemas.openxmlformats.org/officeDocument/2006/relationships/hyperlink" Target="http://localhost:3000/" TargetMode="External"/><Relationship Id="rId30" Type="http://schemas.openxmlformats.org/officeDocument/2006/relationships/hyperlink" Target="http://localhost:3000/"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kmi\OneDrive%20-%20ict-campus.net\Modulentwicklung%20Webentwicklung%20Frontend\00_Neue%20Ordnerstruktur\07_Frontend_Auftragsvorlage.dotx" TargetMode="External"/></Relationships>
</file>

<file path=word/documenttasks/documenttasks1.xml><?xml version="1.0" encoding="utf-8"?>
<t:Tasks xmlns:t="http://schemas.microsoft.com/office/tasks/2019/documenttasks" xmlns:oel="http://schemas.microsoft.com/office/2019/extlst">
  <t:Task id="{2371A0C6-7991-4346-95F8-5C332CD618A8}">
    <t:Anchor>
      <t:Comment id="273921709"/>
    </t:Anchor>
    <t:History>
      <t:Event id="{8A4A4C4F-BECB-49E9-93B0-11A645549041}" time="2024-03-27T10:49:40.294Z">
        <t:Attribution userId="S::mattias.zurbuchen@ict-campus.net::05d9c779-f530-481c-9363-51930510c68f" userProvider="AD" userName="Zurbuchen Mattias"/>
        <t:Anchor>
          <t:Comment id="273921709"/>
        </t:Anchor>
        <t:Create/>
      </t:Event>
      <t:Event id="{0715437A-D098-4B4C-BA7C-C42CA105DD13}" time="2024-03-27T10:49:40.294Z">
        <t:Attribution userId="S::mattias.zurbuchen@ict-campus.net::05d9c779-f530-481c-9363-51930510c68f" userProvider="AD" userName="Zurbuchen Mattias"/>
        <t:Anchor>
          <t:Comment id="273921709"/>
        </t:Anchor>
        <t:Assign userId="S::julia.ebner@ict-campus.net::f4f28a06-5c80-4b09-bd0b-e5bd65273af7" userProvider="AD" userName="Ebner Julia"/>
      </t:Event>
      <t:Event id="{7A098ED5-1F7F-408D-B803-4C5A8FC0BECB}" time="2024-03-27T10:49:40.294Z">
        <t:Attribution userId="S::mattias.zurbuchen@ict-campus.net::05d9c779-f530-481c-9363-51930510c68f" userProvider="AD" userName="Zurbuchen Mattias"/>
        <t:Anchor>
          <t:Comment id="273921709"/>
        </t:Anchor>
        <t:SetTitle title="@Ebner Julia Liebe Julia Ich hoffe, du hast gut gespiesen. Ich würde vorschlagen, dass dieser Test ersetzt werden würde. Zum Beispiel das Updaten eines Users ? "/>
      </t:Event>
      <t:Event id="{5FEBAC46-A0C4-4C47-A3E3-75CAFC64EEFA}" time="2024-03-27T14:37:28.27Z">
        <t:Attribution userId="S::mattias.zurbuchen@ict-campus.net::05d9c779-f530-481c-9363-51930510c68f" userProvider="AD" userName="Zurbuchen Mattias"/>
        <t:Progress percentComplete="100"/>
      </t:Event>
    </t:History>
  </t:Task>
</t:Task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1DF306C-BC46-430B-9B12-40C37443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07_Frontend_Auftragsvorlage.dotx</Template>
  <TotalTime>0</TotalTime>
  <Pages>1</Pages>
  <Words>2322</Words>
  <Characters>13236</Characters>
  <Application>Microsoft Office Word</Application>
  <DocSecurity>4</DocSecurity>
  <Lines>110</Lines>
  <Paragraphs>31</Paragraphs>
  <ScaleCrop>false</ScaleCrop>
  <Company>ICT Campus</Company>
  <LinksUpToDate>false</LinksUpToDate>
  <CharactersWithSpaces>15527</CharactersWithSpaces>
  <SharedDoc>false</SharedDoc>
  <HLinks>
    <vt:vector size="294" baseType="variant">
      <vt:variant>
        <vt:i4>8323110</vt:i4>
      </vt:variant>
      <vt:variant>
        <vt:i4>246</vt:i4>
      </vt:variant>
      <vt:variant>
        <vt:i4>0</vt:i4>
      </vt:variant>
      <vt:variant>
        <vt:i4>5</vt:i4>
      </vt:variant>
      <vt:variant>
        <vt:lpwstr>http://localhost:3000/</vt:lpwstr>
      </vt:variant>
      <vt:variant>
        <vt:lpwstr/>
      </vt:variant>
      <vt:variant>
        <vt:i4>8257590</vt:i4>
      </vt:variant>
      <vt:variant>
        <vt:i4>243</vt:i4>
      </vt:variant>
      <vt:variant>
        <vt:i4>0</vt:i4>
      </vt:variant>
      <vt:variant>
        <vt:i4>5</vt:i4>
      </vt:variant>
      <vt:variant>
        <vt:lpwstr>http://localhost:3000/users</vt:lpwstr>
      </vt:variant>
      <vt:variant>
        <vt:lpwstr/>
      </vt:variant>
      <vt:variant>
        <vt:i4>8257590</vt:i4>
      </vt:variant>
      <vt:variant>
        <vt:i4>240</vt:i4>
      </vt:variant>
      <vt:variant>
        <vt:i4>0</vt:i4>
      </vt:variant>
      <vt:variant>
        <vt:i4>5</vt:i4>
      </vt:variant>
      <vt:variant>
        <vt:lpwstr>http://localhost:3000/users</vt:lpwstr>
      </vt:variant>
      <vt:variant>
        <vt:lpwstr/>
      </vt:variant>
      <vt:variant>
        <vt:i4>8323110</vt:i4>
      </vt:variant>
      <vt:variant>
        <vt:i4>237</vt:i4>
      </vt:variant>
      <vt:variant>
        <vt:i4>0</vt:i4>
      </vt:variant>
      <vt:variant>
        <vt:i4>5</vt:i4>
      </vt:variant>
      <vt:variant>
        <vt:lpwstr>http://localhost:3000/</vt:lpwstr>
      </vt:variant>
      <vt:variant>
        <vt:lpwstr/>
      </vt:variant>
      <vt:variant>
        <vt:i4>8257590</vt:i4>
      </vt:variant>
      <vt:variant>
        <vt:i4>234</vt:i4>
      </vt:variant>
      <vt:variant>
        <vt:i4>0</vt:i4>
      </vt:variant>
      <vt:variant>
        <vt:i4>5</vt:i4>
      </vt:variant>
      <vt:variant>
        <vt:lpwstr>http://localhost:3000/users</vt:lpwstr>
      </vt:variant>
      <vt:variant>
        <vt:lpwstr/>
      </vt:variant>
      <vt:variant>
        <vt:i4>8257590</vt:i4>
      </vt:variant>
      <vt:variant>
        <vt:i4>231</vt:i4>
      </vt:variant>
      <vt:variant>
        <vt:i4>0</vt:i4>
      </vt:variant>
      <vt:variant>
        <vt:i4>5</vt:i4>
      </vt:variant>
      <vt:variant>
        <vt:lpwstr>http://localhost:3000/users</vt:lpwstr>
      </vt:variant>
      <vt:variant>
        <vt:lpwstr/>
      </vt:variant>
      <vt:variant>
        <vt:i4>8323110</vt:i4>
      </vt:variant>
      <vt:variant>
        <vt:i4>228</vt:i4>
      </vt:variant>
      <vt:variant>
        <vt:i4>0</vt:i4>
      </vt:variant>
      <vt:variant>
        <vt:i4>5</vt:i4>
      </vt:variant>
      <vt:variant>
        <vt:lpwstr>http://localhost:3000/</vt:lpwstr>
      </vt:variant>
      <vt:variant>
        <vt:lpwstr/>
      </vt:variant>
      <vt:variant>
        <vt:i4>8323110</vt:i4>
      </vt:variant>
      <vt:variant>
        <vt:i4>225</vt:i4>
      </vt:variant>
      <vt:variant>
        <vt:i4>0</vt:i4>
      </vt:variant>
      <vt:variant>
        <vt:i4>5</vt:i4>
      </vt:variant>
      <vt:variant>
        <vt:lpwstr>http://localhost:3000/</vt:lpwstr>
      </vt:variant>
      <vt:variant>
        <vt:lpwstr/>
      </vt:variant>
      <vt:variant>
        <vt:i4>8323110</vt:i4>
      </vt:variant>
      <vt:variant>
        <vt:i4>222</vt:i4>
      </vt:variant>
      <vt:variant>
        <vt:i4>0</vt:i4>
      </vt:variant>
      <vt:variant>
        <vt:i4>5</vt:i4>
      </vt:variant>
      <vt:variant>
        <vt:lpwstr>http://localhost:3000/</vt:lpwstr>
      </vt:variant>
      <vt:variant>
        <vt:lpwstr/>
      </vt:variant>
      <vt:variant>
        <vt:i4>8323110</vt:i4>
      </vt:variant>
      <vt:variant>
        <vt:i4>219</vt:i4>
      </vt:variant>
      <vt:variant>
        <vt:i4>0</vt:i4>
      </vt:variant>
      <vt:variant>
        <vt:i4>5</vt:i4>
      </vt:variant>
      <vt:variant>
        <vt:lpwstr>http://localhost:3000/</vt:lpwstr>
      </vt:variant>
      <vt:variant>
        <vt:lpwstr/>
      </vt:variant>
      <vt:variant>
        <vt:i4>8323110</vt:i4>
      </vt:variant>
      <vt:variant>
        <vt:i4>216</vt:i4>
      </vt:variant>
      <vt:variant>
        <vt:i4>0</vt:i4>
      </vt:variant>
      <vt:variant>
        <vt:i4>5</vt:i4>
      </vt:variant>
      <vt:variant>
        <vt:lpwstr>http://localhost:3000/</vt:lpwstr>
      </vt:variant>
      <vt:variant>
        <vt:lpwstr/>
      </vt:variant>
      <vt:variant>
        <vt:i4>4325471</vt:i4>
      </vt:variant>
      <vt:variant>
        <vt:i4>213</vt:i4>
      </vt:variant>
      <vt:variant>
        <vt:i4>0</vt:i4>
      </vt:variant>
      <vt:variant>
        <vt:i4>5</vt:i4>
      </vt:variant>
      <vt:variant>
        <vt:lpwstr>http://localhost:3000/users-Seite</vt:lpwstr>
      </vt:variant>
      <vt:variant>
        <vt:lpwstr/>
      </vt:variant>
      <vt:variant>
        <vt:i4>8257590</vt:i4>
      </vt:variant>
      <vt:variant>
        <vt:i4>210</vt:i4>
      </vt:variant>
      <vt:variant>
        <vt:i4>0</vt:i4>
      </vt:variant>
      <vt:variant>
        <vt:i4>5</vt:i4>
      </vt:variant>
      <vt:variant>
        <vt:lpwstr>http://localhost:3000/users</vt:lpwstr>
      </vt:variant>
      <vt:variant>
        <vt:lpwstr/>
      </vt:variant>
      <vt:variant>
        <vt:i4>7929901</vt:i4>
      </vt:variant>
      <vt:variant>
        <vt:i4>207</vt:i4>
      </vt:variant>
      <vt:variant>
        <vt:i4>0</vt:i4>
      </vt:variant>
      <vt:variant>
        <vt:i4>5</vt:i4>
      </vt:variant>
      <vt:variant>
        <vt:lpwstr>http://localhost:3000/login</vt:lpwstr>
      </vt:variant>
      <vt:variant>
        <vt:lpwstr/>
      </vt:variant>
      <vt:variant>
        <vt:i4>8323110</vt:i4>
      </vt:variant>
      <vt:variant>
        <vt:i4>204</vt:i4>
      </vt:variant>
      <vt:variant>
        <vt:i4>0</vt:i4>
      </vt:variant>
      <vt:variant>
        <vt:i4>5</vt:i4>
      </vt:variant>
      <vt:variant>
        <vt:lpwstr>http://localhost:3000/</vt:lpwstr>
      </vt:variant>
      <vt:variant>
        <vt:lpwstr/>
      </vt:variant>
      <vt:variant>
        <vt:i4>8323110</vt:i4>
      </vt:variant>
      <vt:variant>
        <vt:i4>201</vt:i4>
      </vt:variant>
      <vt:variant>
        <vt:i4>0</vt:i4>
      </vt:variant>
      <vt:variant>
        <vt:i4>5</vt:i4>
      </vt:variant>
      <vt:variant>
        <vt:lpwstr>http://localhost:3000/</vt:lpwstr>
      </vt:variant>
      <vt:variant>
        <vt:lpwstr/>
      </vt:variant>
      <vt:variant>
        <vt:i4>8323110</vt:i4>
      </vt:variant>
      <vt:variant>
        <vt:i4>198</vt:i4>
      </vt:variant>
      <vt:variant>
        <vt:i4>0</vt:i4>
      </vt:variant>
      <vt:variant>
        <vt:i4>5</vt:i4>
      </vt:variant>
      <vt:variant>
        <vt:lpwstr>http://localhost:3000/</vt:lpwstr>
      </vt:variant>
      <vt:variant>
        <vt:lpwstr/>
      </vt:variant>
      <vt:variant>
        <vt:i4>1310768</vt:i4>
      </vt:variant>
      <vt:variant>
        <vt:i4>182</vt:i4>
      </vt:variant>
      <vt:variant>
        <vt:i4>0</vt:i4>
      </vt:variant>
      <vt:variant>
        <vt:i4>5</vt:i4>
      </vt:variant>
      <vt:variant>
        <vt:lpwstr/>
      </vt:variant>
      <vt:variant>
        <vt:lpwstr>_Toc162515253</vt:lpwstr>
      </vt:variant>
      <vt:variant>
        <vt:i4>1310768</vt:i4>
      </vt:variant>
      <vt:variant>
        <vt:i4>176</vt:i4>
      </vt:variant>
      <vt:variant>
        <vt:i4>0</vt:i4>
      </vt:variant>
      <vt:variant>
        <vt:i4>5</vt:i4>
      </vt:variant>
      <vt:variant>
        <vt:lpwstr/>
      </vt:variant>
      <vt:variant>
        <vt:lpwstr>_Toc162515252</vt:lpwstr>
      </vt:variant>
      <vt:variant>
        <vt:i4>1310768</vt:i4>
      </vt:variant>
      <vt:variant>
        <vt:i4>170</vt:i4>
      </vt:variant>
      <vt:variant>
        <vt:i4>0</vt:i4>
      </vt:variant>
      <vt:variant>
        <vt:i4>5</vt:i4>
      </vt:variant>
      <vt:variant>
        <vt:lpwstr/>
      </vt:variant>
      <vt:variant>
        <vt:lpwstr>_Toc162515251</vt:lpwstr>
      </vt:variant>
      <vt:variant>
        <vt:i4>1310768</vt:i4>
      </vt:variant>
      <vt:variant>
        <vt:i4>164</vt:i4>
      </vt:variant>
      <vt:variant>
        <vt:i4>0</vt:i4>
      </vt:variant>
      <vt:variant>
        <vt:i4>5</vt:i4>
      </vt:variant>
      <vt:variant>
        <vt:lpwstr/>
      </vt:variant>
      <vt:variant>
        <vt:lpwstr>_Toc162515250</vt:lpwstr>
      </vt:variant>
      <vt:variant>
        <vt:i4>1376304</vt:i4>
      </vt:variant>
      <vt:variant>
        <vt:i4>158</vt:i4>
      </vt:variant>
      <vt:variant>
        <vt:i4>0</vt:i4>
      </vt:variant>
      <vt:variant>
        <vt:i4>5</vt:i4>
      </vt:variant>
      <vt:variant>
        <vt:lpwstr/>
      </vt:variant>
      <vt:variant>
        <vt:lpwstr>_Toc162515249</vt:lpwstr>
      </vt:variant>
      <vt:variant>
        <vt:i4>1376304</vt:i4>
      </vt:variant>
      <vt:variant>
        <vt:i4>152</vt:i4>
      </vt:variant>
      <vt:variant>
        <vt:i4>0</vt:i4>
      </vt:variant>
      <vt:variant>
        <vt:i4>5</vt:i4>
      </vt:variant>
      <vt:variant>
        <vt:lpwstr/>
      </vt:variant>
      <vt:variant>
        <vt:lpwstr>_Toc162515248</vt:lpwstr>
      </vt:variant>
      <vt:variant>
        <vt:i4>1376304</vt:i4>
      </vt:variant>
      <vt:variant>
        <vt:i4>146</vt:i4>
      </vt:variant>
      <vt:variant>
        <vt:i4>0</vt:i4>
      </vt:variant>
      <vt:variant>
        <vt:i4>5</vt:i4>
      </vt:variant>
      <vt:variant>
        <vt:lpwstr/>
      </vt:variant>
      <vt:variant>
        <vt:lpwstr>_Toc162515247</vt:lpwstr>
      </vt:variant>
      <vt:variant>
        <vt:i4>1376304</vt:i4>
      </vt:variant>
      <vt:variant>
        <vt:i4>140</vt:i4>
      </vt:variant>
      <vt:variant>
        <vt:i4>0</vt:i4>
      </vt:variant>
      <vt:variant>
        <vt:i4>5</vt:i4>
      </vt:variant>
      <vt:variant>
        <vt:lpwstr/>
      </vt:variant>
      <vt:variant>
        <vt:lpwstr>_Toc162515246</vt:lpwstr>
      </vt:variant>
      <vt:variant>
        <vt:i4>1376304</vt:i4>
      </vt:variant>
      <vt:variant>
        <vt:i4>134</vt:i4>
      </vt:variant>
      <vt:variant>
        <vt:i4>0</vt:i4>
      </vt:variant>
      <vt:variant>
        <vt:i4>5</vt:i4>
      </vt:variant>
      <vt:variant>
        <vt:lpwstr/>
      </vt:variant>
      <vt:variant>
        <vt:lpwstr>_Toc162515245</vt:lpwstr>
      </vt:variant>
      <vt:variant>
        <vt:i4>1376304</vt:i4>
      </vt:variant>
      <vt:variant>
        <vt:i4>128</vt:i4>
      </vt:variant>
      <vt:variant>
        <vt:i4>0</vt:i4>
      </vt:variant>
      <vt:variant>
        <vt:i4>5</vt:i4>
      </vt:variant>
      <vt:variant>
        <vt:lpwstr/>
      </vt:variant>
      <vt:variant>
        <vt:lpwstr>_Toc162515244</vt:lpwstr>
      </vt:variant>
      <vt:variant>
        <vt:i4>1376304</vt:i4>
      </vt:variant>
      <vt:variant>
        <vt:i4>122</vt:i4>
      </vt:variant>
      <vt:variant>
        <vt:i4>0</vt:i4>
      </vt:variant>
      <vt:variant>
        <vt:i4>5</vt:i4>
      </vt:variant>
      <vt:variant>
        <vt:lpwstr/>
      </vt:variant>
      <vt:variant>
        <vt:lpwstr>_Toc162515243</vt:lpwstr>
      </vt:variant>
      <vt:variant>
        <vt:i4>1376304</vt:i4>
      </vt:variant>
      <vt:variant>
        <vt:i4>116</vt:i4>
      </vt:variant>
      <vt:variant>
        <vt:i4>0</vt:i4>
      </vt:variant>
      <vt:variant>
        <vt:i4>5</vt:i4>
      </vt:variant>
      <vt:variant>
        <vt:lpwstr/>
      </vt:variant>
      <vt:variant>
        <vt:lpwstr>_Toc162515242</vt:lpwstr>
      </vt:variant>
      <vt:variant>
        <vt:i4>1376304</vt:i4>
      </vt:variant>
      <vt:variant>
        <vt:i4>110</vt:i4>
      </vt:variant>
      <vt:variant>
        <vt:i4>0</vt:i4>
      </vt:variant>
      <vt:variant>
        <vt:i4>5</vt:i4>
      </vt:variant>
      <vt:variant>
        <vt:lpwstr/>
      </vt:variant>
      <vt:variant>
        <vt:lpwstr>_Toc162515241</vt:lpwstr>
      </vt:variant>
      <vt:variant>
        <vt:i4>1376304</vt:i4>
      </vt:variant>
      <vt:variant>
        <vt:i4>104</vt:i4>
      </vt:variant>
      <vt:variant>
        <vt:i4>0</vt:i4>
      </vt:variant>
      <vt:variant>
        <vt:i4>5</vt:i4>
      </vt:variant>
      <vt:variant>
        <vt:lpwstr/>
      </vt:variant>
      <vt:variant>
        <vt:lpwstr>_Toc162515240</vt:lpwstr>
      </vt:variant>
      <vt:variant>
        <vt:i4>1179696</vt:i4>
      </vt:variant>
      <vt:variant>
        <vt:i4>98</vt:i4>
      </vt:variant>
      <vt:variant>
        <vt:i4>0</vt:i4>
      </vt:variant>
      <vt:variant>
        <vt:i4>5</vt:i4>
      </vt:variant>
      <vt:variant>
        <vt:lpwstr/>
      </vt:variant>
      <vt:variant>
        <vt:lpwstr>_Toc162515239</vt:lpwstr>
      </vt:variant>
      <vt:variant>
        <vt:i4>1179696</vt:i4>
      </vt:variant>
      <vt:variant>
        <vt:i4>92</vt:i4>
      </vt:variant>
      <vt:variant>
        <vt:i4>0</vt:i4>
      </vt:variant>
      <vt:variant>
        <vt:i4>5</vt:i4>
      </vt:variant>
      <vt:variant>
        <vt:lpwstr/>
      </vt:variant>
      <vt:variant>
        <vt:lpwstr>_Toc162515238</vt:lpwstr>
      </vt:variant>
      <vt:variant>
        <vt:i4>1179696</vt:i4>
      </vt:variant>
      <vt:variant>
        <vt:i4>86</vt:i4>
      </vt:variant>
      <vt:variant>
        <vt:i4>0</vt:i4>
      </vt:variant>
      <vt:variant>
        <vt:i4>5</vt:i4>
      </vt:variant>
      <vt:variant>
        <vt:lpwstr/>
      </vt:variant>
      <vt:variant>
        <vt:lpwstr>_Toc162515237</vt:lpwstr>
      </vt:variant>
      <vt:variant>
        <vt:i4>1179696</vt:i4>
      </vt:variant>
      <vt:variant>
        <vt:i4>80</vt:i4>
      </vt:variant>
      <vt:variant>
        <vt:i4>0</vt:i4>
      </vt:variant>
      <vt:variant>
        <vt:i4>5</vt:i4>
      </vt:variant>
      <vt:variant>
        <vt:lpwstr/>
      </vt:variant>
      <vt:variant>
        <vt:lpwstr>_Toc162515236</vt:lpwstr>
      </vt:variant>
      <vt:variant>
        <vt:i4>1179696</vt:i4>
      </vt:variant>
      <vt:variant>
        <vt:i4>74</vt:i4>
      </vt:variant>
      <vt:variant>
        <vt:i4>0</vt:i4>
      </vt:variant>
      <vt:variant>
        <vt:i4>5</vt:i4>
      </vt:variant>
      <vt:variant>
        <vt:lpwstr/>
      </vt:variant>
      <vt:variant>
        <vt:lpwstr>_Toc162515235</vt:lpwstr>
      </vt:variant>
      <vt:variant>
        <vt:i4>1179696</vt:i4>
      </vt:variant>
      <vt:variant>
        <vt:i4>68</vt:i4>
      </vt:variant>
      <vt:variant>
        <vt:i4>0</vt:i4>
      </vt:variant>
      <vt:variant>
        <vt:i4>5</vt:i4>
      </vt:variant>
      <vt:variant>
        <vt:lpwstr/>
      </vt:variant>
      <vt:variant>
        <vt:lpwstr>_Toc162515234</vt:lpwstr>
      </vt:variant>
      <vt:variant>
        <vt:i4>1179696</vt:i4>
      </vt:variant>
      <vt:variant>
        <vt:i4>62</vt:i4>
      </vt:variant>
      <vt:variant>
        <vt:i4>0</vt:i4>
      </vt:variant>
      <vt:variant>
        <vt:i4>5</vt:i4>
      </vt:variant>
      <vt:variant>
        <vt:lpwstr/>
      </vt:variant>
      <vt:variant>
        <vt:lpwstr>_Toc162515233</vt:lpwstr>
      </vt:variant>
      <vt:variant>
        <vt:i4>1179696</vt:i4>
      </vt:variant>
      <vt:variant>
        <vt:i4>56</vt:i4>
      </vt:variant>
      <vt:variant>
        <vt:i4>0</vt:i4>
      </vt:variant>
      <vt:variant>
        <vt:i4>5</vt:i4>
      </vt:variant>
      <vt:variant>
        <vt:lpwstr/>
      </vt:variant>
      <vt:variant>
        <vt:lpwstr>_Toc162515232</vt:lpwstr>
      </vt:variant>
      <vt:variant>
        <vt:i4>1179696</vt:i4>
      </vt:variant>
      <vt:variant>
        <vt:i4>50</vt:i4>
      </vt:variant>
      <vt:variant>
        <vt:i4>0</vt:i4>
      </vt:variant>
      <vt:variant>
        <vt:i4>5</vt:i4>
      </vt:variant>
      <vt:variant>
        <vt:lpwstr/>
      </vt:variant>
      <vt:variant>
        <vt:lpwstr>_Toc162515231</vt:lpwstr>
      </vt:variant>
      <vt:variant>
        <vt:i4>1179696</vt:i4>
      </vt:variant>
      <vt:variant>
        <vt:i4>44</vt:i4>
      </vt:variant>
      <vt:variant>
        <vt:i4>0</vt:i4>
      </vt:variant>
      <vt:variant>
        <vt:i4>5</vt:i4>
      </vt:variant>
      <vt:variant>
        <vt:lpwstr/>
      </vt:variant>
      <vt:variant>
        <vt:lpwstr>_Toc162515230</vt:lpwstr>
      </vt:variant>
      <vt:variant>
        <vt:i4>1245232</vt:i4>
      </vt:variant>
      <vt:variant>
        <vt:i4>38</vt:i4>
      </vt:variant>
      <vt:variant>
        <vt:i4>0</vt:i4>
      </vt:variant>
      <vt:variant>
        <vt:i4>5</vt:i4>
      </vt:variant>
      <vt:variant>
        <vt:lpwstr/>
      </vt:variant>
      <vt:variant>
        <vt:lpwstr>_Toc162515229</vt:lpwstr>
      </vt:variant>
      <vt:variant>
        <vt:i4>1245232</vt:i4>
      </vt:variant>
      <vt:variant>
        <vt:i4>32</vt:i4>
      </vt:variant>
      <vt:variant>
        <vt:i4>0</vt:i4>
      </vt:variant>
      <vt:variant>
        <vt:i4>5</vt:i4>
      </vt:variant>
      <vt:variant>
        <vt:lpwstr/>
      </vt:variant>
      <vt:variant>
        <vt:lpwstr>_Toc162515228</vt:lpwstr>
      </vt:variant>
      <vt:variant>
        <vt:i4>1245232</vt:i4>
      </vt:variant>
      <vt:variant>
        <vt:i4>26</vt:i4>
      </vt:variant>
      <vt:variant>
        <vt:i4>0</vt:i4>
      </vt:variant>
      <vt:variant>
        <vt:i4>5</vt:i4>
      </vt:variant>
      <vt:variant>
        <vt:lpwstr/>
      </vt:variant>
      <vt:variant>
        <vt:lpwstr>_Toc162515227</vt:lpwstr>
      </vt:variant>
      <vt:variant>
        <vt:i4>1245232</vt:i4>
      </vt:variant>
      <vt:variant>
        <vt:i4>20</vt:i4>
      </vt:variant>
      <vt:variant>
        <vt:i4>0</vt:i4>
      </vt:variant>
      <vt:variant>
        <vt:i4>5</vt:i4>
      </vt:variant>
      <vt:variant>
        <vt:lpwstr/>
      </vt:variant>
      <vt:variant>
        <vt:lpwstr>_Toc162515226</vt:lpwstr>
      </vt:variant>
      <vt:variant>
        <vt:i4>1245232</vt:i4>
      </vt:variant>
      <vt:variant>
        <vt:i4>14</vt:i4>
      </vt:variant>
      <vt:variant>
        <vt:i4>0</vt:i4>
      </vt:variant>
      <vt:variant>
        <vt:i4>5</vt:i4>
      </vt:variant>
      <vt:variant>
        <vt:lpwstr/>
      </vt:variant>
      <vt:variant>
        <vt:lpwstr>_Toc162515225</vt:lpwstr>
      </vt:variant>
      <vt:variant>
        <vt:i4>1245232</vt:i4>
      </vt:variant>
      <vt:variant>
        <vt:i4>8</vt:i4>
      </vt:variant>
      <vt:variant>
        <vt:i4>0</vt:i4>
      </vt:variant>
      <vt:variant>
        <vt:i4>5</vt:i4>
      </vt:variant>
      <vt:variant>
        <vt:lpwstr/>
      </vt:variant>
      <vt:variant>
        <vt:lpwstr>_Toc162515224</vt:lpwstr>
      </vt:variant>
      <vt:variant>
        <vt:i4>1245232</vt:i4>
      </vt:variant>
      <vt:variant>
        <vt:i4>2</vt:i4>
      </vt:variant>
      <vt:variant>
        <vt:i4>0</vt:i4>
      </vt:variant>
      <vt:variant>
        <vt:i4>5</vt:i4>
      </vt:variant>
      <vt:variant>
        <vt:lpwstr/>
      </vt:variant>
      <vt:variant>
        <vt:lpwstr>_Toc162515223</vt:lpwstr>
      </vt:variant>
      <vt:variant>
        <vt:i4>5308541</vt:i4>
      </vt:variant>
      <vt:variant>
        <vt:i4>0</vt:i4>
      </vt:variant>
      <vt:variant>
        <vt:i4>0</vt:i4>
      </vt:variant>
      <vt:variant>
        <vt:i4>5</vt:i4>
      </vt:variant>
      <vt:variant>
        <vt:lpwstr>mailto:julia.ebner@ict-campus.net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Zurbuchen Mattias</cp:lastModifiedBy>
  <cp:revision>440</cp:revision>
  <dcterms:created xsi:type="dcterms:W3CDTF">2022-02-12T03:17:00Z</dcterms:created>
  <dcterms:modified xsi:type="dcterms:W3CDTF">2024-03-28T20:43:00Z</dcterms:modified>
</cp:coreProperties>
</file>